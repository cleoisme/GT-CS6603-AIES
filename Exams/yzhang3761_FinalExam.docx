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4B8B5" w14:textId="2424466B" w:rsidR="00B82D0B" w:rsidRPr="00951C77" w:rsidRDefault="00B82D0B" w:rsidP="00B82D0B">
      <w:pPr>
        <w:pStyle w:val="Title"/>
      </w:pPr>
      <w:r>
        <w:t>CS 6603: AI, Ethics, and Society</w:t>
      </w:r>
      <w:r w:rsidRPr="00951C77">
        <w:br/>
      </w:r>
      <w:r>
        <w:t xml:space="preserve">Final </w:t>
      </w:r>
      <w:r>
        <w:t>Exam</w:t>
      </w:r>
    </w:p>
    <w:p w14:paraId="728EC839" w14:textId="77777777" w:rsidR="00B82D0B" w:rsidRPr="00FF7B33" w:rsidRDefault="00B82D0B" w:rsidP="00B82D0B">
      <w:pPr>
        <w:pStyle w:val="Subtitle"/>
      </w:pPr>
      <w:r>
        <w:t>Cleo Zhang</w:t>
      </w:r>
      <w:r>
        <w:br/>
        <w:t>yzhang3761</w:t>
      </w:r>
      <w:r w:rsidRPr="00FF7B33">
        <w:t>@</w:t>
      </w:r>
      <w:r>
        <w:t>gatech.edu</w:t>
      </w:r>
    </w:p>
    <w:p w14:paraId="77C7DD8E" w14:textId="0F5ACB2C" w:rsidR="00D5034D" w:rsidRDefault="00B50B34" w:rsidP="00B4491E">
      <w:pPr>
        <w:pStyle w:val="Heading1"/>
      </w:pPr>
      <w:r>
        <w:t>Task 1</w:t>
      </w:r>
    </w:p>
    <w:p w14:paraId="0F621BC2" w14:textId="591DE9BE" w:rsidR="004D0632" w:rsidRDefault="002B1D15" w:rsidP="008C282C">
      <w:pPr>
        <w:numPr>
          <w:ilvl w:val="0"/>
          <w:numId w:val="50"/>
        </w:numPr>
        <w:rPr>
          <w:lang w:val="en-CA"/>
        </w:rPr>
      </w:pPr>
      <w:r w:rsidRPr="002B1D15">
        <w:rPr>
          <w:lang w:val="en-CA"/>
        </w:rPr>
        <w:t>Public Artifact:</w:t>
      </w:r>
    </w:p>
    <w:p w14:paraId="2BA7CBE3" w14:textId="7DF48DBE" w:rsidR="006A015B" w:rsidRPr="00DB3D2E" w:rsidRDefault="00FF30D9" w:rsidP="00DB3D2E">
      <w:pPr>
        <w:pStyle w:val="BulletedList"/>
        <w:numPr>
          <w:ilvl w:val="1"/>
          <w:numId w:val="42"/>
        </w:numPr>
        <w:jc w:val="left"/>
        <w:rPr>
          <w:lang w:val="en-CA"/>
        </w:rPr>
      </w:pPr>
      <w:r w:rsidRPr="00DB3D2E">
        <w:rPr>
          <w:lang w:val="en-CA"/>
        </w:rPr>
        <w:t xml:space="preserve">Title </w:t>
      </w:r>
      <w:r w:rsidR="00A60181" w:rsidRPr="00DB3D2E">
        <w:rPr>
          <w:lang w:val="en-CA"/>
        </w:rPr>
        <w:t>–</w:t>
      </w:r>
      <w:r w:rsidR="00ED2BA8" w:rsidRPr="00DB3D2E">
        <w:rPr>
          <w:lang w:val="en-CA"/>
        </w:rPr>
        <w:t xml:space="preserve"> </w:t>
      </w:r>
      <w:r w:rsidR="00ED2BA8" w:rsidRPr="00DB3D2E">
        <w:rPr>
          <w:lang w:val="en-CA"/>
        </w:rPr>
        <w:t xml:space="preserve">“The viral AI avatar app </w:t>
      </w:r>
      <w:proofErr w:type="spellStart"/>
      <w:r w:rsidR="00ED2BA8" w:rsidRPr="00DB3D2E">
        <w:rPr>
          <w:lang w:val="en-CA"/>
        </w:rPr>
        <w:t>Lensa</w:t>
      </w:r>
      <w:proofErr w:type="spellEnd"/>
      <w:r w:rsidR="00ED2BA8" w:rsidRPr="00DB3D2E">
        <w:rPr>
          <w:lang w:val="en-CA"/>
        </w:rPr>
        <w:t xml:space="preserve"> undressed me—without my </w:t>
      </w:r>
      <w:r w:rsidR="00850367" w:rsidRPr="00DB3D2E">
        <w:rPr>
          <w:lang w:val="en-CA"/>
        </w:rPr>
        <w:t>consent.</w:t>
      </w:r>
      <w:r w:rsidR="00ED2BA8" w:rsidRPr="00DB3D2E">
        <w:rPr>
          <w:lang w:val="en-CA"/>
        </w:rPr>
        <w:t>”</w:t>
      </w:r>
    </w:p>
    <w:p w14:paraId="4B30FB02" w14:textId="76F68337" w:rsidR="00A60181" w:rsidRPr="00DB3D2E" w:rsidRDefault="003C5689" w:rsidP="00DB3D2E">
      <w:pPr>
        <w:pStyle w:val="BulletedList"/>
        <w:numPr>
          <w:ilvl w:val="1"/>
          <w:numId w:val="42"/>
        </w:numPr>
        <w:jc w:val="left"/>
        <w:rPr>
          <w:lang w:val="en-CA"/>
        </w:rPr>
      </w:pPr>
      <w:r w:rsidRPr="00DB3D2E">
        <w:rPr>
          <w:lang w:val="en-CA"/>
        </w:rPr>
        <w:t xml:space="preserve">Released </w:t>
      </w:r>
      <w:r w:rsidR="00835403" w:rsidRPr="00DB3D2E">
        <w:rPr>
          <w:lang w:val="en-CA"/>
        </w:rPr>
        <w:t>–</w:t>
      </w:r>
      <w:r w:rsidR="00205A72" w:rsidRPr="00DB3D2E">
        <w:rPr>
          <w:lang w:val="en-CA"/>
        </w:rPr>
        <w:t xml:space="preserve"> </w:t>
      </w:r>
      <w:r w:rsidR="00205A72" w:rsidRPr="00DB3D2E">
        <w:rPr>
          <w:lang w:val="en-CA"/>
        </w:rPr>
        <w:t>December 12, 2022</w:t>
      </w:r>
    </w:p>
    <w:p w14:paraId="5C6885E3" w14:textId="62F2901D" w:rsidR="00835403" w:rsidRPr="00DB3D2E" w:rsidRDefault="009851F6" w:rsidP="00DB3D2E">
      <w:pPr>
        <w:pStyle w:val="BulletedList"/>
        <w:numPr>
          <w:ilvl w:val="1"/>
          <w:numId w:val="42"/>
        </w:numPr>
        <w:jc w:val="left"/>
        <w:rPr>
          <w:lang w:val="en-CA"/>
        </w:rPr>
      </w:pPr>
      <w:r w:rsidRPr="00DB3D2E">
        <w:rPr>
          <w:lang w:val="en-CA"/>
        </w:rPr>
        <w:t>Link</w:t>
      </w:r>
      <w:r w:rsidR="00CA4D6D" w:rsidRPr="00DB3D2E">
        <w:rPr>
          <w:lang w:val="en-CA"/>
        </w:rPr>
        <w:t xml:space="preserve"> - </w:t>
      </w:r>
      <w:r w:rsidR="00CA4D6D" w:rsidRPr="00DB3D2E">
        <w:rPr>
          <w:lang w:val="en-CA"/>
        </w:rPr>
        <w:t>https://www.technologyreview.com/2022/12/12/1064751/the-viral-ai-avatar-app-lensa-undressed-me-without-my-consent</w:t>
      </w:r>
    </w:p>
    <w:p w14:paraId="41CF964D" w14:textId="03C06584" w:rsidR="004D0632" w:rsidRPr="008C282C" w:rsidRDefault="00FF6BE2" w:rsidP="008C282C">
      <w:pPr>
        <w:numPr>
          <w:ilvl w:val="0"/>
          <w:numId w:val="50"/>
        </w:numPr>
        <w:rPr>
          <w:lang w:val="en-CA"/>
        </w:rPr>
      </w:pPr>
      <w:r w:rsidRPr="00FF6BE2">
        <w:rPr>
          <w:lang w:val="en-CA"/>
        </w:rPr>
        <w:t>Application/Scenario/Domain of Misuse:</w:t>
      </w:r>
      <w:r w:rsidR="00CB13A1">
        <w:rPr>
          <w:lang w:val="en-CA"/>
        </w:rPr>
        <w:t xml:space="preserve"> </w:t>
      </w:r>
      <w:r w:rsidR="00261ABA" w:rsidRPr="00261ABA">
        <w:rPr>
          <w:lang w:val="en-CA"/>
        </w:rPr>
        <w:t>Avatar Generation (</w:t>
      </w:r>
      <w:r w:rsidR="00261ABA" w:rsidRPr="005B230C">
        <w:rPr>
          <w:b/>
          <w:bCs/>
          <w:lang w:val="en-CA"/>
        </w:rPr>
        <w:t>Predictive Algorithm</w:t>
      </w:r>
      <w:r w:rsidR="00261ABA" w:rsidRPr="00261ABA">
        <w:rPr>
          <w:lang w:val="en-CA"/>
        </w:rPr>
        <w:t>)</w:t>
      </w:r>
    </w:p>
    <w:p w14:paraId="39AF6216" w14:textId="77777777" w:rsidR="004B0287" w:rsidRPr="004B0287" w:rsidRDefault="005527BB" w:rsidP="008C282C">
      <w:pPr>
        <w:numPr>
          <w:ilvl w:val="0"/>
          <w:numId w:val="50"/>
        </w:numPr>
        <w:rPr>
          <w:lang w:val="en-CA"/>
        </w:rPr>
      </w:pPr>
      <w:r w:rsidRPr="005527BB">
        <w:rPr>
          <w:lang w:val="en-CA"/>
        </w:rPr>
        <w:t>Regulated Domain/Protected Class:</w:t>
      </w:r>
      <w:r w:rsidR="00CE0D1C">
        <w:rPr>
          <w:lang w:val="en-CA"/>
        </w:rPr>
        <w:t xml:space="preserve"> </w:t>
      </w:r>
      <w:r w:rsidR="00CE0D1C" w:rsidRPr="00CE0D1C">
        <w:rPr>
          <w:lang w:val="en-CA"/>
        </w:rPr>
        <w:t>Sex/Race</w:t>
      </w:r>
      <w:r w:rsidR="000459C4" w:rsidRPr="008C282C">
        <w:rPr>
          <w:lang w:val="en-CA"/>
        </w:rPr>
        <w:t xml:space="preserve"> </w:t>
      </w:r>
    </w:p>
    <w:p w14:paraId="3341145E" w14:textId="20CB7E0C" w:rsidR="000459C4" w:rsidRPr="000459C4" w:rsidRDefault="000459C4" w:rsidP="008C282C">
      <w:pPr>
        <w:numPr>
          <w:ilvl w:val="0"/>
          <w:numId w:val="50"/>
        </w:numPr>
        <w:rPr>
          <w:lang w:val="en-CA"/>
        </w:rPr>
      </w:pPr>
      <w:r w:rsidRPr="000459C4">
        <w:rPr>
          <w:lang w:val="en-CA"/>
        </w:rPr>
        <w:t xml:space="preserve">Evidence: </w:t>
      </w:r>
    </w:p>
    <w:p w14:paraId="48B0DA21" w14:textId="0C9F7D88" w:rsidR="00863E94" w:rsidRPr="00180BFE" w:rsidRDefault="00863E94" w:rsidP="00863E94">
      <w:pPr>
        <w:pStyle w:val="NormalWeb"/>
        <w:numPr>
          <w:ilvl w:val="1"/>
          <w:numId w:val="42"/>
        </w:numPr>
        <w:spacing w:before="100" w:beforeAutospacing="1" w:after="100" w:afterAutospacing="1" w:line="240" w:lineRule="auto"/>
        <w:jc w:val="left"/>
        <w:rPr>
          <w:rFonts w:ascii="Palatino Linotype" w:hAnsi="Palatino Linotype"/>
          <w:sz w:val="22"/>
          <w:szCs w:val="22"/>
          <w:lang w:val="en-CA"/>
        </w:rPr>
      </w:pPr>
      <w:r w:rsidRPr="00180BFE">
        <w:rPr>
          <w:rFonts w:ascii="Palatino Linotype" w:hAnsi="Palatino Linotype"/>
          <w:sz w:val="22"/>
          <w:szCs w:val="22"/>
          <w:lang w:val="en-CA"/>
        </w:rPr>
        <w:t xml:space="preserve">Dataset </w:t>
      </w:r>
      <w:r w:rsidR="00F61938" w:rsidRPr="00180BFE">
        <w:rPr>
          <w:rFonts w:ascii="Palatino Linotype" w:hAnsi="Palatino Linotype"/>
          <w:sz w:val="22"/>
          <w:szCs w:val="22"/>
          <w:lang w:val="en-CA"/>
        </w:rPr>
        <w:t>like</w:t>
      </w:r>
      <w:r w:rsidRPr="00180BFE">
        <w:rPr>
          <w:rFonts w:ascii="Palatino Linotype" w:hAnsi="Palatino Linotype"/>
          <w:sz w:val="22"/>
          <w:szCs w:val="22"/>
          <w:lang w:val="en-CA"/>
        </w:rPr>
        <w:t xml:space="preserve"> the one used to build Stable Diffusion: </w:t>
      </w:r>
      <w:hyperlink r:id="rId8" w:history="1">
        <w:r w:rsidRPr="00180BFE">
          <w:rPr>
            <w:rFonts w:ascii="Palatino Linotype" w:hAnsi="Palatino Linotype"/>
            <w:lang w:val="en-CA"/>
          </w:rPr>
          <w:t>https://arxiv.org/abs/2110.01963</w:t>
        </w:r>
      </w:hyperlink>
    </w:p>
    <w:p w14:paraId="11E584C9" w14:textId="4423ABC8" w:rsidR="00357FC7" w:rsidRPr="00CB558E" w:rsidRDefault="00863E94" w:rsidP="00357FC7">
      <w:pPr>
        <w:pStyle w:val="NormalWeb"/>
        <w:numPr>
          <w:ilvl w:val="1"/>
          <w:numId w:val="42"/>
        </w:numPr>
        <w:spacing w:before="100" w:beforeAutospacing="1" w:after="100" w:afterAutospacing="1" w:line="240" w:lineRule="auto"/>
        <w:jc w:val="left"/>
        <w:rPr>
          <w:rFonts w:ascii="Palatino Linotype" w:hAnsi="Palatino Linotype"/>
          <w:sz w:val="22"/>
          <w:szCs w:val="22"/>
          <w:lang w:val="en-CA"/>
        </w:rPr>
      </w:pPr>
      <w:r w:rsidRPr="00180BFE">
        <w:rPr>
          <w:rFonts w:ascii="Palatino Linotype" w:hAnsi="Palatino Linotype"/>
          <w:sz w:val="22"/>
          <w:szCs w:val="22"/>
          <w:lang w:val="en-CA"/>
        </w:rPr>
        <w:t>https://paperswithcode.com/dataset/laion-5b</w:t>
      </w:r>
    </w:p>
    <w:p w14:paraId="7269C6F7" w14:textId="78A3BC69" w:rsidR="00FB6E06" w:rsidRDefault="00336F19" w:rsidP="00FB6E06">
      <w:pPr>
        <w:pStyle w:val="Heading1"/>
      </w:pPr>
      <w:r>
        <w:t xml:space="preserve">Task 2 </w:t>
      </w:r>
    </w:p>
    <w:p w14:paraId="00CCDFC5" w14:textId="08225D14" w:rsidR="00AD6895" w:rsidRPr="00AD6895" w:rsidRDefault="006C1E46" w:rsidP="00AD6895">
      <w:pPr>
        <w:rPr>
          <w:lang w:val="en-CA"/>
        </w:rPr>
      </w:pPr>
      <w:r>
        <w:rPr>
          <w:lang w:val="en-CA"/>
        </w:rPr>
        <w:t>I</w:t>
      </w:r>
      <w:r w:rsidR="00AD6895" w:rsidRPr="00AD6895">
        <w:rPr>
          <w:lang w:val="en-CA"/>
        </w:rPr>
        <w:t xml:space="preserve">n the article, the author highlights the gender bias against women using the app </w:t>
      </w:r>
      <w:proofErr w:type="spellStart"/>
      <w:r w:rsidR="00AD6895" w:rsidRPr="00AD6895">
        <w:rPr>
          <w:lang w:val="en-CA"/>
        </w:rPr>
        <w:t>Lensa</w:t>
      </w:r>
      <w:proofErr w:type="spellEnd"/>
      <w:r w:rsidR="00AD6895" w:rsidRPr="00AD6895">
        <w:rPr>
          <w:lang w:val="en-CA"/>
        </w:rPr>
        <w:t xml:space="preserve">, where female avatars are sexualized, objectified, and stereotyped, while </w:t>
      </w:r>
      <w:proofErr w:type="spellStart"/>
      <w:r w:rsidR="00AD6895" w:rsidRPr="00AD6895">
        <w:rPr>
          <w:lang w:val="en-CA"/>
        </w:rPr>
        <w:t>Lensa</w:t>
      </w:r>
      <w:proofErr w:type="spellEnd"/>
      <w:r w:rsidR="00AD6895" w:rsidRPr="00AD6895">
        <w:rPr>
          <w:lang w:val="en-CA"/>
        </w:rPr>
        <w:t xml:space="preserve"> generates realistic yet flattering avatars for male users. Furthermore, the author’s avatar became more realistic when her pictures went through male content filters. In addition to the bias against Females, the author also discussed the bias against Asians. The author, who has Asian heritage, received significantly more sexualized and pornographic avatars compared to their white female colleagues. The AI model seemed to have picked up on the author's Asian heritage and generated images of generic Asian women modelled on anime or video-game characters, often sexualized. The author also notes that searching the </w:t>
      </w:r>
      <w:r w:rsidR="00AD6895" w:rsidRPr="00AD6895">
        <w:rPr>
          <w:lang w:val="en-CA"/>
        </w:rPr>
        <w:lastRenderedPageBreak/>
        <w:t xml:space="preserve">training dataset used by the Stable Diffusion for keywords "Asian" brought back almost exclusively porn rather than neutral pictures. </w:t>
      </w:r>
    </w:p>
    <w:p w14:paraId="4EB135BF" w14:textId="733DDBF2" w:rsidR="00AD6895" w:rsidRPr="00AD6895" w:rsidRDefault="00AD6895" w:rsidP="00AD6895">
      <w:pPr>
        <w:rPr>
          <w:rFonts w:hint="eastAsia"/>
          <w:lang w:val="en-CA" w:eastAsia="zh-CN"/>
        </w:rPr>
      </w:pPr>
      <w:r w:rsidRPr="00AD6895">
        <w:rPr>
          <w:lang w:val="en-CA"/>
        </w:rPr>
        <w:t xml:space="preserve">The article also cites research by Aylin </w:t>
      </w:r>
      <w:proofErr w:type="spellStart"/>
      <w:r w:rsidRPr="00AD6895">
        <w:rPr>
          <w:lang w:val="en-CA"/>
        </w:rPr>
        <w:t>Caliskan</w:t>
      </w:r>
      <w:proofErr w:type="spellEnd"/>
      <w:r w:rsidRPr="00AD6895">
        <w:rPr>
          <w:lang w:val="en-CA"/>
        </w:rPr>
        <w:t>, who studies biases and representation in AI systems, that shows AI training data is filled with racist stereotypes and explicit images of rape, which leads to AI models that sexualize women, especially women with identities that have been historically disadvantaged, such as minority races like Asian.</w:t>
      </w:r>
      <w:r w:rsidR="00A9405B">
        <w:rPr>
          <w:lang w:val="en-CA"/>
        </w:rPr>
        <w:t xml:space="preserve"> This is an example of </w:t>
      </w:r>
      <w:r w:rsidR="00A9405B" w:rsidRPr="006B5BC8">
        <w:rPr>
          <w:b/>
          <w:bCs/>
          <w:lang w:val="en-CA"/>
        </w:rPr>
        <w:t>biased sampling.</w:t>
      </w:r>
      <w:r w:rsidR="00D33FD4">
        <w:rPr>
          <w:lang w:val="en-CA"/>
        </w:rPr>
        <w:t xml:space="preserve"> </w:t>
      </w:r>
      <w:r w:rsidR="007920C0" w:rsidRPr="007920C0">
        <w:rPr>
          <w:lang w:val="en-CA"/>
        </w:rPr>
        <w:t>In this application,</w:t>
      </w:r>
      <w:r w:rsidR="007920C0" w:rsidRPr="00AA14C4">
        <w:rPr>
          <w:b/>
          <w:bCs/>
          <w:lang w:val="en-CA"/>
        </w:rPr>
        <w:t xml:space="preserve"> the existing bias and discrimination in the training dataset are reinforced</w:t>
      </w:r>
      <w:r w:rsidR="007920C0" w:rsidRPr="007920C0">
        <w:rPr>
          <w:lang w:val="en-CA"/>
        </w:rPr>
        <w:t xml:space="preserve"> and applied to humans through AI model training.</w:t>
      </w:r>
      <w:r w:rsidR="00551C58">
        <w:rPr>
          <w:lang w:val="en-CA"/>
        </w:rPr>
        <w:t xml:space="preserve"> </w:t>
      </w:r>
    </w:p>
    <w:p w14:paraId="5D20C745" w14:textId="625E516D" w:rsidR="00417F0E" w:rsidRDefault="004B3E52" w:rsidP="00417F0E">
      <w:pPr>
        <w:pStyle w:val="Heading1"/>
      </w:pPr>
      <w:r>
        <w:t>Task 3</w:t>
      </w:r>
    </w:p>
    <w:p w14:paraId="28E914EA" w14:textId="0FACD71F" w:rsidR="00825905" w:rsidRDefault="00DD5D1D" w:rsidP="00F1785B">
      <w:pPr>
        <w:pStyle w:val="TableCaption"/>
        <w:jc w:val="center"/>
      </w:pPr>
      <w:r w:rsidRPr="00DD5D1D">
        <w:rPr>
          <w:lang w:val="en-CA"/>
        </w:rPr>
        <w:t>Privileged /unprivileged groups.</w:t>
      </w:r>
    </w:p>
    <w:tbl>
      <w:tblPr>
        <w:tblStyle w:val="JDF"/>
        <w:tblW w:w="4320" w:type="dxa"/>
        <w:jc w:val="center"/>
        <w:tblLook w:val="04A0" w:firstRow="1" w:lastRow="0" w:firstColumn="1" w:lastColumn="0" w:noHBand="0" w:noVBand="1"/>
      </w:tblPr>
      <w:tblGrid>
        <w:gridCol w:w="1440"/>
        <w:gridCol w:w="1350"/>
        <w:gridCol w:w="1530"/>
      </w:tblGrid>
      <w:tr w:rsidR="00D4605A" w14:paraId="287C657A" w14:textId="77777777" w:rsidTr="00F1785B">
        <w:trPr>
          <w:cnfStyle w:val="100000000000" w:firstRow="1" w:lastRow="0" w:firstColumn="0" w:lastColumn="0" w:oddVBand="0" w:evenVBand="0" w:oddHBand="0" w:evenHBand="0" w:firstRowFirstColumn="0" w:firstRowLastColumn="0" w:lastRowFirstColumn="0" w:lastRowLastColumn="0"/>
          <w:jc w:val="center"/>
        </w:trPr>
        <w:tc>
          <w:tcPr>
            <w:tcW w:w="1440" w:type="dxa"/>
          </w:tcPr>
          <w:p w14:paraId="10D41154" w14:textId="069BA543" w:rsidR="00D4605A" w:rsidRDefault="00074DCC" w:rsidP="00F1785B">
            <w:pPr>
              <w:spacing w:line="280" w:lineRule="exact"/>
              <w:jc w:val="center"/>
            </w:pPr>
            <w:r>
              <w:t>Protected Class</w:t>
            </w:r>
          </w:p>
        </w:tc>
        <w:tc>
          <w:tcPr>
            <w:tcW w:w="1350" w:type="dxa"/>
          </w:tcPr>
          <w:p w14:paraId="32A97F76" w14:textId="37373B25" w:rsidR="00D4605A" w:rsidRDefault="009C59DC" w:rsidP="00F1785B">
            <w:pPr>
              <w:spacing w:line="280" w:lineRule="exact"/>
              <w:jc w:val="center"/>
            </w:pPr>
            <w:r w:rsidRPr="00DD5D1D">
              <w:rPr>
                <w:bCs/>
                <w:spacing w:val="3"/>
                <w:szCs w:val="20"/>
                <w:lang w:val="en-CA"/>
              </w:rPr>
              <w:t>Privileged</w:t>
            </w:r>
          </w:p>
        </w:tc>
        <w:tc>
          <w:tcPr>
            <w:tcW w:w="1530" w:type="dxa"/>
          </w:tcPr>
          <w:p w14:paraId="2B8B9155" w14:textId="3C992897" w:rsidR="00D4605A" w:rsidRDefault="008D382C" w:rsidP="00F1785B">
            <w:pPr>
              <w:tabs>
                <w:tab w:val="decimal" w:pos="270"/>
              </w:tabs>
              <w:spacing w:line="280" w:lineRule="exact"/>
              <w:jc w:val="center"/>
            </w:pPr>
            <w:r>
              <w:rPr>
                <w:bCs/>
                <w:spacing w:val="3"/>
                <w:szCs w:val="20"/>
                <w:lang w:val="en-CA"/>
              </w:rPr>
              <w:t>U</w:t>
            </w:r>
            <w:r w:rsidR="009C59DC" w:rsidRPr="00DD5D1D">
              <w:rPr>
                <w:bCs/>
                <w:spacing w:val="3"/>
                <w:szCs w:val="20"/>
                <w:lang w:val="en-CA"/>
              </w:rPr>
              <w:t>nprivileged</w:t>
            </w:r>
          </w:p>
        </w:tc>
      </w:tr>
      <w:tr w:rsidR="00D4605A" w14:paraId="28545953" w14:textId="77777777" w:rsidTr="00F1785B">
        <w:tc>
          <w:tcPr>
            <w:tcW w:w="1440" w:type="dxa"/>
          </w:tcPr>
          <w:p w14:paraId="474DB6C3" w14:textId="310AA398" w:rsidR="00D4605A" w:rsidRDefault="00117E09" w:rsidP="00F1785B">
            <w:pPr>
              <w:spacing w:line="280" w:lineRule="exact"/>
              <w:jc w:val="center"/>
            </w:pPr>
            <w:r>
              <w:t>Sex</w:t>
            </w:r>
          </w:p>
        </w:tc>
        <w:tc>
          <w:tcPr>
            <w:tcW w:w="1350" w:type="dxa"/>
          </w:tcPr>
          <w:p w14:paraId="0B692E96" w14:textId="26D716E9" w:rsidR="00D4605A" w:rsidRPr="005256E3" w:rsidRDefault="00B549FD" w:rsidP="00F1785B">
            <w:pPr>
              <w:spacing w:line="280" w:lineRule="exact"/>
              <w:jc w:val="center"/>
              <w:rPr>
                <w:i/>
              </w:rPr>
            </w:pPr>
            <w:r>
              <w:rPr>
                <w:i/>
              </w:rPr>
              <w:t>Male</w:t>
            </w:r>
          </w:p>
        </w:tc>
        <w:tc>
          <w:tcPr>
            <w:tcW w:w="1530" w:type="dxa"/>
          </w:tcPr>
          <w:p w14:paraId="5D2CD881" w14:textId="3148E26C" w:rsidR="00D4605A" w:rsidRDefault="001D7590" w:rsidP="00F1785B">
            <w:pPr>
              <w:tabs>
                <w:tab w:val="decimal" w:pos="270"/>
              </w:tabs>
              <w:spacing w:line="280" w:lineRule="exact"/>
              <w:jc w:val="center"/>
            </w:pPr>
            <w:r>
              <w:t>Fe</w:t>
            </w:r>
            <w:r w:rsidR="00CC60A7">
              <w:t>male</w:t>
            </w:r>
          </w:p>
        </w:tc>
      </w:tr>
      <w:tr w:rsidR="00D4605A" w14:paraId="309A0F84" w14:textId="77777777" w:rsidTr="00F1785B">
        <w:tc>
          <w:tcPr>
            <w:tcW w:w="1440" w:type="dxa"/>
          </w:tcPr>
          <w:p w14:paraId="46F3806C" w14:textId="53D10492" w:rsidR="00D4605A" w:rsidRDefault="00997BEB" w:rsidP="00F1785B">
            <w:pPr>
              <w:spacing w:line="280" w:lineRule="exact"/>
              <w:jc w:val="center"/>
            </w:pPr>
            <w:r>
              <w:t>Race</w:t>
            </w:r>
          </w:p>
        </w:tc>
        <w:tc>
          <w:tcPr>
            <w:tcW w:w="1350" w:type="dxa"/>
          </w:tcPr>
          <w:p w14:paraId="06927CB7" w14:textId="37796ADC" w:rsidR="00D4605A" w:rsidRPr="005256E3" w:rsidRDefault="00811E09" w:rsidP="00F1785B">
            <w:pPr>
              <w:spacing w:line="280" w:lineRule="exact"/>
              <w:jc w:val="center"/>
              <w:rPr>
                <w:i/>
              </w:rPr>
            </w:pPr>
            <w:r>
              <w:rPr>
                <w:i/>
              </w:rPr>
              <w:t>White</w:t>
            </w:r>
          </w:p>
        </w:tc>
        <w:tc>
          <w:tcPr>
            <w:tcW w:w="1530" w:type="dxa"/>
          </w:tcPr>
          <w:p w14:paraId="3CC724EA" w14:textId="6713C77C" w:rsidR="00D4605A" w:rsidRDefault="00D734A3" w:rsidP="00F1785B">
            <w:pPr>
              <w:tabs>
                <w:tab w:val="decimal" w:pos="270"/>
              </w:tabs>
              <w:spacing w:line="280" w:lineRule="exact"/>
              <w:jc w:val="center"/>
            </w:pPr>
            <w:r>
              <w:t>Asian</w:t>
            </w:r>
          </w:p>
        </w:tc>
      </w:tr>
    </w:tbl>
    <w:p w14:paraId="39F351FF" w14:textId="60337183" w:rsidR="00CE1726" w:rsidRPr="00CE1726" w:rsidRDefault="00CE1726" w:rsidP="00CE1726">
      <w:pPr>
        <w:numPr>
          <w:ilvl w:val="0"/>
          <w:numId w:val="50"/>
        </w:numPr>
        <w:rPr>
          <w:lang w:val="en-CA"/>
        </w:rPr>
      </w:pPr>
      <w:r w:rsidRPr="00CE1726">
        <w:rPr>
          <w:lang w:val="en-CA"/>
        </w:rPr>
        <w:t>Misleading graphs</w:t>
      </w:r>
      <w:r w:rsidR="009C1452">
        <w:rPr>
          <w:lang w:val="en-CA"/>
        </w:rPr>
        <w:t xml:space="preserve">: </w:t>
      </w:r>
      <w:r w:rsidR="00BF2CB7" w:rsidRPr="00BF2CB7">
        <w:t xml:space="preserve">the abundance of images on the internet that depict women in a state of undress or with minimal clothing, along with pictures that </w:t>
      </w:r>
      <w:r w:rsidR="00BF2CB7" w:rsidRPr="00A54DC4">
        <w:rPr>
          <w:b/>
          <w:bCs/>
        </w:rPr>
        <w:t>promote sexist or racist stereotypes</w:t>
      </w:r>
      <w:r w:rsidR="00BF2CB7">
        <w:t>.</w:t>
      </w:r>
    </w:p>
    <w:p w14:paraId="469D736F" w14:textId="65164899" w:rsidR="00CE1726" w:rsidRPr="00CE1726" w:rsidRDefault="00CE1726" w:rsidP="00CE1726">
      <w:pPr>
        <w:numPr>
          <w:ilvl w:val="0"/>
          <w:numId w:val="50"/>
        </w:numPr>
        <w:rPr>
          <w:lang w:val="en-CA"/>
        </w:rPr>
      </w:pPr>
      <w:r w:rsidRPr="00CE1726">
        <w:rPr>
          <w:lang w:val="en-CA"/>
        </w:rPr>
        <w:t>Sources of Data Bias</w:t>
      </w:r>
      <w:r w:rsidR="000C3606">
        <w:rPr>
          <w:lang w:val="en-CA"/>
        </w:rPr>
        <w:t xml:space="preserve">: </w:t>
      </w:r>
      <w:r w:rsidR="000C3606" w:rsidRPr="000C3606">
        <w:t xml:space="preserve">the utilization of Stable Diffusion, </w:t>
      </w:r>
      <w:r w:rsidR="00597219">
        <w:t xml:space="preserve">which is </w:t>
      </w:r>
      <w:r w:rsidR="000C3606" w:rsidRPr="000C3606">
        <w:t xml:space="preserve">an open-source AI model </w:t>
      </w:r>
      <w:r w:rsidR="00597219">
        <w:t>used</w:t>
      </w:r>
      <w:r w:rsidR="000C3606" w:rsidRPr="000C3606">
        <w:t xml:space="preserve"> </w:t>
      </w:r>
      <w:proofErr w:type="spellStart"/>
      <w:r w:rsidR="000C3606" w:rsidRPr="000C3606">
        <w:t>Lensa</w:t>
      </w:r>
      <w:proofErr w:type="spellEnd"/>
      <w:r w:rsidR="000C3606" w:rsidRPr="000C3606">
        <w:t xml:space="preserve"> for </w:t>
      </w:r>
      <w:r w:rsidR="00597219">
        <w:t>generating</w:t>
      </w:r>
      <w:r w:rsidR="000C3606" w:rsidRPr="000C3606">
        <w:t xml:space="preserve"> avatars based on textual prompts, which is </w:t>
      </w:r>
      <w:r w:rsidR="0096689B">
        <w:t>trained</w:t>
      </w:r>
      <w:r w:rsidR="000C3606" w:rsidRPr="000C3606">
        <w:t xml:space="preserve"> </w:t>
      </w:r>
      <w:r w:rsidR="0096689B">
        <w:t>by</w:t>
      </w:r>
      <w:r w:rsidR="000C3606" w:rsidRPr="000C3606">
        <w:t xml:space="preserve"> LAION-5B, </w:t>
      </w:r>
      <w:r w:rsidR="0078538F">
        <w:t>a</w:t>
      </w:r>
      <w:r w:rsidR="00DD275D">
        <w:t xml:space="preserve">n image </w:t>
      </w:r>
      <w:r w:rsidR="000C3606" w:rsidRPr="000C3606">
        <w:t>data set compiled by scraping from the internet.</w:t>
      </w:r>
    </w:p>
    <w:p w14:paraId="21625453" w14:textId="67B3FF2A" w:rsidR="00CE1726" w:rsidRPr="00CE1726" w:rsidRDefault="00CE1726" w:rsidP="00CE1726">
      <w:pPr>
        <w:numPr>
          <w:ilvl w:val="0"/>
          <w:numId w:val="50"/>
        </w:numPr>
        <w:rPr>
          <w:lang w:val="en-CA"/>
        </w:rPr>
      </w:pPr>
      <w:r w:rsidRPr="00CE1726">
        <w:rPr>
          <w:lang w:val="en-CA"/>
        </w:rPr>
        <w:t>Sources of Sampling Bias</w:t>
      </w:r>
      <w:r w:rsidR="00136145">
        <w:rPr>
          <w:lang w:val="en-CA"/>
        </w:rPr>
        <w:t xml:space="preserve">: </w:t>
      </w:r>
      <w:r w:rsidR="00136145" w:rsidRPr="00136145">
        <w:rPr>
          <w:lang w:val="en-CA"/>
        </w:rPr>
        <w:t>the training dataset does not fully reflect the real population</w:t>
      </w:r>
      <w:r w:rsidR="00CE705B">
        <w:rPr>
          <w:lang w:val="en-CA"/>
        </w:rPr>
        <w:t xml:space="preserve"> and filled with </w:t>
      </w:r>
      <w:r w:rsidR="00DA0471">
        <w:rPr>
          <w:lang w:val="en-CA"/>
        </w:rPr>
        <w:t xml:space="preserve">historical stereotypes </w:t>
      </w:r>
      <w:r w:rsidR="00A02F99">
        <w:rPr>
          <w:lang w:val="en-CA"/>
        </w:rPr>
        <w:t>against</w:t>
      </w:r>
      <w:r w:rsidR="00D706AB">
        <w:rPr>
          <w:lang w:val="en-CA"/>
        </w:rPr>
        <w:t xml:space="preserve"> certain groups of people.</w:t>
      </w:r>
      <w:r w:rsidR="00573728">
        <w:rPr>
          <w:lang w:val="en-CA"/>
        </w:rPr>
        <w:t xml:space="preserve"> This is a </w:t>
      </w:r>
      <w:r w:rsidR="00573728" w:rsidRPr="008143AC">
        <w:rPr>
          <w:b/>
          <w:bCs/>
          <w:lang w:val="en-CA"/>
        </w:rPr>
        <w:t>biased sampling</w:t>
      </w:r>
      <w:r w:rsidR="00A67E37">
        <w:rPr>
          <w:lang w:val="en-CA"/>
        </w:rPr>
        <w:t>.</w:t>
      </w:r>
    </w:p>
    <w:p w14:paraId="5449B650" w14:textId="5CAFA296" w:rsidR="00CE1726" w:rsidRPr="00CE1726" w:rsidRDefault="00CE1726" w:rsidP="00CE1726">
      <w:pPr>
        <w:numPr>
          <w:ilvl w:val="0"/>
          <w:numId w:val="50"/>
        </w:numPr>
        <w:rPr>
          <w:lang w:val="en-CA"/>
        </w:rPr>
      </w:pPr>
      <w:r w:rsidRPr="00CE1726">
        <w:rPr>
          <w:lang w:val="en-CA"/>
        </w:rPr>
        <w:t>Sampling Methods Used to Collect Data</w:t>
      </w:r>
      <w:r w:rsidR="00D30778">
        <w:rPr>
          <w:lang w:val="en-CA"/>
        </w:rPr>
        <w:t xml:space="preserve">: </w:t>
      </w:r>
      <w:r w:rsidR="00D30778" w:rsidRPr="00D30778">
        <w:rPr>
          <w:lang w:val="en-CA"/>
        </w:rPr>
        <w:t xml:space="preserve">what the author used is closest to </w:t>
      </w:r>
      <w:r w:rsidR="00D30778" w:rsidRPr="00C31286">
        <w:rPr>
          <w:b/>
          <w:bCs/>
          <w:lang w:val="en-CA"/>
        </w:rPr>
        <w:t>the stratified sampling</w:t>
      </w:r>
      <w:r w:rsidR="00D30778" w:rsidRPr="00D30778">
        <w:rPr>
          <w:lang w:val="en-CA"/>
        </w:rPr>
        <w:t xml:space="preserve"> </w:t>
      </w:r>
      <w:r w:rsidR="00000F2C">
        <w:rPr>
          <w:lang w:val="en-CA"/>
        </w:rPr>
        <w:t>–</w:t>
      </w:r>
      <w:r w:rsidR="00851A4A">
        <w:rPr>
          <w:lang w:val="en-CA"/>
        </w:rPr>
        <w:t xml:space="preserve"> </w:t>
      </w:r>
      <w:r w:rsidR="00000F2C">
        <w:rPr>
          <w:lang w:val="en-CA"/>
        </w:rPr>
        <w:t xml:space="preserve">as described in the article, </w:t>
      </w:r>
      <w:r w:rsidR="003139EB">
        <w:rPr>
          <w:lang w:val="en-CA"/>
        </w:rPr>
        <w:t xml:space="preserve">data are sampled when the user </w:t>
      </w:r>
      <w:r w:rsidR="007C30E5">
        <w:rPr>
          <w:lang w:val="en-CA"/>
        </w:rPr>
        <w:t xml:space="preserve">is white, male, female or </w:t>
      </w:r>
      <w:r w:rsidR="003139EB">
        <w:rPr>
          <w:lang w:val="en-CA"/>
        </w:rPr>
        <w:t xml:space="preserve">has </w:t>
      </w:r>
      <w:r w:rsidR="003139EB" w:rsidRPr="003139EB">
        <w:t>Asian heritage</w:t>
      </w:r>
      <w:r w:rsidR="00442C47">
        <w:t>.</w:t>
      </w:r>
    </w:p>
    <w:p w14:paraId="2AE403D0" w14:textId="3B76E169" w:rsidR="00CE1726" w:rsidRPr="00CE1726" w:rsidRDefault="00CE1726" w:rsidP="00CE1726">
      <w:pPr>
        <w:numPr>
          <w:ilvl w:val="0"/>
          <w:numId w:val="50"/>
        </w:numPr>
        <w:rPr>
          <w:rFonts w:hint="eastAsia"/>
          <w:lang w:val="en-CA" w:eastAsia="zh-CN"/>
        </w:rPr>
      </w:pPr>
      <w:r w:rsidRPr="00CE1726">
        <w:rPr>
          <w:lang w:val="en-CA"/>
        </w:rPr>
        <w:t xml:space="preserve">Correlations found in the </w:t>
      </w:r>
      <w:r w:rsidR="00FD0B03" w:rsidRPr="00CE1726">
        <w:rPr>
          <w:lang w:val="en-CA"/>
        </w:rPr>
        <w:t>data</w:t>
      </w:r>
      <w:r w:rsidR="00AE25AA">
        <w:rPr>
          <w:lang w:val="en-CA"/>
        </w:rPr>
        <w:t xml:space="preserve">: </w:t>
      </w:r>
      <w:r w:rsidR="009045D1" w:rsidRPr="009045D1">
        <w:rPr>
          <w:lang w:val="en-CA"/>
        </w:rPr>
        <w:t xml:space="preserve">In the article, the authors show that whether </w:t>
      </w:r>
      <w:proofErr w:type="spellStart"/>
      <w:r w:rsidR="009045D1" w:rsidRPr="009045D1">
        <w:rPr>
          <w:lang w:val="en-CA"/>
        </w:rPr>
        <w:t>Lensa</w:t>
      </w:r>
      <w:proofErr w:type="spellEnd"/>
      <w:r w:rsidR="009045D1" w:rsidRPr="009045D1">
        <w:rPr>
          <w:lang w:val="en-CA"/>
        </w:rPr>
        <w:t xml:space="preserve"> generates pornified avatars or not </w:t>
      </w:r>
      <w:r w:rsidR="009045D1" w:rsidRPr="00A809DD">
        <w:rPr>
          <w:lang w:val="en-CA"/>
        </w:rPr>
        <w:t xml:space="preserve">has </w:t>
      </w:r>
      <w:r w:rsidR="009045D1">
        <w:rPr>
          <w:lang w:val="en-CA"/>
        </w:rPr>
        <w:t>c</w:t>
      </w:r>
      <w:r w:rsidR="009045D1" w:rsidRPr="00CE1726">
        <w:rPr>
          <w:lang w:val="en-CA"/>
        </w:rPr>
        <w:t xml:space="preserve">orrelations </w:t>
      </w:r>
      <w:r w:rsidR="009045D1">
        <w:rPr>
          <w:lang w:val="en-CA"/>
        </w:rPr>
        <w:t xml:space="preserve">with </w:t>
      </w:r>
      <w:r w:rsidR="009045D1" w:rsidRPr="009045D1">
        <w:rPr>
          <w:lang w:val="en-CA"/>
        </w:rPr>
        <w:lastRenderedPageBreak/>
        <w:t>the skin color and gender of the person on the photo used by the user.</w:t>
      </w:r>
      <w:r w:rsidR="003107D2">
        <w:rPr>
          <w:lang w:val="en-CA"/>
        </w:rPr>
        <w:t xml:space="preserve"> </w:t>
      </w:r>
      <w:r w:rsidR="00BE0900" w:rsidRPr="00CB7AF3">
        <w:rPr>
          <w:b/>
          <w:bCs/>
          <w:lang w:val="en-CA"/>
        </w:rPr>
        <w:t xml:space="preserve">But </w:t>
      </w:r>
      <w:r w:rsidR="001E4A99" w:rsidRPr="00CB7AF3">
        <w:rPr>
          <w:b/>
          <w:bCs/>
          <w:lang w:val="en-CA"/>
        </w:rPr>
        <w:t>Correlation</w:t>
      </w:r>
      <w:r w:rsidR="00BE0900" w:rsidRPr="00CB7AF3">
        <w:rPr>
          <w:b/>
          <w:bCs/>
          <w:lang w:val="en-CA"/>
        </w:rPr>
        <w:t xml:space="preserve"> does not mean Caus</w:t>
      </w:r>
      <w:r w:rsidR="00B057FA" w:rsidRPr="00CB7AF3">
        <w:rPr>
          <w:b/>
          <w:bCs/>
          <w:lang w:val="en-CA"/>
        </w:rPr>
        <w:t>at</w:t>
      </w:r>
      <w:r w:rsidR="00BE0900" w:rsidRPr="00CB7AF3">
        <w:rPr>
          <w:b/>
          <w:bCs/>
          <w:lang w:val="en-CA"/>
        </w:rPr>
        <w:t>ion</w:t>
      </w:r>
      <w:r w:rsidR="005A35EC" w:rsidRPr="00CB7AF3">
        <w:rPr>
          <w:b/>
          <w:bCs/>
          <w:lang w:val="en-CA"/>
        </w:rPr>
        <w:t>.</w:t>
      </w:r>
    </w:p>
    <w:p w14:paraId="42B3B17D" w14:textId="69079B0B" w:rsidR="00CE1726" w:rsidRDefault="00CE1726" w:rsidP="00CE1726">
      <w:pPr>
        <w:numPr>
          <w:ilvl w:val="0"/>
          <w:numId w:val="50"/>
        </w:numPr>
        <w:rPr>
          <w:lang w:val="en-CA"/>
        </w:rPr>
      </w:pPr>
      <w:r w:rsidRPr="00CE1726">
        <w:rPr>
          <w:lang w:val="en-CA"/>
        </w:rPr>
        <w:t xml:space="preserve">Outcome measures: </w:t>
      </w:r>
      <w:r w:rsidR="008A015B">
        <w:rPr>
          <w:lang w:val="en-CA"/>
        </w:rPr>
        <w:t>Table 2 shows the</w:t>
      </w:r>
      <w:r w:rsidRPr="00CE1726">
        <w:rPr>
          <w:lang w:val="en-CA"/>
        </w:rPr>
        <w:t xml:space="preserve"> </w:t>
      </w:r>
      <w:r w:rsidRPr="00CE1726">
        <w:rPr>
          <w:b/>
          <w:bCs/>
          <w:lang w:val="en-CA"/>
        </w:rPr>
        <w:t>Frequency Distributions</w:t>
      </w:r>
    </w:p>
    <w:p w14:paraId="3FF7AE66" w14:textId="0EC7173C" w:rsidR="00690F2B" w:rsidRDefault="00592712" w:rsidP="00CF16D5">
      <w:pPr>
        <w:pStyle w:val="TableCaption"/>
        <w:numPr>
          <w:ilvl w:val="0"/>
          <w:numId w:val="0"/>
        </w:numPr>
        <w:ind w:right="-18"/>
        <w:jc w:val="center"/>
      </w:pPr>
      <w:r>
        <w:rPr>
          <w:i/>
          <w:iCs/>
          <w:lang w:val="en-CA"/>
        </w:rPr>
        <w:t>Table 2</w:t>
      </w:r>
      <w:r w:rsidR="00690F2B">
        <w:rPr>
          <w:lang w:val="en-CA"/>
        </w:rPr>
        <w:t xml:space="preserve"> </w:t>
      </w:r>
      <w:r w:rsidR="00D26087">
        <w:rPr>
          <w:lang w:val="en-CA"/>
        </w:rPr>
        <w:t>–</w:t>
      </w:r>
      <w:r w:rsidR="00690F2B">
        <w:rPr>
          <w:lang w:val="en-CA"/>
        </w:rPr>
        <w:t xml:space="preserve"> </w:t>
      </w:r>
      <w:r w:rsidR="00D26087">
        <w:rPr>
          <w:lang w:val="en-CA"/>
        </w:rPr>
        <w:t>Frequency table</w:t>
      </w:r>
      <w:r w:rsidR="000E4503">
        <w:rPr>
          <w:lang w:val="en-CA"/>
        </w:rPr>
        <w:t xml:space="preserve"> of </w:t>
      </w:r>
      <w:r w:rsidR="004B22B9">
        <w:rPr>
          <w:lang w:val="en-CA"/>
        </w:rPr>
        <w:t>Author’s avatar generation.</w:t>
      </w:r>
    </w:p>
    <w:tbl>
      <w:tblPr>
        <w:tblStyle w:val="JDF"/>
        <w:tblW w:w="5850" w:type="dxa"/>
        <w:jc w:val="center"/>
        <w:tblLook w:val="04A0" w:firstRow="1" w:lastRow="0" w:firstColumn="1" w:lastColumn="0" w:noHBand="0" w:noVBand="1"/>
      </w:tblPr>
      <w:tblGrid>
        <w:gridCol w:w="1440"/>
        <w:gridCol w:w="1350"/>
        <w:gridCol w:w="1530"/>
        <w:gridCol w:w="1530"/>
      </w:tblGrid>
      <w:tr w:rsidR="00121002" w14:paraId="43BF61E5" w14:textId="77777777" w:rsidTr="007024EC">
        <w:trPr>
          <w:cnfStyle w:val="100000000000" w:firstRow="1" w:lastRow="0" w:firstColumn="0" w:lastColumn="0" w:oddVBand="0" w:evenVBand="0" w:oddHBand="0" w:evenHBand="0" w:firstRowFirstColumn="0" w:firstRowLastColumn="0" w:lastRowFirstColumn="0" w:lastRowLastColumn="0"/>
          <w:jc w:val="center"/>
        </w:trPr>
        <w:tc>
          <w:tcPr>
            <w:tcW w:w="1440" w:type="dxa"/>
          </w:tcPr>
          <w:p w14:paraId="6D170092" w14:textId="0B234438" w:rsidR="00121002" w:rsidRDefault="00121002" w:rsidP="000044CC">
            <w:pPr>
              <w:spacing w:line="280" w:lineRule="exact"/>
              <w:jc w:val="center"/>
            </w:pPr>
            <w:r>
              <w:t>Sex</w:t>
            </w:r>
          </w:p>
        </w:tc>
        <w:tc>
          <w:tcPr>
            <w:tcW w:w="1350" w:type="dxa"/>
          </w:tcPr>
          <w:p w14:paraId="267DCB97" w14:textId="128E3AC8" w:rsidR="00121002" w:rsidRDefault="00121002" w:rsidP="000044CC">
            <w:pPr>
              <w:spacing w:line="280" w:lineRule="exact"/>
              <w:jc w:val="center"/>
            </w:pPr>
            <w:r>
              <w:t>Images</w:t>
            </w:r>
          </w:p>
        </w:tc>
        <w:tc>
          <w:tcPr>
            <w:tcW w:w="1530" w:type="dxa"/>
          </w:tcPr>
          <w:p w14:paraId="5EF013BF" w14:textId="38B9A238" w:rsidR="00121002" w:rsidRDefault="00121002" w:rsidP="000044CC">
            <w:pPr>
              <w:tabs>
                <w:tab w:val="decimal" w:pos="270"/>
              </w:tabs>
              <w:spacing w:line="280" w:lineRule="exact"/>
              <w:jc w:val="center"/>
              <w:rPr>
                <w:bCs/>
                <w:spacing w:val="3"/>
                <w:szCs w:val="20"/>
                <w:lang w:val="en-CA"/>
              </w:rPr>
            </w:pPr>
            <w:r>
              <w:rPr>
                <w:bCs/>
                <w:spacing w:val="3"/>
                <w:szCs w:val="20"/>
                <w:lang w:val="en-CA"/>
              </w:rPr>
              <w:t>Members</w:t>
            </w:r>
          </w:p>
        </w:tc>
        <w:tc>
          <w:tcPr>
            <w:tcW w:w="1530" w:type="dxa"/>
          </w:tcPr>
          <w:p w14:paraId="42F81EB8" w14:textId="46AC66C9" w:rsidR="00121002" w:rsidRDefault="00121002" w:rsidP="000044CC">
            <w:pPr>
              <w:tabs>
                <w:tab w:val="decimal" w:pos="270"/>
              </w:tabs>
              <w:spacing w:line="280" w:lineRule="exact"/>
              <w:jc w:val="center"/>
            </w:pPr>
            <w:r>
              <w:rPr>
                <w:bCs/>
                <w:spacing w:val="3"/>
                <w:szCs w:val="20"/>
                <w:lang w:val="en-CA"/>
              </w:rPr>
              <w:t>Count</w:t>
            </w:r>
          </w:p>
        </w:tc>
      </w:tr>
      <w:tr w:rsidR="00121002" w14:paraId="40B6007A" w14:textId="77777777" w:rsidTr="007024EC">
        <w:trPr>
          <w:trHeight w:val="332"/>
        </w:trPr>
        <w:tc>
          <w:tcPr>
            <w:tcW w:w="1440" w:type="dxa"/>
            <w:vMerge w:val="restart"/>
          </w:tcPr>
          <w:p w14:paraId="201B5AFF" w14:textId="19191691" w:rsidR="00121002" w:rsidRDefault="00121002" w:rsidP="00EA3C13">
            <w:pPr>
              <w:spacing w:line="280" w:lineRule="exact"/>
              <w:jc w:val="left"/>
            </w:pPr>
            <w:r>
              <w:t>Female</w:t>
            </w:r>
          </w:p>
        </w:tc>
        <w:tc>
          <w:tcPr>
            <w:tcW w:w="1350" w:type="dxa"/>
            <w:tcBorders>
              <w:bottom w:val="single" w:sz="4" w:space="0" w:color="auto"/>
            </w:tcBorders>
          </w:tcPr>
          <w:p w14:paraId="547EA314" w14:textId="4A5E7F2C" w:rsidR="00121002" w:rsidRPr="00156A1A" w:rsidRDefault="00121002" w:rsidP="00EA3C13">
            <w:pPr>
              <w:spacing w:line="280" w:lineRule="exact"/>
              <w:jc w:val="left"/>
            </w:pPr>
            <w:r w:rsidRPr="00156A1A">
              <w:t>topless</w:t>
            </w:r>
          </w:p>
        </w:tc>
        <w:tc>
          <w:tcPr>
            <w:tcW w:w="1530" w:type="dxa"/>
            <w:tcBorders>
              <w:bottom w:val="single" w:sz="4" w:space="0" w:color="auto"/>
            </w:tcBorders>
          </w:tcPr>
          <w:p w14:paraId="16CD80CE" w14:textId="4ABD9182" w:rsidR="00121002" w:rsidRPr="00156A1A" w:rsidRDefault="0031205B" w:rsidP="00EA3C13">
            <w:pPr>
              <w:tabs>
                <w:tab w:val="decimal" w:pos="270"/>
              </w:tabs>
              <w:spacing w:line="280" w:lineRule="exact"/>
              <w:jc w:val="left"/>
            </w:pPr>
            <w:r>
              <w:t>2</w:t>
            </w:r>
          </w:p>
        </w:tc>
        <w:tc>
          <w:tcPr>
            <w:tcW w:w="1530" w:type="dxa"/>
            <w:tcBorders>
              <w:bottom w:val="single" w:sz="4" w:space="0" w:color="auto"/>
            </w:tcBorders>
          </w:tcPr>
          <w:p w14:paraId="19432A2F" w14:textId="3B32615A" w:rsidR="00121002" w:rsidRDefault="00121002" w:rsidP="00EA3C13">
            <w:pPr>
              <w:tabs>
                <w:tab w:val="decimal" w:pos="270"/>
              </w:tabs>
              <w:spacing w:line="280" w:lineRule="exact"/>
              <w:jc w:val="left"/>
            </w:pPr>
            <w:r w:rsidRPr="00156A1A">
              <w:t>16</w:t>
            </w:r>
          </w:p>
        </w:tc>
      </w:tr>
      <w:tr w:rsidR="00121002" w14:paraId="61C43761" w14:textId="77777777" w:rsidTr="007024EC">
        <w:trPr>
          <w:trHeight w:val="332"/>
        </w:trPr>
        <w:tc>
          <w:tcPr>
            <w:tcW w:w="1440" w:type="dxa"/>
            <w:vMerge/>
          </w:tcPr>
          <w:p w14:paraId="34565356" w14:textId="77777777" w:rsidR="00121002" w:rsidRDefault="00121002" w:rsidP="00EA3C13">
            <w:pPr>
              <w:spacing w:line="280" w:lineRule="exact"/>
              <w:jc w:val="left"/>
            </w:pPr>
          </w:p>
        </w:tc>
        <w:tc>
          <w:tcPr>
            <w:tcW w:w="1350" w:type="dxa"/>
            <w:tcBorders>
              <w:top w:val="single" w:sz="4" w:space="0" w:color="auto"/>
              <w:bottom w:val="single" w:sz="4" w:space="0" w:color="auto"/>
            </w:tcBorders>
          </w:tcPr>
          <w:p w14:paraId="6EC7CD73" w14:textId="1AB90FC5" w:rsidR="00121002" w:rsidRPr="00156A1A" w:rsidRDefault="00121002" w:rsidP="00EA3C13">
            <w:pPr>
              <w:spacing w:line="280" w:lineRule="exact"/>
              <w:jc w:val="left"/>
            </w:pPr>
            <w:r w:rsidRPr="00156A1A">
              <w:t>extremely skimpy clothes and overtly sexualized poses</w:t>
            </w:r>
          </w:p>
        </w:tc>
        <w:tc>
          <w:tcPr>
            <w:tcW w:w="1530" w:type="dxa"/>
            <w:tcBorders>
              <w:top w:val="single" w:sz="4" w:space="0" w:color="auto"/>
              <w:bottom w:val="single" w:sz="4" w:space="0" w:color="auto"/>
            </w:tcBorders>
          </w:tcPr>
          <w:p w14:paraId="129D1FC7" w14:textId="16BCFBEB" w:rsidR="00121002" w:rsidRDefault="0031205B" w:rsidP="00EA3C13">
            <w:pPr>
              <w:tabs>
                <w:tab w:val="decimal" w:pos="270"/>
              </w:tabs>
              <w:spacing w:line="280" w:lineRule="exact"/>
              <w:jc w:val="left"/>
            </w:pPr>
            <w:r>
              <w:t>1</w:t>
            </w:r>
          </w:p>
        </w:tc>
        <w:tc>
          <w:tcPr>
            <w:tcW w:w="1530" w:type="dxa"/>
            <w:tcBorders>
              <w:top w:val="single" w:sz="4" w:space="0" w:color="auto"/>
              <w:bottom w:val="single" w:sz="4" w:space="0" w:color="auto"/>
            </w:tcBorders>
          </w:tcPr>
          <w:p w14:paraId="0221B25C" w14:textId="64D320C5" w:rsidR="00121002" w:rsidRDefault="00121002" w:rsidP="00EA3C13">
            <w:pPr>
              <w:tabs>
                <w:tab w:val="decimal" w:pos="270"/>
              </w:tabs>
              <w:spacing w:line="280" w:lineRule="exact"/>
              <w:jc w:val="left"/>
            </w:pPr>
            <w:r>
              <w:t>14</w:t>
            </w:r>
          </w:p>
        </w:tc>
      </w:tr>
      <w:tr w:rsidR="00121002" w14:paraId="0CA42D06" w14:textId="77777777" w:rsidTr="007024EC">
        <w:trPr>
          <w:trHeight w:val="190"/>
        </w:trPr>
        <w:tc>
          <w:tcPr>
            <w:tcW w:w="1440" w:type="dxa"/>
            <w:vMerge/>
          </w:tcPr>
          <w:p w14:paraId="26907814" w14:textId="77777777" w:rsidR="00121002" w:rsidRDefault="00121002" w:rsidP="00EA3C13">
            <w:pPr>
              <w:spacing w:line="280" w:lineRule="exact"/>
              <w:jc w:val="left"/>
            </w:pPr>
          </w:p>
        </w:tc>
        <w:tc>
          <w:tcPr>
            <w:tcW w:w="1350" w:type="dxa"/>
            <w:tcBorders>
              <w:top w:val="single" w:sz="4" w:space="0" w:color="auto"/>
            </w:tcBorders>
          </w:tcPr>
          <w:p w14:paraId="0F5B657E" w14:textId="3CB61E3E" w:rsidR="00121002" w:rsidRPr="00156A1A" w:rsidRDefault="00121002" w:rsidP="00EA3C13">
            <w:pPr>
              <w:spacing w:line="280" w:lineRule="exact"/>
              <w:jc w:val="left"/>
            </w:pPr>
            <w:r w:rsidRPr="00156A1A">
              <w:t>normal</w:t>
            </w:r>
          </w:p>
        </w:tc>
        <w:tc>
          <w:tcPr>
            <w:tcW w:w="1530" w:type="dxa"/>
            <w:tcBorders>
              <w:top w:val="single" w:sz="4" w:space="0" w:color="auto"/>
            </w:tcBorders>
          </w:tcPr>
          <w:p w14:paraId="09138E4D" w14:textId="457501D9" w:rsidR="00121002" w:rsidRDefault="004B7914" w:rsidP="00EA3C13">
            <w:pPr>
              <w:tabs>
                <w:tab w:val="decimal" w:pos="270"/>
              </w:tabs>
              <w:spacing w:line="280" w:lineRule="exact"/>
              <w:jc w:val="left"/>
            </w:pPr>
            <w:r>
              <w:t>0</w:t>
            </w:r>
          </w:p>
        </w:tc>
        <w:tc>
          <w:tcPr>
            <w:tcW w:w="1530" w:type="dxa"/>
            <w:tcBorders>
              <w:top w:val="single" w:sz="4" w:space="0" w:color="auto"/>
            </w:tcBorders>
          </w:tcPr>
          <w:p w14:paraId="40515E87" w14:textId="30D8D296" w:rsidR="00121002" w:rsidRDefault="00121002" w:rsidP="00EA3C13">
            <w:pPr>
              <w:tabs>
                <w:tab w:val="decimal" w:pos="270"/>
              </w:tabs>
              <w:spacing w:line="280" w:lineRule="exact"/>
              <w:jc w:val="left"/>
            </w:pPr>
            <w:r>
              <w:t>70</w:t>
            </w:r>
          </w:p>
        </w:tc>
      </w:tr>
      <w:tr w:rsidR="00121002" w14:paraId="38A2A571" w14:textId="77777777" w:rsidTr="007024EC">
        <w:trPr>
          <w:trHeight w:val="285"/>
        </w:trPr>
        <w:tc>
          <w:tcPr>
            <w:tcW w:w="1440" w:type="dxa"/>
            <w:vMerge w:val="restart"/>
          </w:tcPr>
          <w:p w14:paraId="213D1307" w14:textId="5DFD02E3" w:rsidR="00121002" w:rsidRDefault="00121002" w:rsidP="00EA3C13">
            <w:pPr>
              <w:spacing w:line="280" w:lineRule="exact"/>
              <w:jc w:val="left"/>
            </w:pPr>
            <w:r>
              <w:t>Male</w:t>
            </w:r>
          </w:p>
        </w:tc>
        <w:tc>
          <w:tcPr>
            <w:tcW w:w="1350" w:type="dxa"/>
            <w:tcBorders>
              <w:bottom w:val="single" w:sz="4" w:space="0" w:color="auto"/>
            </w:tcBorders>
          </w:tcPr>
          <w:p w14:paraId="3F0FAAB1" w14:textId="1BB0B094" w:rsidR="00121002" w:rsidRPr="00156A1A" w:rsidRDefault="00121002" w:rsidP="00EA3C13">
            <w:pPr>
              <w:spacing w:line="280" w:lineRule="exact"/>
              <w:jc w:val="left"/>
            </w:pPr>
            <w:r w:rsidRPr="00156A1A">
              <w:t>topless</w:t>
            </w:r>
          </w:p>
        </w:tc>
        <w:tc>
          <w:tcPr>
            <w:tcW w:w="1530" w:type="dxa"/>
            <w:tcBorders>
              <w:bottom w:val="single" w:sz="4" w:space="0" w:color="auto"/>
            </w:tcBorders>
          </w:tcPr>
          <w:p w14:paraId="0DAF1A03" w14:textId="3BC539BB" w:rsidR="00121002" w:rsidRDefault="0031205B" w:rsidP="00EA3C13">
            <w:pPr>
              <w:tabs>
                <w:tab w:val="decimal" w:pos="270"/>
              </w:tabs>
              <w:spacing w:line="280" w:lineRule="exact"/>
              <w:jc w:val="left"/>
            </w:pPr>
            <w:r>
              <w:t>2</w:t>
            </w:r>
          </w:p>
        </w:tc>
        <w:tc>
          <w:tcPr>
            <w:tcW w:w="1530" w:type="dxa"/>
            <w:tcBorders>
              <w:bottom w:val="single" w:sz="4" w:space="0" w:color="auto"/>
            </w:tcBorders>
          </w:tcPr>
          <w:p w14:paraId="57141626" w14:textId="4E46D03A" w:rsidR="00121002" w:rsidRDefault="00121002" w:rsidP="00EA3C13">
            <w:pPr>
              <w:tabs>
                <w:tab w:val="decimal" w:pos="270"/>
              </w:tabs>
              <w:spacing w:line="280" w:lineRule="exact"/>
              <w:jc w:val="left"/>
            </w:pPr>
            <w:r>
              <w:t>0</w:t>
            </w:r>
          </w:p>
        </w:tc>
      </w:tr>
      <w:tr w:rsidR="00121002" w14:paraId="6C343C57" w14:textId="77777777" w:rsidTr="007024EC">
        <w:trPr>
          <w:trHeight w:val="300"/>
        </w:trPr>
        <w:tc>
          <w:tcPr>
            <w:tcW w:w="1440" w:type="dxa"/>
            <w:vMerge/>
          </w:tcPr>
          <w:p w14:paraId="54E73603" w14:textId="77777777" w:rsidR="00121002" w:rsidRDefault="00121002" w:rsidP="00EA3C13">
            <w:pPr>
              <w:spacing w:line="280" w:lineRule="exact"/>
              <w:jc w:val="left"/>
            </w:pPr>
          </w:p>
        </w:tc>
        <w:tc>
          <w:tcPr>
            <w:tcW w:w="1350" w:type="dxa"/>
            <w:tcBorders>
              <w:top w:val="single" w:sz="4" w:space="0" w:color="auto"/>
              <w:bottom w:val="single" w:sz="4" w:space="0" w:color="auto"/>
            </w:tcBorders>
          </w:tcPr>
          <w:p w14:paraId="450FFAF7" w14:textId="6472CBFF" w:rsidR="00121002" w:rsidRPr="00156A1A" w:rsidRDefault="00121002" w:rsidP="00EA3C13">
            <w:pPr>
              <w:spacing w:line="280" w:lineRule="exact"/>
              <w:jc w:val="left"/>
            </w:pPr>
            <w:r w:rsidRPr="00156A1A">
              <w:t>extremely skimpy clothes and overtly sexualized poses</w:t>
            </w:r>
          </w:p>
        </w:tc>
        <w:tc>
          <w:tcPr>
            <w:tcW w:w="1530" w:type="dxa"/>
            <w:tcBorders>
              <w:top w:val="single" w:sz="4" w:space="0" w:color="auto"/>
              <w:bottom w:val="single" w:sz="4" w:space="0" w:color="auto"/>
            </w:tcBorders>
          </w:tcPr>
          <w:p w14:paraId="50B8BC20" w14:textId="18ECCE89" w:rsidR="00121002" w:rsidRDefault="0031205B" w:rsidP="00EA3C13">
            <w:pPr>
              <w:tabs>
                <w:tab w:val="decimal" w:pos="270"/>
              </w:tabs>
              <w:spacing w:line="280" w:lineRule="exact"/>
              <w:jc w:val="left"/>
            </w:pPr>
            <w:r>
              <w:t>1</w:t>
            </w:r>
          </w:p>
        </w:tc>
        <w:tc>
          <w:tcPr>
            <w:tcW w:w="1530" w:type="dxa"/>
            <w:tcBorders>
              <w:top w:val="single" w:sz="4" w:space="0" w:color="auto"/>
              <w:bottom w:val="single" w:sz="4" w:space="0" w:color="auto"/>
            </w:tcBorders>
          </w:tcPr>
          <w:p w14:paraId="111BA276" w14:textId="1185AFDF" w:rsidR="00121002" w:rsidRDefault="00121002" w:rsidP="00EA3C13">
            <w:pPr>
              <w:tabs>
                <w:tab w:val="decimal" w:pos="270"/>
              </w:tabs>
              <w:spacing w:line="280" w:lineRule="exact"/>
              <w:jc w:val="left"/>
            </w:pPr>
            <w:r>
              <w:t>0</w:t>
            </w:r>
          </w:p>
        </w:tc>
      </w:tr>
      <w:tr w:rsidR="00121002" w14:paraId="7D7ACC3F" w14:textId="77777777" w:rsidTr="007024EC">
        <w:trPr>
          <w:trHeight w:val="222"/>
        </w:trPr>
        <w:tc>
          <w:tcPr>
            <w:tcW w:w="1440" w:type="dxa"/>
            <w:vMerge/>
          </w:tcPr>
          <w:p w14:paraId="2E726BF6" w14:textId="77777777" w:rsidR="00121002" w:rsidRDefault="00121002" w:rsidP="00EA3C13">
            <w:pPr>
              <w:spacing w:line="280" w:lineRule="exact"/>
              <w:jc w:val="left"/>
            </w:pPr>
          </w:p>
        </w:tc>
        <w:tc>
          <w:tcPr>
            <w:tcW w:w="1350" w:type="dxa"/>
            <w:tcBorders>
              <w:top w:val="single" w:sz="4" w:space="0" w:color="auto"/>
            </w:tcBorders>
          </w:tcPr>
          <w:p w14:paraId="76A48139" w14:textId="2308D240" w:rsidR="00121002" w:rsidRPr="00156A1A" w:rsidRDefault="00121002" w:rsidP="00EA3C13">
            <w:pPr>
              <w:spacing w:line="280" w:lineRule="exact"/>
              <w:jc w:val="left"/>
            </w:pPr>
            <w:r w:rsidRPr="00156A1A">
              <w:t>normal</w:t>
            </w:r>
          </w:p>
        </w:tc>
        <w:tc>
          <w:tcPr>
            <w:tcW w:w="1530" w:type="dxa"/>
            <w:tcBorders>
              <w:top w:val="single" w:sz="4" w:space="0" w:color="auto"/>
            </w:tcBorders>
          </w:tcPr>
          <w:p w14:paraId="1A32ED7F" w14:textId="6E4F0E99" w:rsidR="00121002" w:rsidRDefault="004B7914" w:rsidP="00EA3C13">
            <w:pPr>
              <w:tabs>
                <w:tab w:val="decimal" w:pos="270"/>
              </w:tabs>
              <w:spacing w:line="280" w:lineRule="exact"/>
              <w:jc w:val="left"/>
            </w:pPr>
            <w:r>
              <w:t>0</w:t>
            </w:r>
          </w:p>
        </w:tc>
        <w:tc>
          <w:tcPr>
            <w:tcW w:w="1530" w:type="dxa"/>
            <w:tcBorders>
              <w:top w:val="single" w:sz="4" w:space="0" w:color="auto"/>
            </w:tcBorders>
          </w:tcPr>
          <w:p w14:paraId="1FFE6524" w14:textId="5A1607B7" w:rsidR="00121002" w:rsidRDefault="00121002" w:rsidP="00EA3C13">
            <w:pPr>
              <w:tabs>
                <w:tab w:val="decimal" w:pos="270"/>
              </w:tabs>
              <w:spacing w:line="280" w:lineRule="exact"/>
              <w:jc w:val="left"/>
            </w:pPr>
            <w:r>
              <w:t>100</w:t>
            </w:r>
          </w:p>
        </w:tc>
      </w:tr>
    </w:tbl>
    <w:p w14:paraId="3A49E42C" w14:textId="020CBDF3" w:rsidR="00FA4F3F" w:rsidRDefault="006C083C" w:rsidP="00FA4F3F">
      <w:pPr>
        <w:ind w:left="720"/>
        <w:rPr>
          <w:lang w:val="en-CA"/>
        </w:rPr>
      </w:pPr>
      <w:r>
        <w:rPr>
          <w:lang w:val="en-CA"/>
        </w:rPr>
        <w:t xml:space="preserve">Given the sampled size of 100, we can calculate </w:t>
      </w:r>
      <w:r w:rsidRPr="00E121E1">
        <w:rPr>
          <w:b/>
          <w:bCs/>
          <w:lang w:val="en-CA"/>
        </w:rPr>
        <w:t>the Margin of Error</w:t>
      </w:r>
      <w:r>
        <w:rPr>
          <w:lang w:val="en-CA"/>
        </w:rPr>
        <w:t xml:space="preserve"> as below:</w:t>
      </w:r>
    </w:p>
    <w:p w14:paraId="3D2D52C2" w14:textId="398E57B6" w:rsidR="0096448E" w:rsidRPr="00917929" w:rsidRDefault="0020557B" w:rsidP="00FA4F3F">
      <w:pPr>
        <w:ind w:left="720"/>
        <w:rPr>
          <w:lang w:val="en-CA"/>
        </w:rPr>
      </w:pPr>
      <m:oMathPara>
        <m:oMath>
          <m:r>
            <m:rPr>
              <m:sty m:val="p"/>
            </m:rPr>
            <w:rPr>
              <w:rFonts w:ascii="Cambria Math" w:hAnsi="Cambria Math"/>
              <w:lang w:val="en-CA"/>
            </w:rPr>
            <m:t>M</m:t>
          </m:r>
          <m:r>
            <w:rPr>
              <w:rFonts w:ascii="Cambria Math" w:hAnsi="Cambria Math"/>
            </w:rPr>
            <m:t>argin of Error</m:t>
          </m:r>
          <m:r>
            <w:rPr>
              <w:rFonts w:ascii="Cambria Math" w:hAnsi="Cambria Math"/>
              <w:lang w:val="en-CA"/>
            </w:rPr>
            <m:t>=</m:t>
          </m:r>
          <m:r>
            <w:rPr>
              <w:rFonts w:ascii="Cambria Math" w:hAnsi="Cambria Math"/>
              <w:lang w:val="en-CA"/>
            </w:rPr>
            <m:t>±</m:t>
          </m:r>
          <m:r>
            <w:rPr>
              <w:rFonts w:ascii="Cambria Math" w:hAnsi="Cambria Math"/>
              <w:lang w:val="en-CA"/>
            </w:rPr>
            <m:t>1/</m:t>
          </m:r>
          <m:r>
            <w:rPr>
              <w:rFonts w:ascii="Cambria Math" w:hAnsi="Cambria Math"/>
              <w:lang w:val="en-CA"/>
            </w:rPr>
            <m:t>√</m:t>
          </m:r>
          <m:r>
            <w:rPr>
              <w:rFonts w:ascii="Cambria Math" w:hAnsi="Cambria Math"/>
              <w:lang w:val="en-CA"/>
            </w:rPr>
            <m:t>n</m:t>
          </m:r>
          <m:r>
            <w:rPr>
              <w:rFonts w:ascii="Cambria Math" w:hAnsi="Cambria Math"/>
              <w:lang w:val="en-CA"/>
            </w:rPr>
            <m:t>=</m:t>
          </m:r>
          <m:r>
            <w:rPr>
              <w:rFonts w:ascii="Cambria Math" w:hAnsi="Cambria Math"/>
              <w:lang w:val="en-CA"/>
            </w:rPr>
            <m:t>±</m:t>
          </m:r>
          <m:r>
            <w:rPr>
              <w:rFonts w:ascii="Cambria Math" w:hAnsi="Cambria Math"/>
              <w:lang w:val="en-CA"/>
            </w:rPr>
            <m:t>1/</m:t>
          </m:r>
          <m:r>
            <w:rPr>
              <w:rFonts w:ascii="Cambria Math" w:hAnsi="Cambria Math"/>
              <w:lang w:val="en-CA"/>
            </w:rPr>
            <m:t>√</m:t>
          </m:r>
          <m:r>
            <w:rPr>
              <w:rFonts w:ascii="Cambria Math" w:hAnsi="Cambria Math"/>
              <w:lang w:val="en-CA"/>
            </w:rPr>
            <m:t>100</m:t>
          </m:r>
          <m:r>
            <w:rPr>
              <w:rFonts w:ascii="Cambria Math" w:hAnsi="Cambria Math"/>
              <w:lang w:val="en-CA"/>
            </w:rPr>
            <m:t>=</m:t>
          </m:r>
          <m:r>
            <w:rPr>
              <w:rFonts w:ascii="Cambria Math" w:hAnsi="Cambria Math"/>
              <w:lang w:val="en-CA"/>
            </w:rPr>
            <m:t>±10%</m:t>
          </m:r>
        </m:oMath>
      </m:oMathPara>
    </w:p>
    <w:p w14:paraId="6FB94741" w14:textId="118055C8" w:rsidR="00917929" w:rsidRDefault="00E20ADE" w:rsidP="00FA16A7">
      <w:pPr>
        <w:ind w:left="720"/>
        <w:rPr>
          <w:lang w:val="en-CA"/>
        </w:rPr>
      </w:pPr>
      <w:r>
        <w:rPr>
          <w:lang w:val="en-CA"/>
        </w:rPr>
        <w:t xml:space="preserve">Given that 30 </w:t>
      </w:r>
      <w:r w:rsidR="00E10D57">
        <w:rPr>
          <w:lang w:val="en-CA"/>
        </w:rPr>
        <w:t>(</w:t>
      </w:r>
      <w:r w:rsidR="00E10D57" w:rsidRPr="00156A1A">
        <w:t>topless</w:t>
      </w:r>
      <w:r w:rsidR="00E10D57">
        <w:t xml:space="preserve">, </w:t>
      </w:r>
      <w:r w:rsidR="00E20427" w:rsidRPr="00156A1A">
        <w:t>extremely skimpy clothes and overtly sexualized poses</w:t>
      </w:r>
      <w:r w:rsidR="00E10D57">
        <w:rPr>
          <w:lang w:val="en-CA"/>
        </w:rPr>
        <w:t xml:space="preserve">) </w:t>
      </w:r>
      <w:r>
        <w:rPr>
          <w:lang w:val="en-CA"/>
        </w:rPr>
        <w:t xml:space="preserve">out 100 avatars </w:t>
      </w:r>
      <w:r w:rsidR="002D1126">
        <w:rPr>
          <w:lang w:val="en-CA"/>
        </w:rPr>
        <w:t xml:space="preserve">are </w:t>
      </w:r>
      <w:r w:rsidR="00EF6196">
        <w:rPr>
          <w:lang w:val="en-CA"/>
        </w:rPr>
        <w:t>biased</w:t>
      </w:r>
      <w:r w:rsidR="00B4466A">
        <w:rPr>
          <w:lang w:val="en-CA"/>
        </w:rPr>
        <w:t xml:space="preserve">, </w:t>
      </w:r>
      <w:r w:rsidR="00B53939">
        <w:rPr>
          <w:lang w:val="en-CA"/>
        </w:rPr>
        <w:t>we can say that</w:t>
      </w:r>
      <w:r w:rsidR="00FA16A7">
        <w:rPr>
          <w:lang w:val="en-CA"/>
        </w:rPr>
        <w:t xml:space="preserve"> </w:t>
      </w:r>
      <w:r w:rsidR="00FA16A7" w:rsidRPr="00FA16A7">
        <w:rPr>
          <w:b/>
          <w:bCs/>
          <w:lang w:val="en-CA"/>
        </w:rPr>
        <w:t>at a 95% level of confidence</w:t>
      </w:r>
      <w:r w:rsidR="00FA16A7">
        <w:rPr>
          <w:lang w:val="en-CA"/>
        </w:rPr>
        <w:t>,</w:t>
      </w:r>
      <w:r w:rsidR="00334558">
        <w:rPr>
          <w:lang w:val="en-CA"/>
        </w:rPr>
        <w:t xml:space="preserve"> the true rate of biased images of an Asian female</w:t>
      </w:r>
      <w:r w:rsidR="006D14BB">
        <w:rPr>
          <w:lang w:val="en-CA"/>
        </w:rPr>
        <w:t xml:space="preserve"> can be </w:t>
      </w:r>
      <w:r w:rsidR="00581372">
        <w:rPr>
          <w:lang w:val="en-CA"/>
        </w:rPr>
        <w:t>within</w:t>
      </w:r>
      <w:r w:rsidR="006D14BB">
        <w:rPr>
          <w:lang w:val="en-CA"/>
        </w:rPr>
        <w:t xml:space="preserve"> as 20% to 40%. </w:t>
      </w:r>
    </w:p>
    <w:p w14:paraId="7B702EBC" w14:textId="1C9133C3" w:rsidR="00274B46" w:rsidRDefault="000F5AF6" w:rsidP="00FA16A7">
      <w:pPr>
        <w:ind w:left="720"/>
      </w:pPr>
      <w:r>
        <w:rPr>
          <w:lang w:val="en-CA"/>
        </w:rPr>
        <w:t xml:space="preserve">To compute the </w:t>
      </w:r>
      <w:r w:rsidR="00684DD8" w:rsidRPr="002C7CC7">
        <w:rPr>
          <w:b/>
          <w:bCs/>
          <w:lang w:val="en-CA"/>
        </w:rPr>
        <w:t>A</w:t>
      </w:r>
      <w:r w:rsidR="003E0634" w:rsidRPr="002C7CC7">
        <w:rPr>
          <w:b/>
          <w:bCs/>
          <w:lang w:val="en-CA"/>
        </w:rPr>
        <w:t>verage</w:t>
      </w:r>
      <w:r w:rsidR="003E0634">
        <w:rPr>
          <w:lang w:val="en-CA"/>
        </w:rPr>
        <w:t xml:space="preserve"> of </w:t>
      </w:r>
      <w:r w:rsidR="00CD2227">
        <w:rPr>
          <w:lang w:val="en-CA"/>
        </w:rPr>
        <w:t xml:space="preserve">biased score of female and male groups, </w:t>
      </w:r>
      <w:r w:rsidR="00F46119">
        <w:rPr>
          <w:lang w:val="en-CA"/>
        </w:rPr>
        <w:t xml:space="preserve">we can first label </w:t>
      </w:r>
      <w:r w:rsidR="00172688" w:rsidRPr="00156A1A">
        <w:t>topless</w:t>
      </w:r>
      <w:r w:rsidR="00172688">
        <w:t xml:space="preserve">, </w:t>
      </w:r>
      <w:r w:rsidR="000F5504" w:rsidRPr="00156A1A">
        <w:t>extremely skimpy clothes and overtly sexualized poses</w:t>
      </w:r>
      <w:r w:rsidR="000F5504">
        <w:t xml:space="preserve">, </w:t>
      </w:r>
      <w:r w:rsidR="00BB0B34" w:rsidRPr="00156A1A">
        <w:t>normal</w:t>
      </w:r>
      <w:r w:rsidR="00BB0B34">
        <w:t xml:space="preserve"> as 2, 1, 0</w:t>
      </w:r>
      <w:r w:rsidR="00A132E7">
        <w:t xml:space="preserve"> in Table 2. </w:t>
      </w:r>
    </w:p>
    <w:p w14:paraId="351184A8" w14:textId="7A987E14" w:rsidR="00F0701B" w:rsidRPr="006E1647" w:rsidRDefault="00A10026" w:rsidP="00FA16A7">
      <w:pPr>
        <w:ind w:left="720"/>
      </w:pPr>
      <m:oMathPara>
        <m:oMath>
          <m:r>
            <w:rPr>
              <w:rFonts w:ascii="Cambria Math" w:hAnsi="Cambria Math"/>
            </w:rPr>
            <w:lastRenderedPageBreak/>
            <m:t>Av</m:t>
          </m:r>
          <m:sSub>
            <m:sSubPr>
              <m:ctrlPr>
                <w:rPr>
                  <w:rFonts w:ascii="Cambria Math" w:hAnsi="Cambria Math"/>
                  <w:i/>
                </w:rPr>
              </m:ctrlPr>
            </m:sSubPr>
            <m:e>
              <m:r>
                <w:rPr>
                  <w:rFonts w:ascii="Cambria Math" w:hAnsi="Cambria Math"/>
                </w:rPr>
                <m:t>g</m:t>
              </m:r>
            </m:e>
            <m:sub>
              <m:r>
                <w:rPr>
                  <w:rFonts w:ascii="Cambria Math" w:hAnsi="Cambria Math"/>
                </w:rPr>
                <m:t>female</m:t>
              </m:r>
            </m:sub>
          </m:sSub>
          <m:r>
            <w:rPr>
              <w:rFonts w:ascii="Cambria Math" w:hAnsi="Cambria Math"/>
            </w:rPr>
            <m:t>=</m:t>
          </m:r>
          <m:r>
            <w:rPr>
              <w:rFonts w:ascii="Cambria Math" w:hAnsi="Cambria Math"/>
            </w:rPr>
            <m:t>(2×16+1×14+0×70)/100=0.46</m:t>
          </m:r>
        </m:oMath>
      </m:oMathPara>
    </w:p>
    <w:p w14:paraId="205083DA" w14:textId="3DD116E1" w:rsidR="006E1647" w:rsidRPr="00CE1726" w:rsidRDefault="00A10026" w:rsidP="00FA16A7">
      <w:pPr>
        <w:ind w:left="720"/>
        <w:rPr>
          <w:lang w:val="en-CA"/>
        </w:rPr>
      </w:pPr>
      <m:oMathPara>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male</m:t>
              </m:r>
            </m:sub>
          </m:sSub>
          <m:r>
            <w:rPr>
              <w:rFonts w:ascii="Cambria Math" w:hAnsi="Cambria Math"/>
            </w:rPr>
            <m:t>=(2×</m:t>
          </m:r>
          <m:r>
            <w:rPr>
              <w:rFonts w:ascii="Cambria Math" w:hAnsi="Cambria Math"/>
            </w:rPr>
            <m:t>0</m:t>
          </m:r>
          <m:r>
            <w:rPr>
              <w:rFonts w:ascii="Cambria Math" w:hAnsi="Cambria Math"/>
            </w:rPr>
            <m:t>+1×</m:t>
          </m:r>
          <m:r>
            <w:rPr>
              <w:rFonts w:ascii="Cambria Math" w:hAnsi="Cambria Math"/>
            </w:rPr>
            <m:t>0</m:t>
          </m:r>
          <m:r>
            <w:rPr>
              <w:rFonts w:ascii="Cambria Math" w:hAnsi="Cambria Math"/>
            </w:rPr>
            <m:t>+0×</m:t>
          </m:r>
          <m:r>
            <w:rPr>
              <w:rFonts w:ascii="Cambria Math" w:hAnsi="Cambria Math"/>
            </w:rPr>
            <m:t>10</m:t>
          </m:r>
          <m:r>
            <w:rPr>
              <w:rFonts w:ascii="Cambria Math" w:hAnsi="Cambria Math"/>
            </w:rPr>
            <m:t>0)/100=0</m:t>
          </m:r>
        </m:oMath>
      </m:oMathPara>
    </w:p>
    <w:p w14:paraId="712E00D6" w14:textId="7B1EA9E1" w:rsidR="003C61AB" w:rsidRDefault="00CE1726" w:rsidP="003C61AB">
      <w:pPr>
        <w:numPr>
          <w:ilvl w:val="0"/>
          <w:numId w:val="50"/>
        </w:numPr>
        <w:rPr>
          <w:lang w:val="en-CA"/>
        </w:rPr>
      </w:pPr>
      <w:r w:rsidRPr="00CE1726">
        <w:rPr>
          <w:lang w:val="en-CA"/>
        </w:rPr>
        <w:t>Bias &amp; Fairness (or other) metrics used to identify differences in outcomes</w:t>
      </w:r>
      <w:r w:rsidR="002A683F">
        <w:rPr>
          <w:lang w:val="en-CA"/>
        </w:rPr>
        <w:t xml:space="preserve">: </w:t>
      </w:r>
      <w:r w:rsidR="003C61AB" w:rsidRPr="00296F6B">
        <w:rPr>
          <w:b/>
          <w:bCs/>
          <w:lang w:val="en-CA"/>
        </w:rPr>
        <w:t xml:space="preserve">Disparate Impact </w:t>
      </w:r>
      <w:r w:rsidR="003C61AB" w:rsidRPr="006006FA">
        <w:rPr>
          <w:lang w:val="en-CA"/>
        </w:rPr>
        <w:t>and</w:t>
      </w:r>
      <w:r w:rsidR="003C61AB" w:rsidRPr="00296F6B">
        <w:rPr>
          <w:b/>
          <w:bCs/>
          <w:lang w:val="en-CA"/>
        </w:rPr>
        <w:t xml:space="preserve"> Statistical Parity Difference</w:t>
      </w:r>
      <w:r w:rsidR="00E1622B">
        <w:rPr>
          <w:lang w:val="en-CA"/>
        </w:rPr>
        <w:t>, computed as below</w:t>
      </w:r>
      <w:r w:rsidR="0007083F">
        <w:rPr>
          <w:lang w:val="en-CA"/>
        </w:rPr>
        <w:t>:</w:t>
      </w:r>
    </w:p>
    <w:p w14:paraId="4E36C65D" w14:textId="522D635C" w:rsidR="0007083F" w:rsidRPr="00665825" w:rsidRDefault="001933BF" w:rsidP="00176355">
      <w:pPr>
        <w:ind w:left="720"/>
        <w:rPr>
          <w:i/>
          <w:lang w:val="en-CA" w:eastAsia="zh-CN"/>
        </w:rPr>
      </w:pPr>
      <m:oMathPara>
        <m:oMath>
          <m:r>
            <m:rPr>
              <m:sty m:val="p"/>
            </m:rPr>
            <w:rPr>
              <w:rFonts w:ascii="Cambria Math" w:hAnsi="Cambria Math"/>
              <w:lang w:val="en-CA"/>
            </w:rPr>
            <m:t xml:space="preserve">Disparate Impact </m:t>
          </m:r>
          <m:r>
            <m:rPr>
              <m:sty m:val="p"/>
            </m:rPr>
            <w:rPr>
              <w:rFonts w:ascii="Cambria Math"/>
              <w:lang w:val="en-CA"/>
            </w:rPr>
            <m:t>=</m:t>
          </m:r>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female</m:t>
              </m:r>
            </m:sub>
          </m:sSub>
          <m:r>
            <m:rPr>
              <m:sty m:val="p"/>
            </m:rPr>
            <w:rPr>
              <w:rFonts w:ascii="Cambria Math" w:hAnsi="Cambria Math"/>
              <w:lang w:val="en-CA"/>
            </w:rPr>
            <m:t>÷</m:t>
          </m:r>
          <m:r>
            <m:rPr>
              <m:sty m:val="p"/>
            </m:rPr>
            <w:rPr>
              <w:rFonts w:ascii="Cambria Math"/>
              <w:lang w:val="en-CA"/>
            </w:rPr>
            <m:t xml:space="preserve"> </m:t>
          </m:r>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male</m:t>
              </m:r>
            </m:sub>
          </m:sSub>
          <m:r>
            <w:rPr>
              <w:rFonts w:ascii="Cambria Math" w:hAnsi="Cambria Math"/>
            </w:rPr>
            <m:t>=</m:t>
          </m:r>
          <m:r>
            <w:rPr>
              <w:rFonts w:ascii="Cambria Math" w:hAnsi="Cambria Math"/>
              <w:lang w:val="en-CA" w:eastAsia="zh-CN"/>
            </w:rPr>
            <m:t>N/A</m:t>
          </m:r>
        </m:oMath>
      </m:oMathPara>
    </w:p>
    <w:p w14:paraId="51C5B622" w14:textId="20C48655" w:rsidR="00825905" w:rsidRPr="003D6702" w:rsidRDefault="00310EB6" w:rsidP="00A61FC0">
      <w:pPr>
        <w:ind w:left="720"/>
        <w:rPr>
          <w:lang w:val="en-CA" w:eastAsia="zh-CN"/>
        </w:rPr>
      </w:pPr>
      <m:oMathPara>
        <m:oMath>
          <m:r>
            <m:rPr>
              <m:sty m:val="p"/>
            </m:rPr>
            <w:rPr>
              <w:rFonts w:ascii="Cambria Math" w:hAnsi="Cambria Math"/>
              <w:lang w:val="en-CA"/>
            </w:rPr>
            <m:t>Statistical Parity Difference</m:t>
          </m:r>
          <m:r>
            <m:rPr>
              <m:sty m:val="p"/>
            </m:rPr>
            <w:rPr>
              <w:rFonts w:ascii="Cambria Math"/>
              <w:lang w:val="en-CA"/>
            </w:rPr>
            <m:t>=</m:t>
          </m:r>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female</m:t>
              </m:r>
            </m:sub>
          </m:sSub>
          <m:r>
            <m:rPr>
              <m:sty m:val="p"/>
            </m:rPr>
            <w:rPr>
              <w:rFonts w:ascii="Cambria Math" w:hAnsi="Cambria Math"/>
              <w:lang w:val="en-CA"/>
            </w:rPr>
            <m:t>-</m:t>
          </m:r>
          <m:r>
            <m:rPr>
              <m:sty m:val="p"/>
            </m:rPr>
            <w:rPr>
              <w:rFonts w:ascii="Cambria Math"/>
              <w:lang w:val="en-CA"/>
            </w:rPr>
            <m:t xml:space="preserve"> </m:t>
          </m:r>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male</m:t>
              </m:r>
            </m:sub>
          </m:sSub>
          <m:r>
            <w:rPr>
              <w:rFonts w:ascii="Cambria Math" w:hAnsi="Cambria Math"/>
            </w:rPr>
            <m:t>=</m:t>
          </m:r>
          <m:r>
            <w:rPr>
              <w:rFonts w:ascii="Cambria Math" w:hAnsi="Cambria Math"/>
              <w:lang w:val="en-CA" w:eastAsia="zh-CN"/>
            </w:rPr>
            <m:t>0.46</m:t>
          </m:r>
        </m:oMath>
      </m:oMathPara>
    </w:p>
    <w:p w14:paraId="32E984AC" w14:textId="10ADF19D" w:rsidR="003D6702" w:rsidRPr="00AB1611" w:rsidRDefault="001C0177" w:rsidP="00A61FC0">
      <w:pPr>
        <w:ind w:left="720"/>
        <w:rPr>
          <w:lang w:val="en-CA"/>
        </w:rPr>
      </w:pPr>
      <w:r>
        <w:rPr>
          <w:lang w:val="en-CA"/>
        </w:rPr>
        <w:t xml:space="preserve">In this case, </w:t>
      </w:r>
      <m:oMath>
        <m:r>
          <m:rPr>
            <m:sty m:val="p"/>
          </m:rPr>
          <w:rPr>
            <w:rFonts w:ascii="Cambria Math" w:hAnsi="Cambria Math"/>
            <w:lang w:val="en-CA"/>
          </w:rPr>
          <m:t>Disparate Impact</m:t>
        </m:r>
      </m:oMath>
      <w:r w:rsidR="007D625A">
        <w:rPr>
          <w:lang w:val="en-CA"/>
        </w:rPr>
        <w:t xml:space="preserve"> has no practical meaning so we </w:t>
      </w:r>
      <w:r w:rsidR="000E6C21">
        <w:rPr>
          <w:lang w:val="en-CA"/>
        </w:rPr>
        <w:t>primarily</w:t>
      </w:r>
      <w:r w:rsidR="007D625A">
        <w:rPr>
          <w:lang w:val="en-CA"/>
        </w:rPr>
        <w:t xml:space="preserve"> rely on </w:t>
      </w:r>
      <w:r w:rsidR="00E873BE">
        <w:rPr>
          <w:lang w:val="en-CA"/>
        </w:rPr>
        <w:t xml:space="preserve">the </w:t>
      </w:r>
      <m:oMath>
        <m:r>
          <m:rPr>
            <m:sty m:val="p"/>
          </m:rPr>
          <w:rPr>
            <w:rFonts w:ascii="Cambria Math" w:hAnsi="Cambria Math"/>
            <w:lang w:val="en-CA"/>
          </w:rPr>
          <m:t>Statistical Parity Difference</m:t>
        </m:r>
      </m:oMath>
      <w:r w:rsidR="004E4D0F">
        <w:rPr>
          <w:lang w:val="en-CA"/>
        </w:rPr>
        <w:t xml:space="preserve"> value</w:t>
      </w:r>
      <w:r w:rsidR="00F8378B">
        <w:rPr>
          <w:lang w:val="en-CA"/>
        </w:rPr>
        <w:t xml:space="preserve"> </w:t>
      </w:r>
      <w:r w:rsidR="00B22BB3" w:rsidRPr="00CE1726">
        <w:rPr>
          <w:lang w:val="en-CA"/>
        </w:rPr>
        <w:t>to identify differences in outcomes</w:t>
      </w:r>
      <w:r w:rsidR="004E4D0F">
        <w:rPr>
          <w:lang w:val="en-CA"/>
        </w:rPr>
        <w:t>.</w:t>
      </w:r>
    </w:p>
    <w:p w14:paraId="4222DD02" w14:textId="44596F67" w:rsidR="00D308CA" w:rsidRDefault="004F67B3" w:rsidP="00D308CA">
      <w:pPr>
        <w:pStyle w:val="Heading1"/>
      </w:pPr>
      <w:r>
        <w:t>Task 4</w:t>
      </w:r>
    </w:p>
    <w:p w14:paraId="2535D81F" w14:textId="478F2D11" w:rsidR="00690EFA" w:rsidRDefault="00A90AE7" w:rsidP="0054697C">
      <w:pPr>
        <w:rPr>
          <w:lang w:val="en-CA"/>
        </w:rPr>
      </w:pPr>
      <w:r w:rsidRPr="001B5A27">
        <w:rPr>
          <w:lang w:val="en-CA"/>
        </w:rPr>
        <w:t xml:space="preserve">By </w:t>
      </w:r>
      <w:r w:rsidRPr="001B5A27">
        <w:rPr>
          <w:lang w:val="en-CA"/>
        </w:rPr>
        <w:t>exploring the data</w:t>
      </w:r>
      <w:r w:rsidRPr="001B5A27">
        <w:rPr>
          <w:lang w:val="en-CA"/>
        </w:rPr>
        <w:t>set</w:t>
      </w:r>
      <w:r w:rsidRPr="001B5A27">
        <w:rPr>
          <w:lang w:val="en-CA"/>
        </w:rPr>
        <w:t xml:space="preserve"> </w:t>
      </w:r>
      <w:r w:rsidRPr="001B5A27">
        <w:rPr>
          <w:lang w:val="en-CA"/>
        </w:rPr>
        <w:t xml:space="preserve">mentioned </w:t>
      </w:r>
      <w:r w:rsidRPr="001B5A27">
        <w:rPr>
          <w:lang w:val="en-CA"/>
        </w:rPr>
        <w:t xml:space="preserve">in </w:t>
      </w:r>
      <w:r w:rsidRPr="001B5A27">
        <w:rPr>
          <w:lang w:val="en-CA"/>
        </w:rPr>
        <w:t>E</w:t>
      </w:r>
      <w:r w:rsidRPr="001B5A27">
        <w:rPr>
          <w:lang w:val="en-CA"/>
        </w:rPr>
        <w:t>vidence</w:t>
      </w:r>
      <w:r w:rsidRPr="001B5A27">
        <w:rPr>
          <w:lang w:val="en-CA"/>
        </w:rPr>
        <w:t xml:space="preserve"> above,</w:t>
      </w:r>
      <w:r w:rsidRPr="001B5A27">
        <w:rPr>
          <w:lang w:val="en-CA"/>
        </w:rPr>
        <w:t xml:space="preserve"> </w:t>
      </w:r>
      <w:r w:rsidR="00B30771" w:rsidRPr="001B5A27">
        <w:rPr>
          <w:lang w:val="en-CA"/>
        </w:rPr>
        <w:t xml:space="preserve">I learned that the demographic in the training set is different from the actual </w:t>
      </w:r>
      <w:r w:rsidRPr="001B5A27">
        <w:rPr>
          <w:lang w:val="en-CA"/>
        </w:rPr>
        <w:t>population</w:t>
      </w:r>
      <w:r w:rsidR="00B30771" w:rsidRPr="001B5A27">
        <w:rPr>
          <w:lang w:val="en-CA"/>
        </w:rPr>
        <w:t>. For example, the number of men in the dataset is more than the number of women, and the mainstream race is much larger than the minority</w:t>
      </w:r>
      <w:r w:rsidR="007249EE" w:rsidRPr="001B5A27">
        <w:rPr>
          <w:lang w:val="en-CA"/>
        </w:rPr>
        <w:t xml:space="preserve"> groups</w:t>
      </w:r>
      <w:r w:rsidR="00B30771" w:rsidRPr="001B5A27">
        <w:rPr>
          <w:lang w:val="en-CA"/>
        </w:rPr>
        <w:t xml:space="preserve">. More importantly, the sample collection seems to be based on the Western cultural context, which can </w:t>
      </w:r>
      <w:r w:rsidR="000C1322" w:rsidRPr="001B5A27">
        <w:rPr>
          <w:lang w:val="en-CA"/>
        </w:rPr>
        <w:t xml:space="preserve">probably </w:t>
      </w:r>
      <w:r w:rsidR="00B30771" w:rsidRPr="001B5A27">
        <w:rPr>
          <w:lang w:val="en-CA"/>
        </w:rPr>
        <w:t>introduce unintentional bias</w:t>
      </w:r>
      <w:r w:rsidR="00605CD1" w:rsidRPr="001B5A27">
        <w:rPr>
          <w:lang w:val="en-CA"/>
        </w:rPr>
        <w:t xml:space="preserve"> and misunderstanding</w:t>
      </w:r>
      <w:r w:rsidR="00B30771" w:rsidRPr="001B5A27">
        <w:rPr>
          <w:lang w:val="en-CA"/>
        </w:rPr>
        <w:t xml:space="preserve"> to the AI model in a subtle way.</w:t>
      </w:r>
      <w:r w:rsidR="00D13591" w:rsidRPr="001B5A27">
        <w:rPr>
          <w:lang w:val="en-CA"/>
        </w:rPr>
        <w:t xml:space="preserve"> </w:t>
      </w:r>
      <w:r w:rsidR="00690EFA" w:rsidRPr="00690EFA">
        <w:rPr>
          <w:lang w:val="en-CA"/>
        </w:rPr>
        <w:t>Therefore, to mitigate such bias, we can first start with the dataset itself.</w:t>
      </w:r>
      <w:r w:rsidR="004C65B3">
        <w:rPr>
          <w:lang w:val="en-CA"/>
        </w:rPr>
        <w:t xml:space="preserve"> </w:t>
      </w:r>
      <w:r w:rsidR="004C65B3" w:rsidRPr="004C65B3">
        <w:rPr>
          <w:lang w:val="en-CA"/>
        </w:rPr>
        <w:t>A possible solution would be collecting samples in different cultural contexts, mixing them, and training AI models using them with the same weighting.</w:t>
      </w:r>
    </w:p>
    <w:p w14:paraId="76B7F458" w14:textId="402DD007" w:rsidR="00314FD6" w:rsidRDefault="00DD34E1" w:rsidP="001C26DB">
      <w:pPr>
        <w:rPr>
          <w:lang w:val="en-CA"/>
        </w:rPr>
      </w:pPr>
      <w:r>
        <w:rPr>
          <w:lang w:val="en-CA"/>
        </w:rPr>
        <w:t xml:space="preserve">As </w:t>
      </w:r>
      <w:r>
        <w:rPr>
          <w:lang w:val="en-CA"/>
        </w:rPr>
        <w:t xml:space="preserve">a part of </w:t>
      </w:r>
      <w:r w:rsidRPr="001B5A27">
        <w:rPr>
          <w:lang w:val="en-CA"/>
        </w:rPr>
        <w:t>pre-processing</w:t>
      </w:r>
      <w:r w:rsidRPr="001B5A27">
        <w:rPr>
          <w:lang w:val="en-CA"/>
        </w:rPr>
        <w:t xml:space="preserve">, </w:t>
      </w:r>
      <w:r w:rsidR="008616CD" w:rsidRPr="0025596D">
        <w:rPr>
          <w:lang w:val="en-CA"/>
        </w:rPr>
        <w:t>we may apply</w:t>
      </w:r>
      <w:r w:rsidR="008616CD" w:rsidRPr="001B5A27">
        <w:rPr>
          <w:lang w:val="en-CA"/>
        </w:rPr>
        <w:t xml:space="preserve"> </w:t>
      </w:r>
      <w:r w:rsidR="00A93714" w:rsidRPr="001B5A27">
        <w:rPr>
          <w:lang w:val="en-CA"/>
        </w:rPr>
        <w:t xml:space="preserve">the </w:t>
      </w:r>
      <w:r w:rsidR="00F331B6" w:rsidRPr="001B5A27">
        <w:rPr>
          <w:lang w:val="en-CA"/>
        </w:rPr>
        <w:t>reweighting algorithm</w:t>
      </w:r>
      <w:r w:rsidR="00F331B6" w:rsidRPr="001B5A27">
        <w:rPr>
          <w:lang w:val="en-CA"/>
        </w:rPr>
        <w:t xml:space="preserve"> </w:t>
      </w:r>
      <w:r w:rsidR="00F331B6" w:rsidRPr="001B5A27">
        <w:rPr>
          <w:lang w:val="en-CA"/>
        </w:rPr>
        <w:t>to modify the training data features and labels.</w:t>
      </w:r>
      <w:r w:rsidR="00CF464C" w:rsidRPr="001B5A27">
        <w:rPr>
          <w:lang w:val="en-CA"/>
        </w:rPr>
        <w:t xml:space="preserve"> </w:t>
      </w:r>
      <w:r w:rsidR="00F1415B" w:rsidRPr="009E2347">
        <w:rPr>
          <w:lang w:val="en-CA"/>
        </w:rPr>
        <w:t xml:space="preserve">Given the calculation of </w:t>
      </w:r>
      <m:oMath>
        <m:r>
          <m:rPr>
            <m:sty m:val="p"/>
          </m:rPr>
          <w:rPr>
            <w:rFonts w:ascii="Cambria Math" w:hAnsi="Cambria Math"/>
            <w:lang w:val="en-CA"/>
          </w:rPr>
          <m:t>Statistical Parity Difference</m:t>
        </m:r>
      </m:oMath>
      <w:r w:rsidR="00491C8F">
        <w:rPr>
          <w:lang w:val="en-CA"/>
        </w:rPr>
        <w:t xml:space="preserve"> in the previous section, </w:t>
      </w:r>
      <w:r w:rsidR="00550E39">
        <w:rPr>
          <w:lang w:val="en-CA"/>
        </w:rPr>
        <w:t xml:space="preserve">we may </w:t>
      </w:r>
      <w:r w:rsidR="0094024D">
        <w:rPr>
          <w:lang w:val="en-CA"/>
        </w:rPr>
        <w:t xml:space="preserve">introduce an additional factor of </w:t>
      </w:r>
      <m:oMath>
        <m:r>
          <m:rPr>
            <m:sty m:val="p"/>
          </m:rPr>
          <w:rPr>
            <w:rFonts w:ascii="Cambria Math" w:hAnsi="Cambria Math"/>
            <w:lang w:val="en-CA"/>
          </w:rPr>
          <m:t>0.46</m:t>
        </m:r>
      </m:oMath>
      <w:r w:rsidR="004B2500">
        <w:rPr>
          <w:lang w:val="en-CA"/>
        </w:rPr>
        <w:t xml:space="preserve"> </w:t>
      </w:r>
      <w:r w:rsidR="0046204B">
        <w:rPr>
          <w:lang w:val="en-CA"/>
        </w:rPr>
        <w:t>to</w:t>
      </w:r>
      <w:r w:rsidR="002C6DA8">
        <w:rPr>
          <w:lang w:val="en-CA"/>
        </w:rPr>
        <w:t xml:space="preserve"> </w:t>
      </w:r>
      <w:r w:rsidR="00F85634">
        <w:rPr>
          <w:lang w:val="en-CA"/>
        </w:rPr>
        <w:t>ma</w:t>
      </w:r>
      <w:r w:rsidR="0077576A">
        <w:rPr>
          <w:lang w:val="en-CA"/>
        </w:rPr>
        <w:t xml:space="preserve">nipulate the record if the </w:t>
      </w:r>
      <w:r w:rsidR="00D14464">
        <w:rPr>
          <w:lang w:val="en-CA"/>
        </w:rPr>
        <w:t>observation’s</w:t>
      </w:r>
      <w:r w:rsidR="0077576A">
        <w:rPr>
          <w:lang w:val="en-CA"/>
        </w:rPr>
        <w:t xml:space="preserve"> gender is </w:t>
      </w:r>
      <w:r w:rsidR="002E1CC6">
        <w:rPr>
          <w:lang w:val="en-CA"/>
        </w:rPr>
        <w:t>male</w:t>
      </w:r>
      <w:r w:rsidR="005D76ED">
        <w:rPr>
          <w:lang w:val="en-CA"/>
        </w:rPr>
        <w:t xml:space="preserve">, </w:t>
      </w:r>
      <w:r w:rsidR="00E702D1" w:rsidRPr="00A2036F">
        <w:rPr>
          <w:lang w:val="en-CA"/>
        </w:rPr>
        <w:t xml:space="preserve"> </w:t>
      </w:r>
      <w:r w:rsidR="002253B9">
        <w:rPr>
          <w:lang w:val="en-CA"/>
        </w:rPr>
        <w:t xml:space="preserve">so that the </w:t>
      </w:r>
      <m:oMath>
        <m:r>
          <w:rPr>
            <w:rFonts w:ascii="Cambria Math" w:hAnsi="Cambria Math"/>
            <w:lang w:val="en-CA"/>
          </w:rPr>
          <m:t>Av</m:t>
        </m:r>
        <m:sSub>
          <m:sSubPr>
            <m:ctrlPr>
              <w:rPr>
                <w:rFonts w:ascii="Cambria Math" w:hAnsi="Cambria Math"/>
                <w:lang w:val="en-CA"/>
              </w:rPr>
            </m:ctrlPr>
          </m:sSubPr>
          <m:e>
            <m:r>
              <w:rPr>
                <w:rFonts w:ascii="Cambria Math" w:hAnsi="Cambria Math"/>
                <w:lang w:val="en-CA"/>
              </w:rPr>
              <m:t>g</m:t>
            </m:r>
          </m:e>
          <m:sub>
            <m:r>
              <w:rPr>
                <w:rFonts w:ascii="Cambria Math" w:hAnsi="Cambria Math"/>
                <w:lang w:val="en-CA"/>
              </w:rPr>
              <m:t>male</m:t>
            </m:r>
          </m:sub>
        </m:sSub>
      </m:oMath>
      <w:r w:rsidR="00765ACE" w:rsidRPr="001B5A27">
        <w:rPr>
          <w:lang w:val="en-CA"/>
        </w:rPr>
        <w:t xml:space="preserve"> increases and </w:t>
      </w:r>
      <m:oMath>
        <m:r>
          <m:rPr>
            <m:sty m:val="p"/>
          </m:rPr>
          <w:rPr>
            <w:rFonts w:ascii="Cambria Math" w:hAnsi="Cambria Math"/>
            <w:lang w:val="en-CA"/>
          </w:rPr>
          <m:t>Statistical Parity Difference</m:t>
        </m:r>
      </m:oMath>
      <w:r w:rsidR="00953A1C">
        <w:rPr>
          <w:lang w:val="en-CA"/>
        </w:rPr>
        <w:t xml:space="preserve"> decreases.</w:t>
      </w:r>
      <w:r w:rsidR="00E44E6F">
        <w:rPr>
          <w:lang w:val="en-CA"/>
        </w:rPr>
        <w:t xml:space="preserve"> </w:t>
      </w:r>
    </w:p>
    <w:p w14:paraId="31B8E77C" w14:textId="4A8075DC" w:rsidR="007C2931" w:rsidRPr="001B5A27" w:rsidRDefault="007C2931" w:rsidP="001C26DB">
      <w:pPr>
        <w:rPr>
          <w:lang w:val="en-CA"/>
        </w:rPr>
      </w:pPr>
      <w:r>
        <w:rPr>
          <w:lang w:val="en-CA"/>
        </w:rPr>
        <w:t>After applying the above mitigation methods, I expect to have a more balanced and less biased databas</w:t>
      </w:r>
      <w:r w:rsidR="00181CEC">
        <w:rPr>
          <w:lang w:val="en-CA"/>
        </w:rPr>
        <w:t>e as an input to train the AI model</w:t>
      </w:r>
      <w:r w:rsidR="00772905">
        <w:rPr>
          <w:lang w:val="en-CA"/>
        </w:rPr>
        <w:t>.</w:t>
      </w:r>
      <w:r w:rsidR="00C80974">
        <w:rPr>
          <w:lang w:val="en-CA"/>
        </w:rPr>
        <w:t xml:space="preserve"> </w:t>
      </w:r>
      <w:r w:rsidR="001C6200">
        <w:rPr>
          <w:lang w:val="en-CA"/>
        </w:rPr>
        <w:t xml:space="preserve">Therefore, I expect the outcomes from the model </w:t>
      </w:r>
      <w:r w:rsidR="00766991">
        <w:rPr>
          <w:lang w:val="en-CA"/>
        </w:rPr>
        <w:t>to be less bias</w:t>
      </w:r>
      <w:r w:rsidR="00755DDE">
        <w:rPr>
          <w:lang w:val="en-CA"/>
        </w:rPr>
        <w:t xml:space="preserve">ed </w:t>
      </w:r>
      <w:r w:rsidR="00A01009">
        <w:rPr>
          <w:lang w:val="en-CA"/>
        </w:rPr>
        <w:t>and most outcome measures or matrix fall into a reasonable range of acceptance.</w:t>
      </w:r>
    </w:p>
    <w:sectPr w:rsidR="007C2931" w:rsidRPr="001B5A27" w:rsidSect="00641ADD">
      <w:headerReference w:type="even" r:id="rId9"/>
      <w:headerReference w:type="default" r:id="rId10"/>
      <w:footerReference w:type="even" r:id="rId11"/>
      <w:footerReference w:type="default" r:id="rId12"/>
      <w:headerReference w:type="first" r:id="rId13"/>
      <w:footerReference w:type="first" r:id="rId14"/>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0099E" w14:textId="77777777" w:rsidR="000D5137" w:rsidRDefault="000D5137" w:rsidP="00126D77">
      <w:r>
        <w:separator/>
      </w:r>
    </w:p>
  </w:endnote>
  <w:endnote w:type="continuationSeparator" w:id="0">
    <w:p w14:paraId="008215F2" w14:textId="77777777" w:rsidR="000D5137" w:rsidRDefault="000D5137"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altName w:val="Courier New"/>
    <w:panose1 w:val="00000000000000000000"/>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F7E20" w14:textId="77777777" w:rsidR="000D5137" w:rsidRDefault="000D5137" w:rsidP="0060186D">
      <w:pPr>
        <w:spacing w:after="0" w:line="110" w:lineRule="exact"/>
      </w:pPr>
    </w:p>
  </w:footnote>
  <w:footnote w:type="continuationSeparator" w:id="0">
    <w:p w14:paraId="04355452" w14:textId="77777777" w:rsidR="000D5137" w:rsidRPr="00BB7AEF" w:rsidRDefault="000D5137" w:rsidP="00BB7AEF">
      <w:pPr>
        <w:spacing w:after="0" w:line="20" w:lineRule="exact"/>
        <w:rPr>
          <w:sz w:val="2"/>
        </w:rPr>
      </w:pPr>
    </w:p>
  </w:footnote>
  <w:footnote w:type="continuationNotice" w:id="1">
    <w:p w14:paraId="012604AE" w14:textId="77777777" w:rsidR="000D5137" w:rsidRPr="00AE67B5" w:rsidRDefault="000D5137"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D6C4F76"/>
    <w:multiLevelType w:val="multilevel"/>
    <w:tmpl w:val="86DE9A7E"/>
    <w:lvl w:ilvl="0">
      <w:start w:val="1"/>
      <w:numFmt w:val="bullet"/>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344185"/>
    <w:multiLevelType w:val="multilevel"/>
    <w:tmpl w:val="2E1E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50181"/>
    <w:multiLevelType w:val="multilevel"/>
    <w:tmpl w:val="2E1E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5901314">
    <w:abstractNumId w:val="5"/>
  </w:num>
  <w:num w:numId="2" w16cid:durableId="2055962280">
    <w:abstractNumId w:val="33"/>
  </w:num>
  <w:num w:numId="3" w16cid:durableId="236398535">
    <w:abstractNumId w:val="26"/>
  </w:num>
  <w:num w:numId="4" w16cid:durableId="3692593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03099">
    <w:abstractNumId w:val="37"/>
  </w:num>
  <w:num w:numId="6" w16cid:durableId="237325867">
    <w:abstractNumId w:val="15"/>
  </w:num>
  <w:num w:numId="7" w16cid:durableId="1323005881">
    <w:abstractNumId w:val="35"/>
  </w:num>
  <w:num w:numId="8" w16cid:durableId="940533269">
    <w:abstractNumId w:val="7"/>
  </w:num>
  <w:num w:numId="9" w16cid:durableId="985938229">
    <w:abstractNumId w:val="36"/>
  </w:num>
  <w:num w:numId="10" w16cid:durableId="872546405">
    <w:abstractNumId w:val="13"/>
  </w:num>
  <w:num w:numId="11" w16cid:durableId="1454205948">
    <w:abstractNumId w:val="9"/>
  </w:num>
  <w:num w:numId="12" w16cid:durableId="3632667">
    <w:abstractNumId w:val="28"/>
  </w:num>
  <w:num w:numId="13" w16cid:durableId="338898465">
    <w:abstractNumId w:val="12"/>
  </w:num>
  <w:num w:numId="14" w16cid:durableId="2080319198">
    <w:abstractNumId w:val="31"/>
  </w:num>
  <w:num w:numId="15" w16cid:durableId="431170006">
    <w:abstractNumId w:val="39"/>
  </w:num>
  <w:num w:numId="16" w16cid:durableId="469977168">
    <w:abstractNumId w:val="37"/>
    <w:lvlOverride w:ilvl="0">
      <w:startOverride w:val="1"/>
    </w:lvlOverride>
  </w:num>
  <w:num w:numId="17" w16cid:durableId="1583442148">
    <w:abstractNumId w:val="37"/>
    <w:lvlOverride w:ilvl="0">
      <w:startOverride w:val="1"/>
    </w:lvlOverride>
  </w:num>
  <w:num w:numId="18" w16cid:durableId="1385103442">
    <w:abstractNumId w:val="37"/>
    <w:lvlOverride w:ilvl="0">
      <w:startOverride w:val="1"/>
    </w:lvlOverride>
  </w:num>
  <w:num w:numId="19" w16cid:durableId="988552947">
    <w:abstractNumId w:val="37"/>
    <w:lvlOverride w:ilvl="0">
      <w:startOverride w:val="1"/>
    </w:lvlOverride>
  </w:num>
  <w:num w:numId="20" w16cid:durableId="280235760">
    <w:abstractNumId w:val="37"/>
    <w:lvlOverride w:ilvl="0">
      <w:startOverride w:val="1"/>
    </w:lvlOverride>
  </w:num>
  <w:num w:numId="21" w16cid:durableId="803934337">
    <w:abstractNumId w:val="37"/>
    <w:lvlOverride w:ilvl="0">
      <w:startOverride w:val="1"/>
    </w:lvlOverride>
  </w:num>
  <w:num w:numId="22" w16cid:durableId="1906456044">
    <w:abstractNumId w:val="0"/>
  </w:num>
  <w:num w:numId="23" w16cid:durableId="394206971">
    <w:abstractNumId w:val="29"/>
  </w:num>
  <w:num w:numId="24" w16cid:durableId="852106161">
    <w:abstractNumId w:val="29"/>
    <w:lvlOverride w:ilvl="0">
      <w:startOverride w:val="1"/>
    </w:lvlOverride>
  </w:num>
  <w:num w:numId="25" w16cid:durableId="1039818081">
    <w:abstractNumId w:val="38"/>
  </w:num>
  <w:num w:numId="26" w16cid:durableId="953052346">
    <w:abstractNumId w:val="6"/>
  </w:num>
  <w:num w:numId="27" w16cid:durableId="1833717936">
    <w:abstractNumId w:val="18"/>
  </w:num>
  <w:num w:numId="28" w16cid:durableId="1085758785">
    <w:abstractNumId w:val="19"/>
  </w:num>
  <w:num w:numId="29" w16cid:durableId="1141387120">
    <w:abstractNumId w:val="4"/>
  </w:num>
  <w:num w:numId="30" w16cid:durableId="1249120810">
    <w:abstractNumId w:val="2"/>
  </w:num>
  <w:num w:numId="31" w16cid:durableId="308366916">
    <w:abstractNumId w:val="11"/>
  </w:num>
  <w:num w:numId="32" w16cid:durableId="907039447">
    <w:abstractNumId w:val="16"/>
  </w:num>
  <w:num w:numId="33" w16cid:durableId="529491942">
    <w:abstractNumId w:val="1"/>
  </w:num>
  <w:num w:numId="34" w16cid:durableId="260651682">
    <w:abstractNumId w:val="17"/>
  </w:num>
  <w:num w:numId="35" w16cid:durableId="1210413868">
    <w:abstractNumId w:val="21"/>
  </w:num>
  <w:num w:numId="36" w16cid:durableId="1636909178">
    <w:abstractNumId w:val="8"/>
  </w:num>
  <w:num w:numId="37" w16cid:durableId="731316907">
    <w:abstractNumId w:val="30"/>
  </w:num>
  <w:num w:numId="38" w16cid:durableId="1515529757">
    <w:abstractNumId w:val="24"/>
  </w:num>
  <w:num w:numId="39" w16cid:durableId="1340422204">
    <w:abstractNumId w:val="23"/>
  </w:num>
  <w:num w:numId="40" w16cid:durableId="1915125099">
    <w:abstractNumId w:val="20"/>
  </w:num>
  <w:num w:numId="41" w16cid:durableId="1739161259">
    <w:abstractNumId w:val="10"/>
  </w:num>
  <w:num w:numId="42" w16cid:durableId="775828885">
    <w:abstractNumId w:val="25"/>
  </w:num>
  <w:num w:numId="43" w16cid:durableId="833110821">
    <w:abstractNumId w:val="40"/>
  </w:num>
  <w:num w:numId="44" w16cid:durableId="1119647033">
    <w:abstractNumId w:val="22"/>
  </w:num>
  <w:num w:numId="45" w16cid:durableId="1886485428">
    <w:abstractNumId w:val="41"/>
  </w:num>
  <w:num w:numId="46" w16cid:durableId="1796950734">
    <w:abstractNumId w:val="34"/>
  </w:num>
  <w:num w:numId="47" w16cid:durableId="1390570726">
    <w:abstractNumId w:val="3"/>
  </w:num>
  <w:num w:numId="48" w16cid:durableId="1217859808">
    <w:abstractNumId w:val="22"/>
    <w:lvlOverride w:ilvl="0">
      <w:startOverride w:val="1"/>
    </w:lvlOverride>
  </w:num>
  <w:num w:numId="49" w16cid:durableId="339353413">
    <w:abstractNumId w:val="14"/>
  </w:num>
  <w:num w:numId="50" w16cid:durableId="1283926391">
    <w:abstractNumId w:val="32"/>
  </w:num>
  <w:num w:numId="51" w16cid:durableId="1598093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0F2C"/>
    <w:rsid w:val="0000185B"/>
    <w:rsid w:val="00002321"/>
    <w:rsid w:val="000107FF"/>
    <w:rsid w:val="000115A8"/>
    <w:rsid w:val="00015661"/>
    <w:rsid w:val="0001758E"/>
    <w:rsid w:val="00020CE7"/>
    <w:rsid w:val="000227CF"/>
    <w:rsid w:val="0002420C"/>
    <w:rsid w:val="000305A1"/>
    <w:rsid w:val="00030A1C"/>
    <w:rsid w:val="00030F47"/>
    <w:rsid w:val="00031ACE"/>
    <w:rsid w:val="00031E19"/>
    <w:rsid w:val="000326E2"/>
    <w:rsid w:val="0004097D"/>
    <w:rsid w:val="000435DE"/>
    <w:rsid w:val="00043A15"/>
    <w:rsid w:val="00045282"/>
    <w:rsid w:val="000459C4"/>
    <w:rsid w:val="00053A61"/>
    <w:rsid w:val="000576D8"/>
    <w:rsid w:val="00060B34"/>
    <w:rsid w:val="00060DEA"/>
    <w:rsid w:val="000613DF"/>
    <w:rsid w:val="00062881"/>
    <w:rsid w:val="00064626"/>
    <w:rsid w:val="0007083F"/>
    <w:rsid w:val="00070C0B"/>
    <w:rsid w:val="00071F4D"/>
    <w:rsid w:val="00072CD8"/>
    <w:rsid w:val="000733EC"/>
    <w:rsid w:val="000736BA"/>
    <w:rsid w:val="00074DCC"/>
    <w:rsid w:val="0007537F"/>
    <w:rsid w:val="00077849"/>
    <w:rsid w:val="00080302"/>
    <w:rsid w:val="00082DC0"/>
    <w:rsid w:val="00084043"/>
    <w:rsid w:val="000842AF"/>
    <w:rsid w:val="0008560D"/>
    <w:rsid w:val="00091B87"/>
    <w:rsid w:val="00093B3C"/>
    <w:rsid w:val="000A01AF"/>
    <w:rsid w:val="000A418D"/>
    <w:rsid w:val="000A4411"/>
    <w:rsid w:val="000A607A"/>
    <w:rsid w:val="000A7B7C"/>
    <w:rsid w:val="000B1B4F"/>
    <w:rsid w:val="000B5C1E"/>
    <w:rsid w:val="000B6003"/>
    <w:rsid w:val="000B6800"/>
    <w:rsid w:val="000C1322"/>
    <w:rsid w:val="000C1B2E"/>
    <w:rsid w:val="000C1C64"/>
    <w:rsid w:val="000C3515"/>
    <w:rsid w:val="000C3606"/>
    <w:rsid w:val="000C415F"/>
    <w:rsid w:val="000C4171"/>
    <w:rsid w:val="000C4384"/>
    <w:rsid w:val="000C486C"/>
    <w:rsid w:val="000C5000"/>
    <w:rsid w:val="000C5174"/>
    <w:rsid w:val="000D1C05"/>
    <w:rsid w:val="000D230A"/>
    <w:rsid w:val="000D24B3"/>
    <w:rsid w:val="000D5137"/>
    <w:rsid w:val="000D6A8A"/>
    <w:rsid w:val="000E1BD8"/>
    <w:rsid w:val="000E2391"/>
    <w:rsid w:val="000E4503"/>
    <w:rsid w:val="000E4B49"/>
    <w:rsid w:val="000E6C21"/>
    <w:rsid w:val="000F5504"/>
    <w:rsid w:val="000F5ACE"/>
    <w:rsid w:val="000F5AF6"/>
    <w:rsid w:val="000F6B90"/>
    <w:rsid w:val="000F6C8C"/>
    <w:rsid w:val="001026FF"/>
    <w:rsid w:val="00106BC3"/>
    <w:rsid w:val="0011139F"/>
    <w:rsid w:val="00113111"/>
    <w:rsid w:val="0011614E"/>
    <w:rsid w:val="00117E09"/>
    <w:rsid w:val="00117ECF"/>
    <w:rsid w:val="00121002"/>
    <w:rsid w:val="001226B8"/>
    <w:rsid w:val="001227A5"/>
    <w:rsid w:val="00124EC2"/>
    <w:rsid w:val="00126D77"/>
    <w:rsid w:val="00132FF3"/>
    <w:rsid w:val="00135B1D"/>
    <w:rsid w:val="00136145"/>
    <w:rsid w:val="001366F3"/>
    <w:rsid w:val="00141B95"/>
    <w:rsid w:val="001468F9"/>
    <w:rsid w:val="0014733E"/>
    <w:rsid w:val="00150453"/>
    <w:rsid w:val="001508F7"/>
    <w:rsid w:val="00151FB5"/>
    <w:rsid w:val="00155D9A"/>
    <w:rsid w:val="00156A1A"/>
    <w:rsid w:val="00156F11"/>
    <w:rsid w:val="001609D3"/>
    <w:rsid w:val="00160B76"/>
    <w:rsid w:val="00161673"/>
    <w:rsid w:val="001641AC"/>
    <w:rsid w:val="00164951"/>
    <w:rsid w:val="0016672B"/>
    <w:rsid w:val="00167085"/>
    <w:rsid w:val="0017086D"/>
    <w:rsid w:val="0017206B"/>
    <w:rsid w:val="00172688"/>
    <w:rsid w:val="00172F24"/>
    <w:rsid w:val="00173B0C"/>
    <w:rsid w:val="00173D74"/>
    <w:rsid w:val="00173F22"/>
    <w:rsid w:val="00175365"/>
    <w:rsid w:val="00176355"/>
    <w:rsid w:val="00176C48"/>
    <w:rsid w:val="00176FCE"/>
    <w:rsid w:val="00180BFE"/>
    <w:rsid w:val="00181CEC"/>
    <w:rsid w:val="00182071"/>
    <w:rsid w:val="0018382A"/>
    <w:rsid w:val="00184E25"/>
    <w:rsid w:val="001879C8"/>
    <w:rsid w:val="001933BF"/>
    <w:rsid w:val="00193F58"/>
    <w:rsid w:val="001942D7"/>
    <w:rsid w:val="00194787"/>
    <w:rsid w:val="001A10F2"/>
    <w:rsid w:val="001A1AB8"/>
    <w:rsid w:val="001A228E"/>
    <w:rsid w:val="001A4533"/>
    <w:rsid w:val="001A48DF"/>
    <w:rsid w:val="001A657B"/>
    <w:rsid w:val="001B415A"/>
    <w:rsid w:val="001B5A27"/>
    <w:rsid w:val="001B681E"/>
    <w:rsid w:val="001C00F6"/>
    <w:rsid w:val="001C0177"/>
    <w:rsid w:val="001C26DB"/>
    <w:rsid w:val="001C5252"/>
    <w:rsid w:val="001C52FB"/>
    <w:rsid w:val="001C60A6"/>
    <w:rsid w:val="001C6200"/>
    <w:rsid w:val="001C737D"/>
    <w:rsid w:val="001C7DFD"/>
    <w:rsid w:val="001C7E2A"/>
    <w:rsid w:val="001D13F0"/>
    <w:rsid w:val="001D2B7D"/>
    <w:rsid w:val="001D7590"/>
    <w:rsid w:val="001D7DCD"/>
    <w:rsid w:val="001E0F5D"/>
    <w:rsid w:val="001E21C6"/>
    <w:rsid w:val="001E265E"/>
    <w:rsid w:val="001E2A54"/>
    <w:rsid w:val="001E30C7"/>
    <w:rsid w:val="001E4A99"/>
    <w:rsid w:val="001E56D1"/>
    <w:rsid w:val="001E5E5E"/>
    <w:rsid w:val="001F07CB"/>
    <w:rsid w:val="001F1496"/>
    <w:rsid w:val="001F1C19"/>
    <w:rsid w:val="001F1E50"/>
    <w:rsid w:val="001F4393"/>
    <w:rsid w:val="001F4AFC"/>
    <w:rsid w:val="001F5005"/>
    <w:rsid w:val="001F5AFD"/>
    <w:rsid w:val="00203DBD"/>
    <w:rsid w:val="002052ED"/>
    <w:rsid w:val="0020557B"/>
    <w:rsid w:val="00205A72"/>
    <w:rsid w:val="00206ACA"/>
    <w:rsid w:val="002109C8"/>
    <w:rsid w:val="002132E3"/>
    <w:rsid w:val="0022085A"/>
    <w:rsid w:val="00223D65"/>
    <w:rsid w:val="0022524E"/>
    <w:rsid w:val="002253B9"/>
    <w:rsid w:val="00226450"/>
    <w:rsid w:val="0022738A"/>
    <w:rsid w:val="00227B52"/>
    <w:rsid w:val="00232F25"/>
    <w:rsid w:val="00236BE1"/>
    <w:rsid w:val="0024142B"/>
    <w:rsid w:val="002418FE"/>
    <w:rsid w:val="00244C89"/>
    <w:rsid w:val="00244DA3"/>
    <w:rsid w:val="00251DA6"/>
    <w:rsid w:val="002540F0"/>
    <w:rsid w:val="0025596D"/>
    <w:rsid w:val="0025617D"/>
    <w:rsid w:val="00257B56"/>
    <w:rsid w:val="00260A81"/>
    <w:rsid w:val="0026126F"/>
    <w:rsid w:val="00261ABA"/>
    <w:rsid w:val="00263AAB"/>
    <w:rsid w:val="00266C96"/>
    <w:rsid w:val="00270834"/>
    <w:rsid w:val="0027188D"/>
    <w:rsid w:val="00271FF2"/>
    <w:rsid w:val="00272991"/>
    <w:rsid w:val="00274B46"/>
    <w:rsid w:val="00280650"/>
    <w:rsid w:val="00281FCB"/>
    <w:rsid w:val="002839B1"/>
    <w:rsid w:val="0028491E"/>
    <w:rsid w:val="00287386"/>
    <w:rsid w:val="00290E84"/>
    <w:rsid w:val="00293BC0"/>
    <w:rsid w:val="002948EC"/>
    <w:rsid w:val="0029645B"/>
    <w:rsid w:val="00296F6B"/>
    <w:rsid w:val="002A09D4"/>
    <w:rsid w:val="002A346E"/>
    <w:rsid w:val="002A683F"/>
    <w:rsid w:val="002B1C35"/>
    <w:rsid w:val="002B1D15"/>
    <w:rsid w:val="002B2730"/>
    <w:rsid w:val="002B63CA"/>
    <w:rsid w:val="002B64D6"/>
    <w:rsid w:val="002B7FCB"/>
    <w:rsid w:val="002C10B1"/>
    <w:rsid w:val="002C1730"/>
    <w:rsid w:val="002C231C"/>
    <w:rsid w:val="002C2EA0"/>
    <w:rsid w:val="002C6457"/>
    <w:rsid w:val="002C6DA8"/>
    <w:rsid w:val="002C7CC7"/>
    <w:rsid w:val="002D1126"/>
    <w:rsid w:val="002D5B6B"/>
    <w:rsid w:val="002D71BC"/>
    <w:rsid w:val="002E1CC6"/>
    <w:rsid w:val="002E20C6"/>
    <w:rsid w:val="002E3618"/>
    <w:rsid w:val="002E3F1B"/>
    <w:rsid w:val="002E47E0"/>
    <w:rsid w:val="002E486D"/>
    <w:rsid w:val="002F4298"/>
    <w:rsid w:val="002F4366"/>
    <w:rsid w:val="002F4851"/>
    <w:rsid w:val="002F5798"/>
    <w:rsid w:val="002F5D9D"/>
    <w:rsid w:val="002F7302"/>
    <w:rsid w:val="002F7BA8"/>
    <w:rsid w:val="00301E06"/>
    <w:rsid w:val="00302B13"/>
    <w:rsid w:val="003031BB"/>
    <w:rsid w:val="00303B10"/>
    <w:rsid w:val="00303D72"/>
    <w:rsid w:val="003044BB"/>
    <w:rsid w:val="003053B9"/>
    <w:rsid w:val="003061EB"/>
    <w:rsid w:val="003102D0"/>
    <w:rsid w:val="003107D2"/>
    <w:rsid w:val="00310EB6"/>
    <w:rsid w:val="0031149D"/>
    <w:rsid w:val="0031205B"/>
    <w:rsid w:val="003125D2"/>
    <w:rsid w:val="00312B37"/>
    <w:rsid w:val="003139EB"/>
    <w:rsid w:val="00314FD6"/>
    <w:rsid w:val="0031675A"/>
    <w:rsid w:val="00317D72"/>
    <w:rsid w:val="003208FB"/>
    <w:rsid w:val="00320984"/>
    <w:rsid w:val="003259C7"/>
    <w:rsid w:val="00326A4F"/>
    <w:rsid w:val="00327186"/>
    <w:rsid w:val="003307B5"/>
    <w:rsid w:val="00332735"/>
    <w:rsid w:val="00334558"/>
    <w:rsid w:val="00336F19"/>
    <w:rsid w:val="00340B08"/>
    <w:rsid w:val="00351C5A"/>
    <w:rsid w:val="00353B50"/>
    <w:rsid w:val="00356F39"/>
    <w:rsid w:val="00357FC7"/>
    <w:rsid w:val="00360939"/>
    <w:rsid w:val="00361865"/>
    <w:rsid w:val="00361A3E"/>
    <w:rsid w:val="00366883"/>
    <w:rsid w:val="00366B2D"/>
    <w:rsid w:val="00370DCB"/>
    <w:rsid w:val="00370F79"/>
    <w:rsid w:val="00373528"/>
    <w:rsid w:val="00373663"/>
    <w:rsid w:val="00374FC7"/>
    <w:rsid w:val="0037558A"/>
    <w:rsid w:val="00375FF8"/>
    <w:rsid w:val="003825F5"/>
    <w:rsid w:val="00383338"/>
    <w:rsid w:val="00385D86"/>
    <w:rsid w:val="00390FA2"/>
    <w:rsid w:val="00394516"/>
    <w:rsid w:val="00394E3E"/>
    <w:rsid w:val="003961A6"/>
    <w:rsid w:val="003A2A3A"/>
    <w:rsid w:val="003A46EA"/>
    <w:rsid w:val="003A4970"/>
    <w:rsid w:val="003A62EB"/>
    <w:rsid w:val="003A7D06"/>
    <w:rsid w:val="003B0B8B"/>
    <w:rsid w:val="003B4A52"/>
    <w:rsid w:val="003B5280"/>
    <w:rsid w:val="003B5C96"/>
    <w:rsid w:val="003B7F2C"/>
    <w:rsid w:val="003C2E77"/>
    <w:rsid w:val="003C3139"/>
    <w:rsid w:val="003C4AE5"/>
    <w:rsid w:val="003C529A"/>
    <w:rsid w:val="003C5689"/>
    <w:rsid w:val="003C61AB"/>
    <w:rsid w:val="003D0ED4"/>
    <w:rsid w:val="003D1D8E"/>
    <w:rsid w:val="003D6702"/>
    <w:rsid w:val="003D6955"/>
    <w:rsid w:val="003D7119"/>
    <w:rsid w:val="003E0634"/>
    <w:rsid w:val="003E098F"/>
    <w:rsid w:val="003E21C6"/>
    <w:rsid w:val="003E687F"/>
    <w:rsid w:val="003E7050"/>
    <w:rsid w:val="003F106D"/>
    <w:rsid w:val="003F7B8C"/>
    <w:rsid w:val="004027C6"/>
    <w:rsid w:val="00407341"/>
    <w:rsid w:val="004075D5"/>
    <w:rsid w:val="004078D4"/>
    <w:rsid w:val="004121BA"/>
    <w:rsid w:val="004132B8"/>
    <w:rsid w:val="0041391B"/>
    <w:rsid w:val="004156C8"/>
    <w:rsid w:val="00417F0E"/>
    <w:rsid w:val="00422A19"/>
    <w:rsid w:val="00422BCE"/>
    <w:rsid w:val="004248B1"/>
    <w:rsid w:val="00425FB1"/>
    <w:rsid w:val="00426676"/>
    <w:rsid w:val="0043014A"/>
    <w:rsid w:val="0043030F"/>
    <w:rsid w:val="0043107E"/>
    <w:rsid w:val="004312E4"/>
    <w:rsid w:val="00442C47"/>
    <w:rsid w:val="00443D14"/>
    <w:rsid w:val="00450874"/>
    <w:rsid w:val="004508B1"/>
    <w:rsid w:val="00451B4A"/>
    <w:rsid w:val="0045390F"/>
    <w:rsid w:val="00455C52"/>
    <w:rsid w:val="0045755B"/>
    <w:rsid w:val="00460451"/>
    <w:rsid w:val="0046204B"/>
    <w:rsid w:val="00463D6D"/>
    <w:rsid w:val="00464893"/>
    <w:rsid w:val="004676C6"/>
    <w:rsid w:val="00470D2E"/>
    <w:rsid w:val="00470D9A"/>
    <w:rsid w:val="0047173B"/>
    <w:rsid w:val="004721CE"/>
    <w:rsid w:val="00472536"/>
    <w:rsid w:val="00473617"/>
    <w:rsid w:val="004757F8"/>
    <w:rsid w:val="00476096"/>
    <w:rsid w:val="0047655B"/>
    <w:rsid w:val="004771C4"/>
    <w:rsid w:val="004828E3"/>
    <w:rsid w:val="004838FC"/>
    <w:rsid w:val="00485D7D"/>
    <w:rsid w:val="00491C67"/>
    <w:rsid w:val="00491C8F"/>
    <w:rsid w:val="00492688"/>
    <w:rsid w:val="004939A8"/>
    <w:rsid w:val="00493F27"/>
    <w:rsid w:val="004948E5"/>
    <w:rsid w:val="00494E1A"/>
    <w:rsid w:val="00495608"/>
    <w:rsid w:val="004A11B2"/>
    <w:rsid w:val="004A25C9"/>
    <w:rsid w:val="004A3E87"/>
    <w:rsid w:val="004A49BA"/>
    <w:rsid w:val="004A639B"/>
    <w:rsid w:val="004B0181"/>
    <w:rsid w:val="004B0287"/>
    <w:rsid w:val="004B03BB"/>
    <w:rsid w:val="004B1B29"/>
    <w:rsid w:val="004B22B9"/>
    <w:rsid w:val="004B2500"/>
    <w:rsid w:val="004B2AEB"/>
    <w:rsid w:val="004B2D19"/>
    <w:rsid w:val="004B3E52"/>
    <w:rsid w:val="004B75CF"/>
    <w:rsid w:val="004B7914"/>
    <w:rsid w:val="004C3948"/>
    <w:rsid w:val="004C65B3"/>
    <w:rsid w:val="004C7019"/>
    <w:rsid w:val="004D0632"/>
    <w:rsid w:val="004E06D7"/>
    <w:rsid w:val="004E3AB0"/>
    <w:rsid w:val="004E4D0F"/>
    <w:rsid w:val="004E725D"/>
    <w:rsid w:val="004F0C8B"/>
    <w:rsid w:val="004F2849"/>
    <w:rsid w:val="004F59AE"/>
    <w:rsid w:val="004F67B3"/>
    <w:rsid w:val="004F6A63"/>
    <w:rsid w:val="004F7D27"/>
    <w:rsid w:val="0050283F"/>
    <w:rsid w:val="00504524"/>
    <w:rsid w:val="00505A7B"/>
    <w:rsid w:val="0050660D"/>
    <w:rsid w:val="005075D1"/>
    <w:rsid w:val="00507A8F"/>
    <w:rsid w:val="00510B25"/>
    <w:rsid w:val="00511091"/>
    <w:rsid w:val="00512A74"/>
    <w:rsid w:val="0051349A"/>
    <w:rsid w:val="00513F4E"/>
    <w:rsid w:val="00515652"/>
    <w:rsid w:val="00520730"/>
    <w:rsid w:val="00520BD0"/>
    <w:rsid w:val="005223BC"/>
    <w:rsid w:val="005253BF"/>
    <w:rsid w:val="005256E3"/>
    <w:rsid w:val="005258D7"/>
    <w:rsid w:val="00525B65"/>
    <w:rsid w:val="005304FB"/>
    <w:rsid w:val="00531346"/>
    <w:rsid w:val="00531C40"/>
    <w:rsid w:val="0053288B"/>
    <w:rsid w:val="005332DA"/>
    <w:rsid w:val="005351A8"/>
    <w:rsid w:val="005369E2"/>
    <w:rsid w:val="0054029E"/>
    <w:rsid w:val="00540592"/>
    <w:rsid w:val="00542788"/>
    <w:rsid w:val="005436CB"/>
    <w:rsid w:val="00544939"/>
    <w:rsid w:val="0054697C"/>
    <w:rsid w:val="00547E40"/>
    <w:rsid w:val="00550E39"/>
    <w:rsid w:val="0055158D"/>
    <w:rsid w:val="00551C58"/>
    <w:rsid w:val="005527BB"/>
    <w:rsid w:val="0055510F"/>
    <w:rsid w:val="005568AA"/>
    <w:rsid w:val="00556A31"/>
    <w:rsid w:val="00560E4C"/>
    <w:rsid w:val="00564E59"/>
    <w:rsid w:val="005704B7"/>
    <w:rsid w:val="005710B4"/>
    <w:rsid w:val="00571AF4"/>
    <w:rsid w:val="00572228"/>
    <w:rsid w:val="00572C26"/>
    <w:rsid w:val="00573057"/>
    <w:rsid w:val="00573728"/>
    <w:rsid w:val="00574BFB"/>
    <w:rsid w:val="00575049"/>
    <w:rsid w:val="0058014E"/>
    <w:rsid w:val="00580D8A"/>
    <w:rsid w:val="00581372"/>
    <w:rsid w:val="00582118"/>
    <w:rsid w:val="005838F8"/>
    <w:rsid w:val="00585205"/>
    <w:rsid w:val="0059015C"/>
    <w:rsid w:val="00592712"/>
    <w:rsid w:val="005946D4"/>
    <w:rsid w:val="0059530D"/>
    <w:rsid w:val="005961B9"/>
    <w:rsid w:val="00597142"/>
    <w:rsid w:val="00597219"/>
    <w:rsid w:val="005A35EC"/>
    <w:rsid w:val="005A67C5"/>
    <w:rsid w:val="005A757A"/>
    <w:rsid w:val="005B0A9F"/>
    <w:rsid w:val="005B230C"/>
    <w:rsid w:val="005B7109"/>
    <w:rsid w:val="005C15AC"/>
    <w:rsid w:val="005C20EF"/>
    <w:rsid w:val="005C262E"/>
    <w:rsid w:val="005C277F"/>
    <w:rsid w:val="005C35A0"/>
    <w:rsid w:val="005C44D9"/>
    <w:rsid w:val="005C5B9C"/>
    <w:rsid w:val="005C7195"/>
    <w:rsid w:val="005C7986"/>
    <w:rsid w:val="005D2A31"/>
    <w:rsid w:val="005D618E"/>
    <w:rsid w:val="005D76ED"/>
    <w:rsid w:val="005E41E0"/>
    <w:rsid w:val="005E7273"/>
    <w:rsid w:val="005F046F"/>
    <w:rsid w:val="005F44C5"/>
    <w:rsid w:val="005F592D"/>
    <w:rsid w:val="006006FA"/>
    <w:rsid w:val="0060098C"/>
    <w:rsid w:val="0060186D"/>
    <w:rsid w:val="00601AF3"/>
    <w:rsid w:val="006038FC"/>
    <w:rsid w:val="0060451B"/>
    <w:rsid w:val="00604BAA"/>
    <w:rsid w:val="00605CD1"/>
    <w:rsid w:val="0060759C"/>
    <w:rsid w:val="006078B1"/>
    <w:rsid w:val="00610FD9"/>
    <w:rsid w:val="00611EDA"/>
    <w:rsid w:val="00613F6B"/>
    <w:rsid w:val="0062248D"/>
    <w:rsid w:val="006239DF"/>
    <w:rsid w:val="00623CC4"/>
    <w:rsid w:val="0062657D"/>
    <w:rsid w:val="00627A0B"/>
    <w:rsid w:val="00631C61"/>
    <w:rsid w:val="00633795"/>
    <w:rsid w:val="00633FF5"/>
    <w:rsid w:val="00634234"/>
    <w:rsid w:val="00635310"/>
    <w:rsid w:val="006403FC"/>
    <w:rsid w:val="00641ADD"/>
    <w:rsid w:val="00645E4C"/>
    <w:rsid w:val="00647F1D"/>
    <w:rsid w:val="006503FB"/>
    <w:rsid w:val="0065221C"/>
    <w:rsid w:val="00652B1D"/>
    <w:rsid w:val="00652FE8"/>
    <w:rsid w:val="006542D6"/>
    <w:rsid w:val="00656180"/>
    <w:rsid w:val="00656EF8"/>
    <w:rsid w:val="00661942"/>
    <w:rsid w:val="00661E5A"/>
    <w:rsid w:val="00663701"/>
    <w:rsid w:val="006650DC"/>
    <w:rsid w:val="00665664"/>
    <w:rsid w:val="00665825"/>
    <w:rsid w:val="006666B5"/>
    <w:rsid w:val="00670915"/>
    <w:rsid w:val="00671B18"/>
    <w:rsid w:val="0067327C"/>
    <w:rsid w:val="00674519"/>
    <w:rsid w:val="00674DBB"/>
    <w:rsid w:val="00681B94"/>
    <w:rsid w:val="006833E5"/>
    <w:rsid w:val="00684943"/>
    <w:rsid w:val="00684DD8"/>
    <w:rsid w:val="006854EC"/>
    <w:rsid w:val="00685DB6"/>
    <w:rsid w:val="0068600F"/>
    <w:rsid w:val="00686520"/>
    <w:rsid w:val="006878DF"/>
    <w:rsid w:val="00690EFA"/>
    <w:rsid w:val="00690F2B"/>
    <w:rsid w:val="006A015B"/>
    <w:rsid w:val="006A3962"/>
    <w:rsid w:val="006A46B2"/>
    <w:rsid w:val="006A4963"/>
    <w:rsid w:val="006A5CC2"/>
    <w:rsid w:val="006B469E"/>
    <w:rsid w:val="006B5BC8"/>
    <w:rsid w:val="006B7398"/>
    <w:rsid w:val="006B7CA6"/>
    <w:rsid w:val="006C0765"/>
    <w:rsid w:val="006C083C"/>
    <w:rsid w:val="006C1E46"/>
    <w:rsid w:val="006C1FEE"/>
    <w:rsid w:val="006C500F"/>
    <w:rsid w:val="006D14BB"/>
    <w:rsid w:val="006D2120"/>
    <w:rsid w:val="006D2BA6"/>
    <w:rsid w:val="006D3558"/>
    <w:rsid w:val="006D6222"/>
    <w:rsid w:val="006D6EA5"/>
    <w:rsid w:val="006D7E6A"/>
    <w:rsid w:val="006E1647"/>
    <w:rsid w:val="006E2CDA"/>
    <w:rsid w:val="006E6FF9"/>
    <w:rsid w:val="006E742D"/>
    <w:rsid w:val="006F0D3C"/>
    <w:rsid w:val="006F0F39"/>
    <w:rsid w:val="006F6F00"/>
    <w:rsid w:val="007008BF"/>
    <w:rsid w:val="007024EC"/>
    <w:rsid w:val="00703884"/>
    <w:rsid w:val="0070506F"/>
    <w:rsid w:val="0070617C"/>
    <w:rsid w:val="007070F0"/>
    <w:rsid w:val="007154B3"/>
    <w:rsid w:val="00715ABF"/>
    <w:rsid w:val="00716A64"/>
    <w:rsid w:val="0071719B"/>
    <w:rsid w:val="007173A1"/>
    <w:rsid w:val="00722529"/>
    <w:rsid w:val="00723076"/>
    <w:rsid w:val="00723246"/>
    <w:rsid w:val="00723B25"/>
    <w:rsid w:val="00724411"/>
    <w:rsid w:val="007249EE"/>
    <w:rsid w:val="00727D87"/>
    <w:rsid w:val="007338C9"/>
    <w:rsid w:val="007361B1"/>
    <w:rsid w:val="00744592"/>
    <w:rsid w:val="007457C2"/>
    <w:rsid w:val="007462DF"/>
    <w:rsid w:val="0074738A"/>
    <w:rsid w:val="00753C68"/>
    <w:rsid w:val="00755175"/>
    <w:rsid w:val="00755DDE"/>
    <w:rsid w:val="00757391"/>
    <w:rsid w:val="00762612"/>
    <w:rsid w:val="00762B76"/>
    <w:rsid w:val="00763478"/>
    <w:rsid w:val="007636D7"/>
    <w:rsid w:val="007640DD"/>
    <w:rsid w:val="00764914"/>
    <w:rsid w:val="00764E0F"/>
    <w:rsid w:val="00765ACE"/>
    <w:rsid w:val="00766991"/>
    <w:rsid w:val="00766C59"/>
    <w:rsid w:val="007672CC"/>
    <w:rsid w:val="00771089"/>
    <w:rsid w:val="0077229B"/>
    <w:rsid w:val="00772905"/>
    <w:rsid w:val="00773A55"/>
    <w:rsid w:val="0077576A"/>
    <w:rsid w:val="00776E81"/>
    <w:rsid w:val="007776CD"/>
    <w:rsid w:val="0078111A"/>
    <w:rsid w:val="00783A6E"/>
    <w:rsid w:val="00784B78"/>
    <w:rsid w:val="0078538F"/>
    <w:rsid w:val="00786AA8"/>
    <w:rsid w:val="007878D4"/>
    <w:rsid w:val="007920C0"/>
    <w:rsid w:val="00796846"/>
    <w:rsid w:val="007A092D"/>
    <w:rsid w:val="007A3CCE"/>
    <w:rsid w:val="007A4B7C"/>
    <w:rsid w:val="007A6738"/>
    <w:rsid w:val="007A6994"/>
    <w:rsid w:val="007A6F58"/>
    <w:rsid w:val="007A71BC"/>
    <w:rsid w:val="007B097F"/>
    <w:rsid w:val="007B0FC8"/>
    <w:rsid w:val="007B18A8"/>
    <w:rsid w:val="007B3252"/>
    <w:rsid w:val="007B536B"/>
    <w:rsid w:val="007B6574"/>
    <w:rsid w:val="007C2231"/>
    <w:rsid w:val="007C2931"/>
    <w:rsid w:val="007C30E5"/>
    <w:rsid w:val="007C3FE3"/>
    <w:rsid w:val="007C5EC0"/>
    <w:rsid w:val="007C7506"/>
    <w:rsid w:val="007D1EA5"/>
    <w:rsid w:val="007D5DB3"/>
    <w:rsid w:val="007D625A"/>
    <w:rsid w:val="007D6D53"/>
    <w:rsid w:val="007E1514"/>
    <w:rsid w:val="007E60D8"/>
    <w:rsid w:val="007F4A49"/>
    <w:rsid w:val="007F6D17"/>
    <w:rsid w:val="007F6F9E"/>
    <w:rsid w:val="00805D71"/>
    <w:rsid w:val="0080655F"/>
    <w:rsid w:val="008065ED"/>
    <w:rsid w:val="008079BE"/>
    <w:rsid w:val="00811E09"/>
    <w:rsid w:val="00811E99"/>
    <w:rsid w:val="00813FA9"/>
    <w:rsid w:val="008143AC"/>
    <w:rsid w:val="00814B73"/>
    <w:rsid w:val="008160F6"/>
    <w:rsid w:val="00817430"/>
    <w:rsid w:val="00820355"/>
    <w:rsid w:val="00822CA9"/>
    <w:rsid w:val="00823FFC"/>
    <w:rsid w:val="00824049"/>
    <w:rsid w:val="008258A5"/>
    <w:rsid w:val="00825905"/>
    <w:rsid w:val="008259A9"/>
    <w:rsid w:val="008279E3"/>
    <w:rsid w:val="0083055C"/>
    <w:rsid w:val="00831C5D"/>
    <w:rsid w:val="00832B1C"/>
    <w:rsid w:val="00833BFD"/>
    <w:rsid w:val="00835403"/>
    <w:rsid w:val="00841265"/>
    <w:rsid w:val="00842659"/>
    <w:rsid w:val="00843C57"/>
    <w:rsid w:val="008473FD"/>
    <w:rsid w:val="00847761"/>
    <w:rsid w:val="00850367"/>
    <w:rsid w:val="00851223"/>
    <w:rsid w:val="00851A4A"/>
    <w:rsid w:val="0085378C"/>
    <w:rsid w:val="00854A8E"/>
    <w:rsid w:val="00856868"/>
    <w:rsid w:val="008568A3"/>
    <w:rsid w:val="00860227"/>
    <w:rsid w:val="00860A57"/>
    <w:rsid w:val="008616CD"/>
    <w:rsid w:val="00863E94"/>
    <w:rsid w:val="00865103"/>
    <w:rsid w:val="008673FB"/>
    <w:rsid w:val="008729F9"/>
    <w:rsid w:val="0088014F"/>
    <w:rsid w:val="00880F0A"/>
    <w:rsid w:val="00881D0B"/>
    <w:rsid w:val="00882604"/>
    <w:rsid w:val="0088360B"/>
    <w:rsid w:val="008839E3"/>
    <w:rsid w:val="008864B6"/>
    <w:rsid w:val="008878F4"/>
    <w:rsid w:val="0089007B"/>
    <w:rsid w:val="008965FE"/>
    <w:rsid w:val="008A015B"/>
    <w:rsid w:val="008A08BD"/>
    <w:rsid w:val="008A2DCF"/>
    <w:rsid w:val="008A7193"/>
    <w:rsid w:val="008A7209"/>
    <w:rsid w:val="008B1116"/>
    <w:rsid w:val="008B117D"/>
    <w:rsid w:val="008B25B0"/>
    <w:rsid w:val="008B26C9"/>
    <w:rsid w:val="008B453C"/>
    <w:rsid w:val="008B54EB"/>
    <w:rsid w:val="008C10D9"/>
    <w:rsid w:val="008C282C"/>
    <w:rsid w:val="008D1678"/>
    <w:rsid w:val="008D2D0A"/>
    <w:rsid w:val="008D382C"/>
    <w:rsid w:val="008D4A94"/>
    <w:rsid w:val="008D4C91"/>
    <w:rsid w:val="008D516F"/>
    <w:rsid w:val="008D529D"/>
    <w:rsid w:val="008D5F44"/>
    <w:rsid w:val="008E10D4"/>
    <w:rsid w:val="008E486F"/>
    <w:rsid w:val="008E6076"/>
    <w:rsid w:val="008E60B3"/>
    <w:rsid w:val="008E6C35"/>
    <w:rsid w:val="008E72DC"/>
    <w:rsid w:val="008E7428"/>
    <w:rsid w:val="008F21AF"/>
    <w:rsid w:val="008F39A4"/>
    <w:rsid w:val="008F49F9"/>
    <w:rsid w:val="008F4EB8"/>
    <w:rsid w:val="008F5E34"/>
    <w:rsid w:val="008F5F83"/>
    <w:rsid w:val="00900982"/>
    <w:rsid w:val="00900DF3"/>
    <w:rsid w:val="009023D1"/>
    <w:rsid w:val="00902FC4"/>
    <w:rsid w:val="009045D1"/>
    <w:rsid w:val="00905E9C"/>
    <w:rsid w:val="00907467"/>
    <w:rsid w:val="009124F7"/>
    <w:rsid w:val="00917929"/>
    <w:rsid w:val="009239B2"/>
    <w:rsid w:val="00925331"/>
    <w:rsid w:val="00927C2B"/>
    <w:rsid w:val="009322EE"/>
    <w:rsid w:val="0094024D"/>
    <w:rsid w:val="00941BF5"/>
    <w:rsid w:val="009431E6"/>
    <w:rsid w:val="00947290"/>
    <w:rsid w:val="009476F0"/>
    <w:rsid w:val="0095024D"/>
    <w:rsid w:val="00951C77"/>
    <w:rsid w:val="00953A1C"/>
    <w:rsid w:val="009540A3"/>
    <w:rsid w:val="00956BD3"/>
    <w:rsid w:val="00957876"/>
    <w:rsid w:val="00957B31"/>
    <w:rsid w:val="00957FDD"/>
    <w:rsid w:val="00960205"/>
    <w:rsid w:val="0096250C"/>
    <w:rsid w:val="00964083"/>
    <w:rsid w:val="0096448E"/>
    <w:rsid w:val="0096689B"/>
    <w:rsid w:val="009703B6"/>
    <w:rsid w:val="00971F12"/>
    <w:rsid w:val="0097462D"/>
    <w:rsid w:val="009747B0"/>
    <w:rsid w:val="00975C05"/>
    <w:rsid w:val="009766B9"/>
    <w:rsid w:val="009827C3"/>
    <w:rsid w:val="009832DD"/>
    <w:rsid w:val="00984DA8"/>
    <w:rsid w:val="009851F6"/>
    <w:rsid w:val="0099108D"/>
    <w:rsid w:val="00993B55"/>
    <w:rsid w:val="00994583"/>
    <w:rsid w:val="009947FE"/>
    <w:rsid w:val="00994B2F"/>
    <w:rsid w:val="00997BEB"/>
    <w:rsid w:val="009A0588"/>
    <w:rsid w:val="009A2E02"/>
    <w:rsid w:val="009A3B1C"/>
    <w:rsid w:val="009A4B6D"/>
    <w:rsid w:val="009A5B14"/>
    <w:rsid w:val="009B0151"/>
    <w:rsid w:val="009B6743"/>
    <w:rsid w:val="009B7A17"/>
    <w:rsid w:val="009C1452"/>
    <w:rsid w:val="009C1A53"/>
    <w:rsid w:val="009C216A"/>
    <w:rsid w:val="009C282D"/>
    <w:rsid w:val="009C2A4D"/>
    <w:rsid w:val="009C4542"/>
    <w:rsid w:val="009C59DC"/>
    <w:rsid w:val="009C76CA"/>
    <w:rsid w:val="009D06F1"/>
    <w:rsid w:val="009D22F3"/>
    <w:rsid w:val="009D4549"/>
    <w:rsid w:val="009D4DAC"/>
    <w:rsid w:val="009D4EEF"/>
    <w:rsid w:val="009D51D1"/>
    <w:rsid w:val="009D758D"/>
    <w:rsid w:val="009E2347"/>
    <w:rsid w:val="009E2C14"/>
    <w:rsid w:val="009E2F1C"/>
    <w:rsid w:val="009E3199"/>
    <w:rsid w:val="009E3628"/>
    <w:rsid w:val="009E51CE"/>
    <w:rsid w:val="009E574D"/>
    <w:rsid w:val="009E646C"/>
    <w:rsid w:val="009F0750"/>
    <w:rsid w:val="009F20B1"/>
    <w:rsid w:val="009F436A"/>
    <w:rsid w:val="009F4E73"/>
    <w:rsid w:val="009F56DE"/>
    <w:rsid w:val="009F7C5B"/>
    <w:rsid w:val="00A01009"/>
    <w:rsid w:val="00A02F99"/>
    <w:rsid w:val="00A0489D"/>
    <w:rsid w:val="00A06825"/>
    <w:rsid w:val="00A0741D"/>
    <w:rsid w:val="00A10026"/>
    <w:rsid w:val="00A12200"/>
    <w:rsid w:val="00A132E7"/>
    <w:rsid w:val="00A14E43"/>
    <w:rsid w:val="00A160DB"/>
    <w:rsid w:val="00A1782F"/>
    <w:rsid w:val="00A179C4"/>
    <w:rsid w:val="00A17A2C"/>
    <w:rsid w:val="00A2036F"/>
    <w:rsid w:val="00A21453"/>
    <w:rsid w:val="00A2208B"/>
    <w:rsid w:val="00A24F29"/>
    <w:rsid w:val="00A2511C"/>
    <w:rsid w:val="00A27CC1"/>
    <w:rsid w:val="00A3265B"/>
    <w:rsid w:val="00A34D9A"/>
    <w:rsid w:val="00A35CD7"/>
    <w:rsid w:val="00A3622B"/>
    <w:rsid w:val="00A37E91"/>
    <w:rsid w:val="00A40A23"/>
    <w:rsid w:val="00A43232"/>
    <w:rsid w:val="00A43B24"/>
    <w:rsid w:val="00A43ED8"/>
    <w:rsid w:val="00A44D22"/>
    <w:rsid w:val="00A46351"/>
    <w:rsid w:val="00A5492D"/>
    <w:rsid w:val="00A54DC4"/>
    <w:rsid w:val="00A553C4"/>
    <w:rsid w:val="00A557BD"/>
    <w:rsid w:val="00A572E3"/>
    <w:rsid w:val="00A60181"/>
    <w:rsid w:val="00A619FB"/>
    <w:rsid w:val="00A61FC0"/>
    <w:rsid w:val="00A62E52"/>
    <w:rsid w:val="00A66338"/>
    <w:rsid w:val="00A66B78"/>
    <w:rsid w:val="00A67E37"/>
    <w:rsid w:val="00A7047E"/>
    <w:rsid w:val="00A727E6"/>
    <w:rsid w:val="00A747A0"/>
    <w:rsid w:val="00A74BC6"/>
    <w:rsid w:val="00A75197"/>
    <w:rsid w:val="00A8026B"/>
    <w:rsid w:val="00A809DD"/>
    <w:rsid w:val="00A82ECA"/>
    <w:rsid w:val="00A849E6"/>
    <w:rsid w:val="00A86465"/>
    <w:rsid w:val="00A9001A"/>
    <w:rsid w:val="00A90791"/>
    <w:rsid w:val="00A90AE7"/>
    <w:rsid w:val="00A93714"/>
    <w:rsid w:val="00A9405B"/>
    <w:rsid w:val="00AA14C4"/>
    <w:rsid w:val="00AA2587"/>
    <w:rsid w:val="00AA2F32"/>
    <w:rsid w:val="00AA31C2"/>
    <w:rsid w:val="00AA7119"/>
    <w:rsid w:val="00AA79B2"/>
    <w:rsid w:val="00AB0875"/>
    <w:rsid w:val="00AB1611"/>
    <w:rsid w:val="00AB3C0D"/>
    <w:rsid w:val="00AB718B"/>
    <w:rsid w:val="00AB7283"/>
    <w:rsid w:val="00AC1278"/>
    <w:rsid w:val="00AC329D"/>
    <w:rsid w:val="00AC47DB"/>
    <w:rsid w:val="00AC675E"/>
    <w:rsid w:val="00AC6E0B"/>
    <w:rsid w:val="00AC76AD"/>
    <w:rsid w:val="00AD6895"/>
    <w:rsid w:val="00AE0D65"/>
    <w:rsid w:val="00AE25AA"/>
    <w:rsid w:val="00AE3E19"/>
    <w:rsid w:val="00AE57E1"/>
    <w:rsid w:val="00AE67B5"/>
    <w:rsid w:val="00AE67D0"/>
    <w:rsid w:val="00AE6807"/>
    <w:rsid w:val="00AF270E"/>
    <w:rsid w:val="00AF51C9"/>
    <w:rsid w:val="00AF601A"/>
    <w:rsid w:val="00B016C8"/>
    <w:rsid w:val="00B031E6"/>
    <w:rsid w:val="00B04A10"/>
    <w:rsid w:val="00B057FA"/>
    <w:rsid w:val="00B127CB"/>
    <w:rsid w:val="00B15A7A"/>
    <w:rsid w:val="00B1611A"/>
    <w:rsid w:val="00B16C49"/>
    <w:rsid w:val="00B170AF"/>
    <w:rsid w:val="00B218AF"/>
    <w:rsid w:val="00B22BB3"/>
    <w:rsid w:val="00B23830"/>
    <w:rsid w:val="00B247B4"/>
    <w:rsid w:val="00B30771"/>
    <w:rsid w:val="00B308FD"/>
    <w:rsid w:val="00B33389"/>
    <w:rsid w:val="00B40174"/>
    <w:rsid w:val="00B416DC"/>
    <w:rsid w:val="00B4466A"/>
    <w:rsid w:val="00B4491E"/>
    <w:rsid w:val="00B50B34"/>
    <w:rsid w:val="00B52F0F"/>
    <w:rsid w:val="00B53939"/>
    <w:rsid w:val="00B53F17"/>
    <w:rsid w:val="00B549FD"/>
    <w:rsid w:val="00B61336"/>
    <w:rsid w:val="00B651F2"/>
    <w:rsid w:val="00B65552"/>
    <w:rsid w:val="00B67D2F"/>
    <w:rsid w:val="00B76173"/>
    <w:rsid w:val="00B80F47"/>
    <w:rsid w:val="00B82D0B"/>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0B34"/>
    <w:rsid w:val="00BB5158"/>
    <w:rsid w:val="00BB7AEF"/>
    <w:rsid w:val="00BC324F"/>
    <w:rsid w:val="00BC3647"/>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0900"/>
    <w:rsid w:val="00BE18EF"/>
    <w:rsid w:val="00BE2770"/>
    <w:rsid w:val="00BE415C"/>
    <w:rsid w:val="00BF0817"/>
    <w:rsid w:val="00BF2B6A"/>
    <w:rsid w:val="00BF2CB7"/>
    <w:rsid w:val="00BF5004"/>
    <w:rsid w:val="00BF51B0"/>
    <w:rsid w:val="00BF57C8"/>
    <w:rsid w:val="00BF724F"/>
    <w:rsid w:val="00C0044A"/>
    <w:rsid w:val="00C01579"/>
    <w:rsid w:val="00C02835"/>
    <w:rsid w:val="00C030C3"/>
    <w:rsid w:val="00C07485"/>
    <w:rsid w:val="00C078BF"/>
    <w:rsid w:val="00C1381F"/>
    <w:rsid w:val="00C15B38"/>
    <w:rsid w:val="00C20B3A"/>
    <w:rsid w:val="00C23142"/>
    <w:rsid w:val="00C27E30"/>
    <w:rsid w:val="00C31286"/>
    <w:rsid w:val="00C31BDB"/>
    <w:rsid w:val="00C32823"/>
    <w:rsid w:val="00C33CBD"/>
    <w:rsid w:val="00C34925"/>
    <w:rsid w:val="00C370AB"/>
    <w:rsid w:val="00C42036"/>
    <w:rsid w:val="00C440FC"/>
    <w:rsid w:val="00C47E18"/>
    <w:rsid w:val="00C502CC"/>
    <w:rsid w:val="00C536EA"/>
    <w:rsid w:val="00C53D78"/>
    <w:rsid w:val="00C54D3D"/>
    <w:rsid w:val="00C57960"/>
    <w:rsid w:val="00C6114B"/>
    <w:rsid w:val="00C627DD"/>
    <w:rsid w:val="00C6496F"/>
    <w:rsid w:val="00C65766"/>
    <w:rsid w:val="00C67498"/>
    <w:rsid w:val="00C67614"/>
    <w:rsid w:val="00C707E0"/>
    <w:rsid w:val="00C70978"/>
    <w:rsid w:val="00C723D1"/>
    <w:rsid w:val="00C747D7"/>
    <w:rsid w:val="00C77125"/>
    <w:rsid w:val="00C77715"/>
    <w:rsid w:val="00C80974"/>
    <w:rsid w:val="00C8256C"/>
    <w:rsid w:val="00C8556D"/>
    <w:rsid w:val="00C86398"/>
    <w:rsid w:val="00C87192"/>
    <w:rsid w:val="00C91FB9"/>
    <w:rsid w:val="00C93659"/>
    <w:rsid w:val="00C958E5"/>
    <w:rsid w:val="00C95EE0"/>
    <w:rsid w:val="00CA04F2"/>
    <w:rsid w:val="00CA06C6"/>
    <w:rsid w:val="00CA22EF"/>
    <w:rsid w:val="00CA24C1"/>
    <w:rsid w:val="00CA3D27"/>
    <w:rsid w:val="00CA4D6D"/>
    <w:rsid w:val="00CA61E4"/>
    <w:rsid w:val="00CB0DCB"/>
    <w:rsid w:val="00CB13A1"/>
    <w:rsid w:val="00CB3489"/>
    <w:rsid w:val="00CB3D03"/>
    <w:rsid w:val="00CB426B"/>
    <w:rsid w:val="00CB442B"/>
    <w:rsid w:val="00CB558E"/>
    <w:rsid w:val="00CB7AF3"/>
    <w:rsid w:val="00CB7C25"/>
    <w:rsid w:val="00CC0FF1"/>
    <w:rsid w:val="00CC2094"/>
    <w:rsid w:val="00CC25B3"/>
    <w:rsid w:val="00CC370E"/>
    <w:rsid w:val="00CC4D84"/>
    <w:rsid w:val="00CC5B4D"/>
    <w:rsid w:val="00CC60A7"/>
    <w:rsid w:val="00CC6D5E"/>
    <w:rsid w:val="00CD2227"/>
    <w:rsid w:val="00CD3F85"/>
    <w:rsid w:val="00CE0563"/>
    <w:rsid w:val="00CE0D1C"/>
    <w:rsid w:val="00CE1726"/>
    <w:rsid w:val="00CE3B21"/>
    <w:rsid w:val="00CE705B"/>
    <w:rsid w:val="00CF03D0"/>
    <w:rsid w:val="00CF06FF"/>
    <w:rsid w:val="00CF1360"/>
    <w:rsid w:val="00CF166B"/>
    <w:rsid w:val="00CF16D5"/>
    <w:rsid w:val="00CF3A89"/>
    <w:rsid w:val="00CF3D13"/>
    <w:rsid w:val="00CF464C"/>
    <w:rsid w:val="00CF4FF0"/>
    <w:rsid w:val="00CF6681"/>
    <w:rsid w:val="00D029E0"/>
    <w:rsid w:val="00D03064"/>
    <w:rsid w:val="00D074AB"/>
    <w:rsid w:val="00D112AC"/>
    <w:rsid w:val="00D13591"/>
    <w:rsid w:val="00D14464"/>
    <w:rsid w:val="00D144BF"/>
    <w:rsid w:val="00D17872"/>
    <w:rsid w:val="00D21B21"/>
    <w:rsid w:val="00D21F21"/>
    <w:rsid w:val="00D2258A"/>
    <w:rsid w:val="00D2472D"/>
    <w:rsid w:val="00D25E1A"/>
    <w:rsid w:val="00D26087"/>
    <w:rsid w:val="00D2630C"/>
    <w:rsid w:val="00D2687B"/>
    <w:rsid w:val="00D30778"/>
    <w:rsid w:val="00D308CA"/>
    <w:rsid w:val="00D32B2A"/>
    <w:rsid w:val="00D32E2A"/>
    <w:rsid w:val="00D33FD4"/>
    <w:rsid w:val="00D35E39"/>
    <w:rsid w:val="00D3689C"/>
    <w:rsid w:val="00D4250D"/>
    <w:rsid w:val="00D4270E"/>
    <w:rsid w:val="00D42A2A"/>
    <w:rsid w:val="00D42F2E"/>
    <w:rsid w:val="00D45525"/>
    <w:rsid w:val="00D4605A"/>
    <w:rsid w:val="00D47D32"/>
    <w:rsid w:val="00D47DFE"/>
    <w:rsid w:val="00D501FF"/>
    <w:rsid w:val="00D5034D"/>
    <w:rsid w:val="00D518D5"/>
    <w:rsid w:val="00D51D2E"/>
    <w:rsid w:val="00D51EF8"/>
    <w:rsid w:val="00D6025B"/>
    <w:rsid w:val="00D61400"/>
    <w:rsid w:val="00D6194B"/>
    <w:rsid w:val="00D63247"/>
    <w:rsid w:val="00D63922"/>
    <w:rsid w:val="00D642E2"/>
    <w:rsid w:val="00D7050F"/>
    <w:rsid w:val="00D706AB"/>
    <w:rsid w:val="00D712A2"/>
    <w:rsid w:val="00D71396"/>
    <w:rsid w:val="00D72529"/>
    <w:rsid w:val="00D726A1"/>
    <w:rsid w:val="00D734A3"/>
    <w:rsid w:val="00D73F1E"/>
    <w:rsid w:val="00D75CFB"/>
    <w:rsid w:val="00D75E46"/>
    <w:rsid w:val="00D815C9"/>
    <w:rsid w:val="00D82623"/>
    <w:rsid w:val="00D84CE4"/>
    <w:rsid w:val="00D8673D"/>
    <w:rsid w:val="00D87241"/>
    <w:rsid w:val="00D9176E"/>
    <w:rsid w:val="00D9530A"/>
    <w:rsid w:val="00D974D2"/>
    <w:rsid w:val="00DA0471"/>
    <w:rsid w:val="00DA085D"/>
    <w:rsid w:val="00DA3B1E"/>
    <w:rsid w:val="00DA5B82"/>
    <w:rsid w:val="00DA5E1B"/>
    <w:rsid w:val="00DA63FA"/>
    <w:rsid w:val="00DA7F95"/>
    <w:rsid w:val="00DB249D"/>
    <w:rsid w:val="00DB36F4"/>
    <w:rsid w:val="00DB3D2E"/>
    <w:rsid w:val="00DB648C"/>
    <w:rsid w:val="00DB66B4"/>
    <w:rsid w:val="00DB7DF2"/>
    <w:rsid w:val="00DC0B4C"/>
    <w:rsid w:val="00DC139F"/>
    <w:rsid w:val="00DC3AF2"/>
    <w:rsid w:val="00DC41EF"/>
    <w:rsid w:val="00DC57A0"/>
    <w:rsid w:val="00DC5CF0"/>
    <w:rsid w:val="00DD275D"/>
    <w:rsid w:val="00DD2A23"/>
    <w:rsid w:val="00DD34E1"/>
    <w:rsid w:val="00DD55B6"/>
    <w:rsid w:val="00DD5D1D"/>
    <w:rsid w:val="00DD619D"/>
    <w:rsid w:val="00DD687F"/>
    <w:rsid w:val="00DE0A9C"/>
    <w:rsid w:val="00DE0FEE"/>
    <w:rsid w:val="00DE307B"/>
    <w:rsid w:val="00DE3218"/>
    <w:rsid w:val="00DE5E6B"/>
    <w:rsid w:val="00DE7C61"/>
    <w:rsid w:val="00DF3678"/>
    <w:rsid w:val="00DF6274"/>
    <w:rsid w:val="00DF781C"/>
    <w:rsid w:val="00E026B9"/>
    <w:rsid w:val="00E07F1C"/>
    <w:rsid w:val="00E10D57"/>
    <w:rsid w:val="00E121E1"/>
    <w:rsid w:val="00E15396"/>
    <w:rsid w:val="00E1622B"/>
    <w:rsid w:val="00E20427"/>
    <w:rsid w:val="00E20ADE"/>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6EF"/>
    <w:rsid w:val="00E43B29"/>
    <w:rsid w:val="00E44E6F"/>
    <w:rsid w:val="00E44FB3"/>
    <w:rsid w:val="00E45CBB"/>
    <w:rsid w:val="00E47670"/>
    <w:rsid w:val="00E47959"/>
    <w:rsid w:val="00E51F30"/>
    <w:rsid w:val="00E526E9"/>
    <w:rsid w:val="00E53AF3"/>
    <w:rsid w:val="00E61D4D"/>
    <w:rsid w:val="00E61FFD"/>
    <w:rsid w:val="00E6664C"/>
    <w:rsid w:val="00E671AA"/>
    <w:rsid w:val="00E702D1"/>
    <w:rsid w:val="00E71A6A"/>
    <w:rsid w:val="00E71DDC"/>
    <w:rsid w:val="00E758DC"/>
    <w:rsid w:val="00E76D13"/>
    <w:rsid w:val="00E8133C"/>
    <w:rsid w:val="00E834EC"/>
    <w:rsid w:val="00E85386"/>
    <w:rsid w:val="00E86D4C"/>
    <w:rsid w:val="00E873BE"/>
    <w:rsid w:val="00E877EE"/>
    <w:rsid w:val="00E928DB"/>
    <w:rsid w:val="00E953DD"/>
    <w:rsid w:val="00E96C48"/>
    <w:rsid w:val="00E972F7"/>
    <w:rsid w:val="00EA13D8"/>
    <w:rsid w:val="00EA27F5"/>
    <w:rsid w:val="00EA3C13"/>
    <w:rsid w:val="00EA54D1"/>
    <w:rsid w:val="00EA7B3D"/>
    <w:rsid w:val="00EB2587"/>
    <w:rsid w:val="00EB5073"/>
    <w:rsid w:val="00EB781B"/>
    <w:rsid w:val="00EC2A34"/>
    <w:rsid w:val="00EC4403"/>
    <w:rsid w:val="00EC7657"/>
    <w:rsid w:val="00EC7C4F"/>
    <w:rsid w:val="00ED0428"/>
    <w:rsid w:val="00ED13D6"/>
    <w:rsid w:val="00ED1DE9"/>
    <w:rsid w:val="00ED27FE"/>
    <w:rsid w:val="00ED2BA8"/>
    <w:rsid w:val="00EE2292"/>
    <w:rsid w:val="00EE531D"/>
    <w:rsid w:val="00EE7741"/>
    <w:rsid w:val="00EF2818"/>
    <w:rsid w:val="00EF2CE8"/>
    <w:rsid w:val="00EF4C12"/>
    <w:rsid w:val="00EF6196"/>
    <w:rsid w:val="00EF7839"/>
    <w:rsid w:val="00F02CFB"/>
    <w:rsid w:val="00F06BB2"/>
    <w:rsid w:val="00F0701B"/>
    <w:rsid w:val="00F10349"/>
    <w:rsid w:val="00F12421"/>
    <w:rsid w:val="00F124BC"/>
    <w:rsid w:val="00F137B7"/>
    <w:rsid w:val="00F13FBA"/>
    <w:rsid w:val="00F1415B"/>
    <w:rsid w:val="00F1517F"/>
    <w:rsid w:val="00F1785B"/>
    <w:rsid w:val="00F206B5"/>
    <w:rsid w:val="00F21A28"/>
    <w:rsid w:val="00F22C03"/>
    <w:rsid w:val="00F23117"/>
    <w:rsid w:val="00F2345E"/>
    <w:rsid w:val="00F23854"/>
    <w:rsid w:val="00F25292"/>
    <w:rsid w:val="00F26E9F"/>
    <w:rsid w:val="00F331B6"/>
    <w:rsid w:val="00F335C3"/>
    <w:rsid w:val="00F35B54"/>
    <w:rsid w:val="00F3634B"/>
    <w:rsid w:val="00F4028C"/>
    <w:rsid w:val="00F42F5D"/>
    <w:rsid w:val="00F46119"/>
    <w:rsid w:val="00F47227"/>
    <w:rsid w:val="00F47F65"/>
    <w:rsid w:val="00F51A59"/>
    <w:rsid w:val="00F530B4"/>
    <w:rsid w:val="00F53319"/>
    <w:rsid w:val="00F54F64"/>
    <w:rsid w:val="00F6070E"/>
    <w:rsid w:val="00F61938"/>
    <w:rsid w:val="00F6300A"/>
    <w:rsid w:val="00F63B3F"/>
    <w:rsid w:val="00F6596B"/>
    <w:rsid w:val="00F70249"/>
    <w:rsid w:val="00F719C7"/>
    <w:rsid w:val="00F80D8F"/>
    <w:rsid w:val="00F82FF9"/>
    <w:rsid w:val="00F8378B"/>
    <w:rsid w:val="00F83D66"/>
    <w:rsid w:val="00F85634"/>
    <w:rsid w:val="00F86251"/>
    <w:rsid w:val="00F927E2"/>
    <w:rsid w:val="00F96764"/>
    <w:rsid w:val="00F96F6F"/>
    <w:rsid w:val="00F97B64"/>
    <w:rsid w:val="00FA0EDA"/>
    <w:rsid w:val="00FA16A7"/>
    <w:rsid w:val="00FA2B75"/>
    <w:rsid w:val="00FA35F4"/>
    <w:rsid w:val="00FA42BB"/>
    <w:rsid w:val="00FA4F3F"/>
    <w:rsid w:val="00FA5220"/>
    <w:rsid w:val="00FB0A48"/>
    <w:rsid w:val="00FB39F0"/>
    <w:rsid w:val="00FB3E7E"/>
    <w:rsid w:val="00FB609A"/>
    <w:rsid w:val="00FB616F"/>
    <w:rsid w:val="00FB6E06"/>
    <w:rsid w:val="00FC22B5"/>
    <w:rsid w:val="00FC33FB"/>
    <w:rsid w:val="00FC59CC"/>
    <w:rsid w:val="00FC7B1E"/>
    <w:rsid w:val="00FD0B03"/>
    <w:rsid w:val="00FD0F3D"/>
    <w:rsid w:val="00FD25E7"/>
    <w:rsid w:val="00FD355B"/>
    <w:rsid w:val="00FD3BE7"/>
    <w:rsid w:val="00FD3EBD"/>
    <w:rsid w:val="00FD477B"/>
    <w:rsid w:val="00FD5F33"/>
    <w:rsid w:val="00FD7859"/>
    <w:rsid w:val="00FE03A2"/>
    <w:rsid w:val="00FE136F"/>
    <w:rsid w:val="00FE4183"/>
    <w:rsid w:val="00FE6E71"/>
    <w:rsid w:val="00FE77A6"/>
    <w:rsid w:val="00FF2E87"/>
    <w:rsid w:val="00FF30D9"/>
    <w:rsid w:val="00FF3664"/>
    <w:rsid w:val="00FF6BE2"/>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CommentReference">
    <w:name w:val="annotation reference"/>
    <w:basedOn w:val="DefaultParagraphFont"/>
    <w:uiPriority w:val="99"/>
    <w:semiHidden/>
    <w:unhideWhenUsed/>
    <w:rsid w:val="00BF57C8"/>
    <w:rPr>
      <w:sz w:val="16"/>
      <w:szCs w:val="16"/>
    </w:rPr>
  </w:style>
  <w:style w:type="paragraph" w:styleId="CommentText">
    <w:name w:val="annotation text"/>
    <w:basedOn w:val="Normal"/>
    <w:link w:val="CommentTextChar"/>
    <w:uiPriority w:val="99"/>
    <w:semiHidden/>
    <w:unhideWhenUsed/>
    <w:rsid w:val="00BF57C8"/>
    <w:pPr>
      <w:spacing w:line="240" w:lineRule="auto"/>
    </w:pPr>
    <w:rPr>
      <w:sz w:val="20"/>
      <w:szCs w:val="20"/>
    </w:rPr>
  </w:style>
  <w:style w:type="character" w:customStyle="1" w:styleId="CommentTextChar">
    <w:name w:val="Comment Text Char"/>
    <w:basedOn w:val="DefaultParagraphFont"/>
    <w:link w:val="CommentText"/>
    <w:uiPriority w:val="99"/>
    <w:semiHidden/>
    <w:rsid w:val="00BF57C8"/>
    <w:rPr>
      <w:rFonts w:ascii="Palatino Linotype" w:eastAsia="Times New Roman" w:hAnsi="Palatino Linotype" w:cs="Times New Roman"/>
      <w:spacing w:val="2"/>
      <w:kern w:val="16"/>
      <w:sz w:val="20"/>
      <w:szCs w:val="20"/>
      <w14:ligatures w14:val="standardContextual"/>
      <w14:numForm w14:val="oldStyle"/>
      <w14:numSpacing w14:val="proportional"/>
    </w:rPr>
  </w:style>
  <w:style w:type="paragraph" w:styleId="CommentSubject">
    <w:name w:val="annotation subject"/>
    <w:basedOn w:val="CommentText"/>
    <w:next w:val="CommentText"/>
    <w:link w:val="CommentSubjectChar"/>
    <w:uiPriority w:val="99"/>
    <w:semiHidden/>
    <w:unhideWhenUsed/>
    <w:rsid w:val="00BF57C8"/>
    <w:rPr>
      <w:b/>
      <w:bCs/>
    </w:rPr>
  </w:style>
  <w:style w:type="character" w:customStyle="1" w:styleId="CommentSubjectChar">
    <w:name w:val="Comment Subject Char"/>
    <w:basedOn w:val="CommentTextChar"/>
    <w:link w:val="CommentSubject"/>
    <w:uiPriority w:val="99"/>
    <w:semiHidden/>
    <w:rsid w:val="00BF57C8"/>
    <w:rPr>
      <w:rFonts w:ascii="Palatino Linotype" w:eastAsia="Times New Roman" w:hAnsi="Palatino Linotype" w:cs="Times New Roman"/>
      <w:b/>
      <w:bCs/>
      <w:spacing w:val="2"/>
      <w:kern w:val="16"/>
      <w:sz w:val="20"/>
      <w:szCs w:val="20"/>
      <w14:ligatures w14:val="standardContextual"/>
      <w14:numForm w14:val="oldStyle"/>
      <w14:numSpacing w14:val="proportional"/>
    </w:rPr>
  </w:style>
  <w:style w:type="character" w:styleId="PlaceholderText">
    <w:name w:val="Placeholder Text"/>
    <w:basedOn w:val="DefaultParagraphFont"/>
    <w:uiPriority w:val="99"/>
    <w:semiHidden/>
    <w:rsid w:val="001933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46926606">
      <w:bodyDiv w:val="1"/>
      <w:marLeft w:val="0"/>
      <w:marRight w:val="0"/>
      <w:marTop w:val="0"/>
      <w:marBottom w:val="0"/>
      <w:divBdr>
        <w:top w:val="none" w:sz="0" w:space="0" w:color="auto"/>
        <w:left w:val="none" w:sz="0" w:space="0" w:color="auto"/>
        <w:bottom w:val="none" w:sz="0" w:space="0" w:color="auto"/>
        <w:right w:val="none" w:sz="0" w:space="0" w:color="auto"/>
      </w:divBdr>
      <w:divsChild>
        <w:div w:id="387457200">
          <w:marLeft w:val="0"/>
          <w:marRight w:val="0"/>
          <w:marTop w:val="0"/>
          <w:marBottom w:val="0"/>
          <w:divBdr>
            <w:top w:val="none" w:sz="0" w:space="0" w:color="auto"/>
            <w:left w:val="none" w:sz="0" w:space="0" w:color="auto"/>
            <w:bottom w:val="none" w:sz="0" w:space="0" w:color="auto"/>
            <w:right w:val="none" w:sz="0" w:space="0" w:color="auto"/>
          </w:divBdr>
          <w:divsChild>
            <w:div w:id="1904289208">
              <w:marLeft w:val="0"/>
              <w:marRight w:val="0"/>
              <w:marTop w:val="0"/>
              <w:marBottom w:val="0"/>
              <w:divBdr>
                <w:top w:val="none" w:sz="0" w:space="0" w:color="auto"/>
                <w:left w:val="none" w:sz="0" w:space="0" w:color="auto"/>
                <w:bottom w:val="none" w:sz="0" w:space="0" w:color="auto"/>
                <w:right w:val="none" w:sz="0" w:space="0" w:color="auto"/>
              </w:divBdr>
              <w:divsChild>
                <w:div w:id="14684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7487">
      <w:bodyDiv w:val="1"/>
      <w:marLeft w:val="0"/>
      <w:marRight w:val="0"/>
      <w:marTop w:val="0"/>
      <w:marBottom w:val="0"/>
      <w:divBdr>
        <w:top w:val="none" w:sz="0" w:space="0" w:color="auto"/>
        <w:left w:val="none" w:sz="0" w:space="0" w:color="auto"/>
        <w:bottom w:val="none" w:sz="0" w:space="0" w:color="auto"/>
        <w:right w:val="none" w:sz="0" w:space="0" w:color="auto"/>
      </w:divBdr>
      <w:divsChild>
        <w:div w:id="2058317982">
          <w:marLeft w:val="0"/>
          <w:marRight w:val="0"/>
          <w:marTop w:val="0"/>
          <w:marBottom w:val="0"/>
          <w:divBdr>
            <w:top w:val="none" w:sz="0" w:space="0" w:color="auto"/>
            <w:left w:val="none" w:sz="0" w:space="0" w:color="auto"/>
            <w:bottom w:val="none" w:sz="0" w:space="0" w:color="auto"/>
            <w:right w:val="none" w:sz="0" w:space="0" w:color="auto"/>
          </w:divBdr>
          <w:divsChild>
            <w:div w:id="1973516189">
              <w:marLeft w:val="0"/>
              <w:marRight w:val="0"/>
              <w:marTop w:val="0"/>
              <w:marBottom w:val="0"/>
              <w:divBdr>
                <w:top w:val="none" w:sz="0" w:space="0" w:color="auto"/>
                <w:left w:val="none" w:sz="0" w:space="0" w:color="auto"/>
                <w:bottom w:val="none" w:sz="0" w:space="0" w:color="auto"/>
                <w:right w:val="none" w:sz="0" w:space="0" w:color="auto"/>
              </w:divBdr>
              <w:divsChild>
                <w:div w:id="994456653">
                  <w:marLeft w:val="0"/>
                  <w:marRight w:val="0"/>
                  <w:marTop w:val="0"/>
                  <w:marBottom w:val="0"/>
                  <w:divBdr>
                    <w:top w:val="none" w:sz="0" w:space="0" w:color="auto"/>
                    <w:left w:val="none" w:sz="0" w:space="0" w:color="auto"/>
                    <w:bottom w:val="none" w:sz="0" w:space="0" w:color="auto"/>
                    <w:right w:val="none" w:sz="0" w:space="0" w:color="auto"/>
                  </w:divBdr>
                  <w:divsChild>
                    <w:div w:id="6779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16454">
      <w:bodyDiv w:val="1"/>
      <w:marLeft w:val="0"/>
      <w:marRight w:val="0"/>
      <w:marTop w:val="0"/>
      <w:marBottom w:val="0"/>
      <w:divBdr>
        <w:top w:val="none" w:sz="0" w:space="0" w:color="auto"/>
        <w:left w:val="none" w:sz="0" w:space="0" w:color="auto"/>
        <w:bottom w:val="none" w:sz="0" w:space="0" w:color="auto"/>
        <w:right w:val="none" w:sz="0" w:space="0" w:color="auto"/>
      </w:divBdr>
      <w:divsChild>
        <w:div w:id="948122742">
          <w:marLeft w:val="0"/>
          <w:marRight w:val="0"/>
          <w:marTop w:val="0"/>
          <w:marBottom w:val="0"/>
          <w:divBdr>
            <w:top w:val="none" w:sz="0" w:space="0" w:color="auto"/>
            <w:left w:val="none" w:sz="0" w:space="0" w:color="auto"/>
            <w:bottom w:val="none" w:sz="0" w:space="0" w:color="auto"/>
            <w:right w:val="none" w:sz="0" w:space="0" w:color="auto"/>
          </w:divBdr>
          <w:divsChild>
            <w:div w:id="1573154471">
              <w:marLeft w:val="0"/>
              <w:marRight w:val="0"/>
              <w:marTop w:val="0"/>
              <w:marBottom w:val="0"/>
              <w:divBdr>
                <w:top w:val="none" w:sz="0" w:space="0" w:color="auto"/>
                <w:left w:val="none" w:sz="0" w:space="0" w:color="auto"/>
                <w:bottom w:val="none" w:sz="0" w:space="0" w:color="auto"/>
                <w:right w:val="none" w:sz="0" w:space="0" w:color="auto"/>
              </w:divBdr>
              <w:divsChild>
                <w:div w:id="1022512506">
                  <w:marLeft w:val="0"/>
                  <w:marRight w:val="0"/>
                  <w:marTop w:val="0"/>
                  <w:marBottom w:val="0"/>
                  <w:divBdr>
                    <w:top w:val="none" w:sz="0" w:space="0" w:color="auto"/>
                    <w:left w:val="none" w:sz="0" w:space="0" w:color="auto"/>
                    <w:bottom w:val="none" w:sz="0" w:space="0" w:color="auto"/>
                    <w:right w:val="none" w:sz="0" w:space="0" w:color="auto"/>
                  </w:divBdr>
                  <w:divsChild>
                    <w:div w:id="9099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58397739">
      <w:bodyDiv w:val="1"/>
      <w:marLeft w:val="0"/>
      <w:marRight w:val="0"/>
      <w:marTop w:val="0"/>
      <w:marBottom w:val="0"/>
      <w:divBdr>
        <w:top w:val="none" w:sz="0" w:space="0" w:color="auto"/>
        <w:left w:val="none" w:sz="0" w:space="0" w:color="auto"/>
        <w:bottom w:val="none" w:sz="0" w:space="0" w:color="auto"/>
        <w:right w:val="none" w:sz="0" w:space="0" w:color="auto"/>
      </w:divBdr>
      <w:divsChild>
        <w:div w:id="1829206202">
          <w:marLeft w:val="0"/>
          <w:marRight w:val="0"/>
          <w:marTop w:val="0"/>
          <w:marBottom w:val="0"/>
          <w:divBdr>
            <w:top w:val="none" w:sz="0" w:space="0" w:color="auto"/>
            <w:left w:val="none" w:sz="0" w:space="0" w:color="auto"/>
            <w:bottom w:val="none" w:sz="0" w:space="0" w:color="auto"/>
            <w:right w:val="none" w:sz="0" w:space="0" w:color="auto"/>
          </w:divBdr>
          <w:divsChild>
            <w:div w:id="2009480115">
              <w:marLeft w:val="0"/>
              <w:marRight w:val="0"/>
              <w:marTop w:val="0"/>
              <w:marBottom w:val="0"/>
              <w:divBdr>
                <w:top w:val="none" w:sz="0" w:space="0" w:color="auto"/>
                <w:left w:val="none" w:sz="0" w:space="0" w:color="auto"/>
                <w:bottom w:val="none" w:sz="0" w:space="0" w:color="auto"/>
                <w:right w:val="none" w:sz="0" w:space="0" w:color="auto"/>
              </w:divBdr>
              <w:divsChild>
                <w:div w:id="14182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63254">
      <w:bodyDiv w:val="1"/>
      <w:marLeft w:val="0"/>
      <w:marRight w:val="0"/>
      <w:marTop w:val="0"/>
      <w:marBottom w:val="0"/>
      <w:divBdr>
        <w:top w:val="none" w:sz="0" w:space="0" w:color="auto"/>
        <w:left w:val="none" w:sz="0" w:space="0" w:color="auto"/>
        <w:bottom w:val="none" w:sz="0" w:space="0" w:color="auto"/>
        <w:right w:val="none" w:sz="0" w:space="0" w:color="auto"/>
      </w:divBdr>
      <w:divsChild>
        <w:div w:id="1925608635">
          <w:marLeft w:val="0"/>
          <w:marRight w:val="0"/>
          <w:marTop w:val="0"/>
          <w:marBottom w:val="0"/>
          <w:divBdr>
            <w:top w:val="none" w:sz="0" w:space="0" w:color="auto"/>
            <w:left w:val="none" w:sz="0" w:space="0" w:color="auto"/>
            <w:bottom w:val="none" w:sz="0" w:space="0" w:color="auto"/>
            <w:right w:val="none" w:sz="0" w:space="0" w:color="auto"/>
          </w:divBdr>
          <w:divsChild>
            <w:div w:id="883758418">
              <w:marLeft w:val="0"/>
              <w:marRight w:val="0"/>
              <w:marTop w:val="0"/>
              <w:marBottom w:val="0"/>
              <w:divBdr>
                <w:top w:val="none" w:sz="0" w:space="0" w:color="auto"/>
                <w:left w:val="none" w:sz="0" w:space="0" w:color="auto"/>
                <w:bottom w:val="none" w:sz="0" w:space="0" w:color="auto"/>
                <w:right w:val="none" w:sz="0" w:space="0" w:color="auto"/>
              </w:divBdr>
              <w:divsChild>
                <w:div w:id="1038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690254063">
      <w:bodyDiv w:val="1"/>
      <w:marLeft w:val="0"/>
      <w:marRight w:val="0"/>
      <w:marTop w:val="0"/>
      <w:marBottom w:val="0"/>
      <w:divBdr>
        <w:top w:val="none" w:sz="0" w:space="0" w:color="auto"/>
        <w:left w:val="none" w:sz="0" w:space="0" w:color="auto"/>
        <w:bottom w:val="none" w:sz="0" w:space="0" w:color="auto"/>
        <w:right w:val="none" w:sz="0" w:space="0" w:color="auto"/>
      </w:divBdr>
      <w:divsChild>
        <w:div w:id="829489662">
          <w:marLeft w:val="0"/>
          <w:marRight w:val="0"/>
          <w:marTop w:val="0"/>
          <w:marBottom w:val="0"/>
          <w:divBdr>
            <w:top w:val="none" w:sz="0" w:space="0" w:color="auto"/>
            <w:left w:val="none" w:sz="0" w:space="0" w:color="auto"/>
            <w:bottom w:val="none" w:sz="0" w:space="0" w:color="auto"/>
            <w:right w:val="none" w:sz="0" w:space="0" w:color="auto"/>
          </w:divBdr>
          <w:divsChild>
            <w:div w:id="719479015">
              <w:marLeft w:val="0"/>
              <w:marRight w:val="0"/>
              <w:marTop w:val="0"/>
              <w:marBottom w:val="0"/>
              <w:divBdr>
                <w:top w:val="none" w:sz="0" w:space="0" w:color="auto"/>
                <w:left w:val="none" w:sz="0" w:space="0" w:color="auto"/>
                <w:bottom w:val="none" w:sz="0" w:space="0" w:color="auto"/>
                <w:right w:val="none" w:sz="0" w:space="0" w:color="auto"/>
              </w:divBdr>
              <w:divsChild>
                <w:div w:id="621880714">
                  <w:marLeft w:val="0"/>
                  <w:marRight w:val="0"/>
                  <w:marTop w:val="0"/>
                  <w:marBottom w:val="0"/>
                  <w:divBdr>
                    <w:top w:val="none" w:sz="0" w:space="0" w:color="auto"/>
                    <w:left w:val="none" w:sz="0" w:space="0" w:color="auto"/>
                    <w:bottom w:val="none" w:sz="0" w:space="0" w:color="auto"/>
                    <w:right w:val="none" w:sz="0" w:space="0" w:color="auto"/>
                  </w:divBdr>
                  <w:divsChild>
                    <w:div w:id="2475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66268639">
      <w:bodyDiv w:val="1"/>
      <w:marLeft w:val="0"/>
      <w:marRight w:val="0"/>
      <w:marTop w:val="0"/>
      <w:marBottom w:val="0"/>
      <w:divBdr>
        <w:top w:val="none" w:sz="0" w:space="0" w:color="auto"/>
        <w:left w:val="none" w:sz="0" w:space="0" w:color="auto"/>
        <w:bottom w:val="none" w:sz="0" w:space="0" w:color="auto"/>
        <w:right w:val="none" w:sz="0" w:space="0" w:color="auto"/>
      </w:divBdr>
      <w:divsChild>
        <w:div w:id="1398478939">
          <w:marLeft w:val="0"/>
          <w:marRight w:val="0"/>
          <w:marTop w:val="0"/>
          <w:marBottom w:val="0"/>
          <w:divBdr>
            <w:top w:val="none" w:sz="0" w:space="0" w:color="auto"/>
            <w:left w:val="none" w:sz="0" w:space="0" w:color="auto"/>
            <w:bottom w:val="none" w:sz="0" w:space="0" w:color="auto"/>
            <w:right w:val="none" w:sz="0" w:space="0" w:color="auto"/>
          </w:divBdr>
          <w:divsChild>
            <w:div w:id="1938751523">
              <w:marLeft w:val="0"/>
              <w:marRight w:val="0"/>
              <w:marTop w:val="0"/>
              <w:marBottom w:val="0"/>
              <w:divBdr>
                <w:top w:val="none" w:sz="0" w:space="0" w:color="auto"/>
                <w:left w:val="none" w:sz="0" w:space="0" w:color="auto"/>
                <w:bottom w:val="none" w:sz="0" w:space="0" w:color="auto"/>
                <w:right w:val="none" w:sz="0" w:space="0" w:color="auto"/>
              </w:divBdr>
              <w:divsChild>
                <w:div w:id="2426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36295">
      <w:bodyDiv w:val="1"/>
      <w:marLeft w:val="0"/>
      <w:marRight w:val="0"/>
      <w:marTop w:val="0"/>
      <w:marBottom w:val="0"/>
      <w:divBdr>
        <w:top w:val="none" w:sz="0" w:space="0" w:color="auto"/>
        <w:left w:val="none" w:sz="0" w:space="0" w:color="auto"/>
        <w:bottom w:val="none" w:sz="0" w:space="0" w:color="auto"/>
        <w:right w:val="none" w:sz="0" w:space="0" w:color="auto"/>
      </w:divBdr>
      <w:divsChild>
        <w:div w:id="1140656979">
          <w:marLeft w:val="0"/>
          <w:marRight w:val="0"/>
          <w:marTop w:val="0"/>
          <w:marBottom w:val="0"/>
          <w:divBdr>
            <w:top w:val="none" w:sz="0" w:space="0" w:color="auto"/>
            <w:left w:val="none" w:sz="0" w:space="0" w:color="auto"/>
            <w:bottom w:val="none" w:sz="0" w:space="0" w:color="auto"/>
            <w:right w:val="none" w:sz="0" w:space="0" w:color="auto"/>
          </w:divBdr>
          <w:divsChild>
            <w:div w:id="2131589807">
              <w:marLeft w:val="0"/>
              <w:marRight w:val="0"/>
              <w:marTop w:val="0"/>
              <w:marBottom w:val="0"/>
              <w:divBdr>
                <w:top w:val="none" w:sz="0" w:space="0" w:color="auto"/>
                <w:left w:val="none" w:sz="0" w:space="0" w:color="auto"/>
                <w:bottom w:val="none" w:sz="0" w:space="0" w:color="auto"/>
                <w:right w:val="none" w:sz="0" w:space="0" w:color="auto"/>
              </w:divBdr>
              <w:divsChild>
                <w:div w:id="390424246">
                  <w:marLeft w:val="0"/>
                  <w:marRight w:val="0"/>
                  <w:marTop w:val="0"/>
                  <w:marBottom w:val="0"/>
                  <w:divBdr>
                    <w:top w:val="none" w:sz="0" w:space="0" w:color="auto"/>
                    <w:left w:val="none" w:sz="0" w:space="0" w:color="auto"/>
                    <w:bottom w:val="none" w:sz="0" w:space="0" w:color="auto"/>
                    <w:right w:val="none" w:sz="0" w:space="0" w:color="auto"/>
                  </w:divBdr>
                  <w:divsChild>
                    <w:div w:id="16134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282912">
      <w:bodyDiv w:val="1"/>
      <w:marLeft w:val="0"/>
      <w:marRight w:val="0"/>
      <w:marTop w:val="0"/>
      <w:marBottom w:val="0"/>
      <w:divBdr>
        <w:top w:val="none" w:sz="0" w:space="0" w:color="auto"/>
        <w:left w:val="none" w:sz="0" w:space="0" w:color="auto"/>
        <w:bottom w:val="none" w:sz="0" w:space="0" w:color="auto"/>
        <w:right w:val="none" w:sz="0" w:space="0" w:color="auto"/>
      </w:divBdr>
      <w:divsChild>
        <w:div w:id="1662929181">
          <w:marLeft w:val="0"/>
          <w:marRight w:val="0"/>
          <w:marTop w:val="0"/>
          <w:marBottom w:val="0"/>
          <w:divBdr>
            <w:top w:val="none" w:sz="0" w:space="0" w:color="auto"/>
            <w:left w:val="none" w:sz="0" w:space="0" w:color="auto"/>
            <w:bottom w:val="none" w:sz="0" w:space="0" w:color="auto"/>
            <w:right w:val="none" w:sz="0" w:space="0" w:color="auto"/>
          </w:divBdr>
          <w:divsChild>
            <w:div w:id="113453325">
              <w:marLeft w:val="0"/>
              <w:marRight w:val="0"/>
              <w:marTop w:val="0"/>
              <w:marBottom w:val="0"/>
              <w:divBdr>
                <w:top w:val="none" w:sz="0" w:space="0" w:color="auto"/>
                <w:left w:val="none" w:sz="0" w:space="0" w:color="auto"/>
                <w:bottom w:val="none" w:sz="0" w:space="0" w:color="auto"/>
                <w:right w:val="none" w:sz="0" w:space="0" w:color="auto"/>
              </w:divBdr>
              <w:divsChild>
                <w:div w:id="7899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5915">
      <w:bodyDiv w:val="1"/>
      <w:marLeft w:val="0"/>
      <w:marRight w:val="0"/>
      <w:marTop w:val="0"/>
      <w:marBottom w:val="0"/>
      <w:divBdr>
        <w:top w:val="none" w:sz="0" w:space="0" w:color="auto"/>
        <w:left w:val="none" w:sz="0" w:space="0" w:color="auto"/>
        <w:bottom w:val="none" w:sz="0" w:space="0" w:color="auto"/>
        <w:right w:val="none" w:sz="0" w:space="0" w:color="auto"/>
      </w:divBdr>
      <w:divsChild>
        <w:div w:id="1686400641">
          <w:marLeft w:val="0"/>
          <w:marRight w:val="0"/>
          <w:marTop w:val="0"/>
          <w:marBottom w:val="0"/>
          <w:divBdr>
            <w:top w:val="none" w:sz="0" w:space="0" w:color="auto"/>
            <w:left w:val="none" w:sz="0" w:space="0" w:color="auto"/>
            <w:bottom w:val="none" w:sz="0" w:space="0" w:color="auto"/>
            <w:right w:val="none" w:sz="0" w:space="0" w:color="auto"/>
          </w:divBdr>
          <w:divsChild>
            <w:div w:id="1331326769">
              <w:marLeft w:val="0"/>
              <w:marRight w:val="0"/>
              <w:marTop w:val="0"/>
              <w:marBottom w:val="0"/>
              <w:divBdr>
                <w:top w:val="none" w:sz="0" w:space="0" w:color="auto"/>
                <w:left w:val="none" w:sz="0" w:space="0" w:color="auto"/>
                <w:bottom w:val="none" w:sz="0" w:space="0" w:color="auto"/>
                <w:right w:val="none" w:sz="0" w:space="0" w:color="auto"/>
              </w:divBdr>
              <w:divsChild>
                <w:div w:id="12594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10.01963"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261</TotalTime>
  <Pages>4</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Zhang, Cleo</cp:lastModifiedBy>
  <cp:revision>404</cp:revision>
  <cp:lastPrinted>2019-05-10T20:56:00Z</cp:lastPrinted>
  <dcterms:created xsi:type="dcterms:W3CDTF">2019-05-10T20:56:00Z</dcterms:created>
  <dcterms:modified xsi:type="dcterms:W3CDTF">2023-05-01T09:25:00Z</dcterms:modified>
</cp:coreProperties>
</file>