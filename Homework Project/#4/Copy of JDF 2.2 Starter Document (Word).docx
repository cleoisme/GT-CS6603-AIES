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43CD" w14:textId="04770A22" w:rsidR="00FF7B33" w:rsidRPr="00951C77" w:rsidRDefault="00FF7B33" w:rsidP="00951C77">
      <w:pPr>
        <w:pStyle w:val="Title"/>
      </w:pPr>
      <w:r w:rsidRPr="00951C77">
        <w:t>Joyner Document Format</w:t>
      </w:r>
      <w:r w:rsidR="00723246" w:rsidRPr="00951C77">
        <w:t xml:space="preserve"> </w:t>
      </w:r>
      <w:r w:rsidR="001609D3">
        <w:t>v</w:t>
      </w:r>
      <w:r w:rsidR="00723246" w:rsidRPr="00951C77">
        <w:t>2.</w:t>
      </w:r>
      <w:r w:rsidR="0054029E">
        <w:t>2</w:t>
      </w:r>
      <w:r w:rsidR="00D501FF">
        <w:t>:</w:t>
      </w:r>
      <w:r w:rsidRPr="00951C77">
        <w:br/>
      </w:r>
      <w:r w:rsidR="00CC25B3">
        <w:t>For Use in CS6460, CS6750, and CS7637</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735803C2" w:rsidR="00D5034D" w:rsidRPr="009B7A17" w:rsidRDefault="0054029E" w:rsidP="00B4491E">
      <w:pPr>
        <w:pStyle w:val="Heading1"/>
      </w:pPr>
      <w:r>
        <w:t>Typography</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w:t>
      </w:r>
      <w:r w:rsidR="00597142">
        <w:lastRenderedPageBreak/>
        <w:t xml:space="preserve">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proofErr w:type="spellStart"/>
      <w:r w:rsidR="00407341">
        <w:t>pt</w:t>
      </w:r>
      <w:proofErr w:type="spellEnd"/>
      <w:r>
        <w:t xml:space="preserve"> of space added before and 8.5 </w:t>
      </w:r>
      <w:r w:rsidR="00407341">
        <w:t>pt</w:t>
      </w:r>
      <w:bookmarkStart w:id="0" w:name="_GoBack"/>
      <w:bookmarkEnd w:id="0"/>
      <w:r>
        <w:t xml:space="preserve"> of space added after.</w:t>
      </w:r>
    </w:p>
    <w:p w14:paraId="39845AD3" w14:textId="5629ABB0" w:rsidR="007A6F58" w:rsidRDefault="007A6F58" w:rsidP="007A6F58">
      <w:pPr>
        <w:pStyle w:val="Heading3"/>
      </w:pPr>
      <w:r>
        <w:lastRenderedPageBreak/>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proofErr w:type="gramStart"/>
      <w:r w:rsidR="008D516F">
        <w:t>)</w:t>
      </w:r>
      <w:r w:rsidR="001C00F6">
        <w:t>,</w:t>
      </w:r>
      <w:r w:rsidR="007A6F58">
        <w:t xml:space="preserve"> </w:t>
      </w:r>
      <w:r w:rsidR="0017206B">
        <w:t>and</w:t>
      </w:r>
      <w:proofErr w:type="gramEnd"/>
      <w:r w:rsidR="0017206B">
        <w:t xml:space="preserve">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spacing w:line="240" w:lineRule="auto"/>
        <w:jc w:val="center"/>
      </w:pPr>
      <w:r>
        <w:rPr>
          <w:b/>
          <w:noProof/>
          <w14:ligatures w14:val="none"/>
          <w14:numForm w14:val="default"/>
          <w14:numSpacing w14:val="default"/>
        </w:rPr>
        <w:lastRenderedPageBreak/>
        <w:drawing>
          <wp:inline distT="0" distB="0" distL="0" distR="0" wp14:anchorId="2B9DEC1A" wp14:editId="6A05CF62">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w:t>
      </w:r>
      <w:r w:rsidR="00D42F2E">
        <w:t>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lastRenderedPageBreak/>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9EAD" w14:textId="77777777" w:rsidR="00631C61" w:rsidRDefault="00631C61" w:rsidP="00126D77">
      <w:r>
        <w:separator/>
      </w:r>
    </w:p>
  </w:endnote>
  <w:endnote w:type="continuationSeparator" w:id="0">
    <w:p w14:paraId="769EE504" w14:textId="77777777" w:rsidR="00631C61" w:rsidRDefault="00631C6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00503000000000000"/>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EA580" w14:textId="77777777" w:rsidR="00631C61" w:rsidRDefault="00631C61" w:rsidP="0060186D">
      <w:pPr>
        <w:spacing w:after="0" w:line="110" w:lineRule="exact"/>
      </w:pPr>
    </w:p>
  </w:footnote>
  <w:footnote w:type="continuationSeparator" w:id="0">
    <w:p w14:paraId="44BD6F7C" w14:textId="77777777" w:rsidR="00631C61" w:rsidRPr="00BB7AEF" w:rsidRDefault="00631C61" w:rsidP="00BB7AEF">
      <w:pPr>
        <w:spacing w:after="0" w:line="20" w:lineRule="exact"/>
        <w:rPr>
          <w:sz w:val="2"/>
        </w:rPr>
      </w:pPr>
    </w:p>
  </w:footnote>
  <w:footnote w:type="continuationNotice" w:id="1">
    <w:p w14:paraId="459707E3" w14:textId="77777777" w:rsidR="00631C61" w:rsidRPr="00AE67B5" w:rsidRDefault="00631C61"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196</TotalTime>
  <Pages>7</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Warner, Jake L</cp:lastModifiedBy>
  <cp:revision>30</cp:revision>
  <cp:lastPrinted>2019-05-10T20:56:00Z</cp:lastPrinted>
  <dcterms:created xsi:type="dcterms:W3CDTF">2019-05-10T20:56:00Z</dcterms:created>
  <dcterms:modified xsi:type="dcterms:W3CDTF">2020-02-06T01:15:00Z</dcterms:modified>
</cp:coreProperties>
</file>