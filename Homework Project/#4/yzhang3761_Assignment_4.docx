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9344" w14:textId="77777777" w:rsidR="00FA216E" w:rsidRPr="00951C77" w:rsidRDefault="00000000" w:rsidP="00FA216E">
      <w:pPr>
        <w:pStyle w:val="Title"/>
      </w:pPr>
      <w:r>
        <w:t>CS 6603: AI, Ethics, and Society</w:t>
      </w:r>
    </w:p>
    <w:p w14:paraId="1492852D" w14:textId="77777777" w:rsidR="00FA216E" w:rsidRPr="00951C77" w:rsidRDefault="00000000" w:rsidP="00FA216E">
      <w:pPr>
        <w:pStyle w:val="Title"/>
      </w:pPr>
      <w:r>
        <w:t xml:space="preserve">AI/ML </w:t>
      </w:r>
      <w:r w:rsidRPr="009C171D">
        <w:t>-</w:t>
      </w:r>
      <w:r>
        <w:t xml:space="preserve"> II Assignment</w:t>
      </w:r>
    </w:p>
    <w:p w14:paraId="540BD149" w14:textId="77777777" w:rsidR="00FF7B33" w:rsidRPr="00FF7B33" w:rsidRDefault="00000000" w:rsidP="00126D77">
      <w:pPr>
        <w:pStyle w:val="Subtitle"/>
      </w:pPr>
      <w:r>
        <w:t>Cleo Zhang</w:t>
      </w:r>
    </w:p>
    <w:p w14:paraId="6468B15D" w14:textId="77777777" w:rsidR="00FF7B33" w:rsidRPr="00FF7B33" w:rsidRDefault="00250FE4" w:rsidP="00126D77">
      <w:pPr>
        <w:pStyle w:val="Subtitle"/>
      </w:pPr>
      <w:r>
        <w:t>yzhang3761</w:t>
      </w:r>
      <w:r w:rsidRPr="00FF7B33">
        <w:t>@</w:t>
      </w:r>
      <w:r w:rsidR="00FD25E7">
        <w:t>gatech.edu</w:t>
      </w:r>
    </w:p>
    <w:p w14:paraId="1F692071" w14:textId="77777777" w:rsidR="00784B78" w:rsidRPr="009A4743" w:rsidRDefault="00000000" w:rsidP="0054029E">
      <w:pPr>
        <w:pStyle w:val="Abstract"/>
        <w:rPr>
          <w:lang w:val="en-CA" w:eastAsia="zh-CN"/>
        </w:rPr>
      </w:pPr>
      <w:r w:rsidRPr="0054029E">
        <w:rPr>
          <w:b/>
          <w:bCs/>
          <w:i/>
          <w:iCs/>
        </w:rPr>
        <w:t>Abstract</w:t>
      </w:r>
      <w:r w:rsidR="002E20C6" w:rsidRPr="0054029E">
        <w:rPr>
          <w:b/>
          <w:bCs/>
          <w:i/>
          <w:iCs/>
        </w:rPr>
        <w:t>—</w:t>
      </w:r>
      <w:r w:rsidR="009A4743">
        <w:rPr>
          <w:rFonts w:eastAsiaTheme="minorHAnsi"/>
          <w:lang w:val="en-CA" w:eastAsia="zh-CN"/>
        </w:rPr>
        <w:t xml:space="preserve">this assignment will continue to explore word embeddings and facial recognition applications using AI/ML algorithms. </w:t>
      </w:r>
      <w:r w:rsidR="00E224C4">
        <w:rPr>
          <w:rFonts w:eastAsiaTheme="minorHAnsi"/>
          <w:lang w:val="en-CA" w:eastAsia="zh-CN"/>
        </w:rPr>
        <w:t xml:space="preserve">For Task Set #1, </w:t>
      </w:r>
      <w:r w:rsidR="00683D93">
        <w:rPr>
          <w:rFonts w:eastAsiaTheme="minorHAnsi"/>
          <w:lang w:val="en-CA" w:eastAsia="zh-CN"/>
        </w:rPr>
        <w:t xml:space="preserve">I will mainly tackle with </w:t>
      </w:r>
      <w:r w:rsidR="00C91833">
        <w:rPr>
          <w:rFonts w:eastAsiaTheme="minorHAnsi"/>
          <w:lang w:val="en-CA" w:eastAsia="zh-CN"/>
        </w:rPr>
        <w:t>Word2Vec</w:t>
      </w:r>
      <w:r w:rsidR="00A74B11">
        <w:rPr>
          <w:rFonts w:eastAsiaTheme="minorHAnsi"/>
          <w:lang w:val="en-CA" w:eastAsia="zh-CN"/>
        </w:rPr>
        <w:t>, calculate the similarity measures, predict analogies and compute the related correlations</w:t>
      </w:r>
      <w:r w:rsidR="008D74E1">
        <w:rPr>
          <w:rFonts w:eastAsiaTheme="minorHAnsi"/>
          <w:lang w:val="en-CA" w:eastAsia="zh-CN"/>
        </w:rPr>
        <w:t>,</w:t>
      </w:r>
      <w:r w:rsidR="004053FB">
        <w:rPr>
          <w:rFonts w:eastAsiaTheme="minorHAnsi"/>
          <w:lang w:val="en-CA" w:eastAsia="zh-CN"/>
        </w:rPr>
        <w:t xml:space="preserve"> while in Task Set #2, </w:t>
      </w:r>
      <w:r w:rsidR="009F1512">
        <w:rPr>
          <w:rFonts w:eastAsiaTheme="minorHAnsi"/>
          <w:lang w:val="en-CA" w:eastAsia="zh-CN"/>
        </w:rPr>
        <w:t xml:space="preserve">the UTK dataset will be </w:t>
      </w:r>
      <w:r w:rsidR="00F9527B">
        <w:rPr>
          <w:rFonts w:eastAsiaTheme="minorHAnsi"/>
          <w:lang w:val="en-CA" w:eastAsia="zh-CN"/>
        </w:rPr>
        <w:t>analyzed to evaluate the</w:t>
      </w:r>
      <w:r w:rsidR="00A971D6">
        <w:rPr>
          <w:rFonts w:eastAsiaTheme="minorHAnsi"/>
          <w:lang w:val="en-CA" w:eastAsia="zh-CN"/>
        </w:rPr>
        <w:t xml:space="preserve"> given algorithm.</w:t>
      </w:r>
    </w:p>
    <w:p w14:paraId="1F0E58DC" w14:textId="77777777" w:rsidR="00D5034D" w:rsidRPr="009B7A17" w:rsidRDefault="00000000" w:rsidP="00B4491E">
      <w:pPr>
        <w:pStyle w:val="Heading1"/>
      </w:pPr>
      <w:r>
        <w:t>The task</w:t>
      </w:r>
      <w:r w:rsidR="002E0F25">
        <w:t xml:space="preserve"> set #1</w:t>
      </w:r>
    </w:p>
    <w:p w14:paraId="0473A02E" w14:textId="77777777" w:rsidR="00495608" w:rsidRDefault="00000000" w:rsidP="00495608">
      <w:pPr>
        <w:pStyle w:val="Heading2"/>
      </w:pPr>
      <w:bookmarkStart w:id="0" w:name="OLE_LINK3"/>
      <w:r>
        <w:t>Q1</w:t>
      </w:r>
      <w:r w:rsidR="00452451">
        <w:t>: Similarity Score for Each Word-target Pair</w:t>
      </w:r>
    </w:p>
    <w:p w14:paraId="62D4B749" w14:textId="77777777" w:rsidR="00F5669E" w:rsidRPr="00F5669E" w:rsidRDefault="00000000" w:rsidP="00F5669E">
      <w:pPr>
        <w:rPr>
          <w:lang w:val="en-CA" w:eastAsia="zh-CN"/>
        </w:rPr>
      </w:pPr>
      <w:r>
        <w:rPr>
          <w:lang w:val="en-CA"/>
        </w:rPr>
        <w:t xml:space="preserve">Using the target words </w:t>
      </w:r>
      <w:r w:rsidRPr="00A92ECE">
        <w:rPr>
          <w:i/>
          <w:iCs/>
          <w:lang w:val="en-CA"/>
        </w:rPr>
        <w:t>man</w:t>
      </w:r>
      <w:r>
        <w:rPr>
          <w:lang w:val="en-CA"/>
        </w:rPr>
        <w:t xml:space="preserve"> and </w:t>
      </w:r>
      <w:r w:rsidRPr="00A92ECE">
        <w:rPr>
          <w:i/>
          <w:iCs/>
          <w:lang w:val="en-CA"/>
        </w:rPr>
        <w:t>woman</w:t>
      </w:r>
      <w:r>
        <w:rPr>
          <w:lang w:val="en-CA"/>
        </w:rPr>
        <w:t xml:space="preserve">, the similarity scores and rankings are listed in </w:t>
      </w:r>
      <w:r w:rsidRPr="00A92ECE">
        <w:rPr>
          <w:i/>
          <w:iCs/>
          <w:lang w:val="en-CA"/>
        </w:rPr>
        <w:t>Table 1.</w:t>
      </w:r>
    </w:p>
    <w:bookmarkEnd w:id="0"/>
    <w:p w14:paraId="15885CAA" w14:textId="77777777" w:rsidR="0009266A" w:rsidRDefault="00000000" w:rsidP="00D03738">
      <w:pPr>
        <w:pStyle w:val="TableCaption"/>
        <w:ind w:left="1560"/>
        <w:jc w:val="center"/>
      </w:pPr>
      <w:r w:rsidRPr="0098769E">
        <w:t>Similarity Score for Each Word-target Pair</w:t>
      </w:r>
      <w:r w:rsidR="002967DA">
        <w:t>.</w:t>
      </w:r>
    </w:p>
    <w:tbl>
      <w:tblPr>
        <w:tblStyle w:val="JDF"/>
        <w:tblW w:w="8080" w:type="dxa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2325"/>
      </w:tblGrid>
      <w:tr w:rsidR="00DA7A1C" w:rsidRPr="00C35242" w14:paraId="4D1B2E68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</w:tcPr>
          <w:p w14:paraId="2B57A3E0" w14:textId="77777777" w:rsidR="00EB3E36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bookmarkStart w:id="1" w:name="_Hlk129793776"/>
            <w:r w:rsidRPr="00C35242">
              <w:rPr>
                <w:bCs/>
                <w:szCs w:val="17"/>
              </w:rPr>
              <w:t>Target -</w:t>
            </w:r>
          </w:p>
          <w:p w14:paraId="5C36921A" w14:textId="77777777" w:rsidR="006D5C23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>Man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48FE575" w14:textId="77777777" w:rsidR="006D5C23" w:rsidRPr="00C35242" w:rsidRDefault="00000000" w:rsidP="00075C9E">
            <w:pPr>
              <w:tabs>
                <w:tab w:val="decimal" w:pos="270"/>
              </w:tabs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>Similarity Score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0F629691" w14:textId="77777777" w:rsidR="00AF796A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>Target</w:t>
            </w:r>
            <w:r w:rsidR="008C0699" w:rsidRPr="00C35242">
              <w:rPr>
                <w:bCs/>
                <w:szCs w:val="17"/>
              </w:rPr>
              <w:t xml:space="preserve"> - </w:t>
            </w:r>
          </w:p>
          <w:p w14:paraId="54370314" w14:textId="77777777" w:rsidR="006D5C23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>Woman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D7DFE44" w14:textId="77777777" w:rsidR="006D5C23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>Similarity Score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4590550A" w14:textId="77777777" w:rsidR="006D5C23" w:rsidRPr="00C35242" w:rsidRDefault="00000000" w:rsidP="00075C9E">
            <w:pPr>
              <w:spacing w:line="280" w:lineRule="exact"/>
              <w:jc w:val="left"/>
              <w:rPr>
                <w:bCs/>
                <w:szCs w:val="17"/>
              </w:rPr>
            </w:pPr>
            <w:r w:rsidRPr="00C35242">
              <w:rPr>
                <w:bCs/>
                <w:szCs w:val="17"/>
              </w:rPr>
              <w:t xml:space="preserve">Words ranked from the most </w:t>
            </w:r>
            <w:proofErr w:type="gramStart"/>
            <w:r w:rsidRPr="00C35242">
              <w:rPr>
                <w:bCs/>
                <w:szCs w:val="17"/>
              </w:rPr>
              <w:t>similar to</w:t>
            </w:r>
            <w:proofErr w:type="gramEnd"/>
            <w:r w:rsidRPr="00C35242">
              <w:rPr>
                <w:bCs/>
                <w:szCs w:val="17"/>
              </w:rPr>
              <w:t xml:space="preserve"> the least similar</w:t>
            </w:r>
          </w:p>
        </w:tc>
      </w:tr>
      <w:tr w:rsidR="00DA7A1C" w14:paraId="37CE3532" w14:textId="77777777" w:rsidTr="00DA7A1C">
        <w:tblPrEx>
          <w:jc w:val="center"/>
        </w:tblPrEx>
        <w:tc>
          <w:tcPr>
            <w:tcW w:w="1438" w:type="dxa"/>
          </w:tcPr>
          <w:p w14:paraId="26D03A74" w14:textId="77777777" w:rsidR="006D5C23" w:rsidRPr="00C35242" w:rsidRDefault="00000000" w:rsidP="0058171F">
            <w:pPr>
              <w:spacing w:line="280" w:lineRule="exact"/>
              <w:jc w:val="left"/>
              <w:rPr>
                <w:i/>
                <w:szCs w:val="17"/>
                <w:lang w:val="en-CA"/>
              </w:rPr>
            </w:pPr>
            <w:r w:rsidRPr="00C35242">
              <w:rPr>
                <w:szCs w:val="17"/>
              </w:rPr>
              <w:t>man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1D5F327C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1.0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68207751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woman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08E4813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1.0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2D6FDF17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</w:t>
            </w:r>
          </w:p>
        </w:tc>
      </w:tr>
      <w:tr w:rsidR="00DA7A1C" w14:paraId="6DC38EEF" w14:textId="77777777" w:rsidTr="00DA7A1C">
        <w:tblPrEx>
          <w:jc w:val="center"/>
        </w:tblPrEx>
        <w:tc>
          <w:tcPr>
            <w:tcW w:w="1438" w:type="dxa"/>
          </w:tcPr>
          <w:p w14:paraId="7CDB8FB5" w14:textId="77777777" w:rsidR="006D5C23" w:rsidRPr="00C35242" w:rsidRDefault="00000000" w:rsidP="0058171F">
            <w:pPr>
              <w:spacing w:line="280" w:lineRule="exact"/>
              <w:jc w:val="left"/>
              <w:rPr>
                <w:i/>
                <w:szCs w:val="17"/>
              </w:rPr>
            </w:pPr>
            <w:r w:rsidRPr="00C35242">
              <w:rPr>
                <w:szCs w:val="17"/>
              </w:rPr>
              <w:t>woman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0E251D13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0.5876938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40D9215E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child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64E1E737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0.5898086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4970218A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2</w:t>
            </w:r>
          </w:p>
        </w:tc>
      </w:tr>
      <w:tr w:rsidR="00DA7A1C" w14:paraId="782BFCE7" w14:textId="77777777" w:rsidTr="00DA7A1C">
        <w:tblPrEx>
          <w:jc w:val="center"/>
        </w:tblPrEx>
        <w:tc>
          <w:tcPr>
            <w:tcW w:w="1438" w:type="dxa"/>
          </w:tcPr>
          <w:p w14:paraId="024F64EF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child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ADFCCE9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0.33342198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36C4E74E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man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AEA71F4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0.5876938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4F227694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3</w:t>
            </w:r>
          </w:p>
        </w:tc>
      </w:tr>
      <w:tr w:rsidR="00DA7A1C" w14:paraId="6D0A8BA8" w14:textId="77777777" w:rsidTr="00DA7A1C">
        <w:tblPrEx>
          <w:jc w:val="center"/>
        </w:tblPrEx>
        <w:tc>
          <w:tcPr>
            <w:tcW w:w="1438" w:type="dxa"/>
          </w:tcPr>
          <w:p w14:paraId="4A9234C3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doctor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65FEE6A4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0.28924733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7EE31E8E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husband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6A182CE3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0.44964314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3C7EF1AF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4</w:t>
            </w:r>
          </w:p>
        </w:tc>
      </w:tr>
      <w:tr w:rsidR="00DA7A1C" w14:paraId="1C71BF2F" w14:textId="77777777" w:rsidTr="00DA7A1C">
        <w:tblPrEx>
          <w:jc w:val="center"/>
        </w:tblPrEx>
        <w:tc>
          <w:tcPr>
            <w:tcW w:w="1438" w:type="dxa"/>
          </w:tcPr>
          <w:p w14:paraId="489C9801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wife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A802E76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0.2834791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6283455F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birth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61094BEA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0.42030883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3CB23A42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5</w:t>
            </w:r>
          </w:p>
        </w:tc>
      </w:tr>
      <w:tr w:rsidR="00DA7A1C" w14:paraId="3360815E" w14:textId="77777777" w:rsidTr="00DA7A1C">
        <w:tblPrEx>
          <w:jc w:val="center"/>
        </w:tblPrEx>
        <w:tc>
          <w:tcPr>
            <w:tcW w:w="1438" w:type="dxa"/>
          </w:tcPr>
          <w:p w14:paraId="52C0334F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king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27D313F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0.26449704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07D705AC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wife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F014B68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0.30068845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4FB6D043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6</w:t>
            </w:r>
          </w:p>
        </w:tc>
      </w:tr>
      <w:bookmarkEnd w:id="1"/>
      <w:tr w:rsidR="00DA7A1C" w14:paraId="30CDDBEC" w14:textId="77777777" w:rsidTr="00DA7A1C">
        <w:tblPrEx>
          <w:jc w:val="center"/>
        </w:tblPrEx>
        <w:tc>
          <w:tcPr>
            <w:tcW w:w="1438" w:type="dxa"/>
          </w:tcPr>
          <w:p w14:paraId="184FC3A0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husband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71087BF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0.23411639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6034942F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nurse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C25BB32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0.25435835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2E8B4B20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7</w:t>
            </w:r>
          </w:p>
        </w:tc>
      </w:tr>
      <w:tr w:rsidR="00DA7A1C" w14:paraId="70247642" w14:textId="77777777" w:rsidTr="00DA7A1C">
        <w:tblPrEx>
          <w:jc w:val="center"/>
        </w:tblPrEx>
        <w:tc>
          <w:tcPr>
            <w:tcW w:w="1438" w:type="dxa"/>
          </w:tcPr>
          <w:p w14:paraId="647AC9A5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z w:val="17"/>
                <w:szCs w:val="17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lastRenderedPageBreak/>
              <w:t>nurse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596A1C5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0.153481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0EC8F2D0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queen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E17CCC9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0.22857243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02180FD8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8</w:t>
            </w:r>
          </w:p>
        </w:tc>
      </w:tr>
      <w:tr w:rsidR="00DA7A1C" w14:paraId="72C58320" w14:textId="77777777" w:rsidTr="00DA7A1C">
        <w:tblPrEx>
          <w:jc w:val="center"/>
        </w:tblPrEx>
        <w:tc>
          <w:tcPr>
            <w:tcW w:w="1438" w:type="dxa"/>
          </w:tcPr>
          <w:p w14:paraId="41D9A2F0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birth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54C9D63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0.12343917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773ED4C0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teacher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074B845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0.2040782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58CE05E8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9</w:t>
            </w:r>
          </w:p>
        </w:tc>
      </w:tr>
      <w:tr w:rsidR="00DA7A1C" w14:paraId="1FC45309" w14:textId="77777777" w:rsidTr="00DA7A1C">
        <w:tblPrEx>
          <w:jc w:val="center"/>
        </w:tblPrEx>
        <w:tc>
          <w:tcPr>
            <w:tcW w:w="1438" w:type="dxa"/>
          </w:tcPr>
          <w:p w14:paraId="1E444768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scientist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C742019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0.11226919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4E002537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doctor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76A0896A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0.19613354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07C4B0EE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10</w:t>
            </w:r>
          </w:p>
        </w:tc>
      </w:tr>
      <w:tr w:rsidR="00DA7A1C" w14:paraId="3484AF30" w14:textId="77777777" w:rsidTr="00DA7A1C">
        <w:tblPrEx>
          <w:jc w:val="center"/>
        </w:tblPrEx>
        <w:tc>
          <w:tcPr>
            <w:tcW w:w="1438" w:type="dxa"/>
          </w:tcPr>
          <w:p w14:paraId="49B23911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queen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5440EE0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0.110419504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2EFB8F14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scientist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03ACB4BB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0.13731061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139E21D5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11</w:t>
            </w:r>
          </w:p>
        </w:tc>
      </w:tr>
      <w:tr w:rsidR="00DA7A1C" w14:paraId="1318EF90" w14:textId="77777777" w:rsidTr="00DA7A1C">
        <w:tblPrEx>
          <w:jc w:val="center"/>
        </w:tblPrEx>
        <w:tc>
          <w:tcPr>
            <w:tcW w:w="1438" w:type="dxa"/>
          </w:tcPr>
          <w:p w14:paraId="614190DD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 xml:space="preserve">professor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2B5F529E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0.107622154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02F13332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king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7A45B6B0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0.12252855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5F7E809D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12</w:t>
            </w:r>
          </w:p>
        </w:tc>
      </w:tr>
      <w:tr w:rsidR="00DA7A1C" w14:paraId="503A1C65" w14:textId="77777777" w:rsidTr="00DA7A1C">
        <w:tblPrEx>
          <w:jc w:val="center"/>
        </w:tblPrEx>
        <w:tc>
          <w:tcPr>
            <w:tcW w:w="1438" w:type="dxa"/>
          </w:tcPr>
          <w:p w14:paraId="3EAB29B3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>teacher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76B8F52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0.09874003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046607B9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professor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5942E9E5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0.10519859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7713DE0A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13</w:t>
            </w:r>
          </w:p>
        </w:tc>
      </w:tr>
      <w:tr w:rsidR="00DA7A1C" w14:paraId="249C49AA" w14:textId="77777777" w:rsidTr="00DA7A1C">
        <w:tblPrEx>
          <w:jc w:val="center"/>
        </w:tblPrEx>
        <w:tc>
          <w:tcPr>
            <w:tcW w:w="1438" w:type="dxa"/>
          </w:tcPr>
          <w:p w14:paraId="606024C8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 xml:space="preserve">president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6370018B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0.09457928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5AF8191F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president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7AE89C1D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0.084626846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48BA0D47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14</w:t>
            </w:r>
          </w:p>
        </w:tc>
      </w:tr>
      <w:tr w:rsidR="00DA7A1C" w14:paraId="443B852B" w14:textId="77777777" w:rsidTr="00DA7A1C">
        <w:tblPrEx>
          <w:jc w:val="center"/>
        </w:tblPrEx>
        <w:tc>
          <w:tcPr>
            <w:tcW w:w="1438" w:type="dxa"/>
          </w:tcPr>
          <w:p w14:paraId="1AC2D5AD" w14:textId="77777777" w:rsidR="006D5C23" w:rsidRPr="00C35242" w:rsidRDefault="00000000" w:rsidP="0058171F">
            <w:pPr>
              <w:pStyle w:val="NormalWeb"/>
              <w:jc w:val="left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C35242">
              <w:rPr>
                <w:rFonts w:ascii="Palatino Linotype" w:hAnsi="Palatino Linotype"/>
                <w:sz w:val="17"/>
                <w:szCs w:val="17"/>
              </w:rPr>
              <w:t xml:space="preserve">engineer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3F8C1C4C" w14:textId="77777777" w:rsidR="006D5C23" w:rsidRPr="00C35242" w:rsidRDefault="00000000" w:rsidP="0058171F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>0.087363556</w:t>
            </w: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7D267043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szCs w:val="17"/>
              </w:rPr>
              <w:t xml:space="preserve">engineer </w:t>
            </w:r>
          </w:p>
        </w:tc>
        <w:tc>
          <w:tcPr>
            <w:tcW w:w="1439" w:type="dxa"/>
            <w:tcBorders>
              <w:right w:val="single" w:sz="4" w:space="0" w:color="auto"/>
            </w:tcBorders>
          </w:tcPr>
          <w:p w14:paraId="46ADC6AE" w14:textId="77777777" w:rsidR="006D5C23" w:rsidRPr="00C35242" w:rsidRDefault="00000000" w:rsidP="0058171F">
            <w:pPr>
              <w:spacing w:line="280" w:lineRule="exact"/>
              <w:jc w:val="left"/>
              <w:rPr>
                <w:szCs w:val="17"/>
              </w:rPr>
            </w:pPr>
            <w:r w:rsidRPr="00C35242">
              <w:rPr>
                <w:rStyle w:val="CAPS"/>
                <w:szCs w:val="17"/>
              </w:rPr>
              <w:t>0.044264372</w:t>
            </w:r>
          </w:p>
        </w:tc>
        <w:tc>
          <w:tcPr>
            <w:tcW w:w="2325" w:type="dxa"/>
            <w:tcBorders>
              <w:left w:val="single" w:sz="4" w:space="0" w:color="auto"/>
            </w:tcBorders>
            <w:tcMar>
              <w:right w:w="0" w:type="dxa"/>
            </w:tcMar>
          </w:tcPr>
          <w:p w14:paraId="13ABE34C" w14:textId="77777777" w:rsidR="006D5C23" w:rsidRPr="00C35242" w:rsidRDefault="00000000" w:rsidP="00BF7444">
            <w:pPr>
              <w:spacing w:line="280" w:lineRule="exact"/>
              <w:jc w:val="center"/>
              <w:rPr>
                <w:szCs w:val="17"/>
              </w:rPr>
            </w:pPr>
            <w:r w:rsidRPr="00C35242">
              <w:rPr>
                <w:szCs w:val="17"/>
              </w:rPr>
              <w:t>15</w:t>
            </w:r>
          </w:p>
        </w:tc>
      </w:tr>
    </w:tbl>
    <w:p w14:paraId="3A70A30E" w14:textId="77777777" w:rsidR="00495608" w:rsidRDefault="00000000" w:rsidP="00495608">
      <w:pPr>
        <w:pStyle w:val="Heading2"/>
      </w:pPr>
      <w:r>
        <w:t>Q2</w:t>
      </w:r>
      <w:r w:rsidR="000C7ABC">
        <w:t>:</w:t>
      </w:r>
      <w:r w:rsidR="00D11388">
        <w:t xml:space="preserve"> The Bigger Analogy Test Set</w:t>
      </w:r>
      <w:r w:rsidR="008E5145">
        <w:t xml:space="preserve"> (</w:t>
      </w:r>
      <w:r w:rsidR="005C5E8D">
        <w:t>BATS</w:t>
      </w:r>
      <w:r w:rsidR="008E5145">
        <w:t>)</w:t>
      </w:r>
    </w:p>
    <w:p w14:paraId="0E2C2129" w14:textId="77777777" w:rsidR="00666136" w:rsidRDefault="00000000" w:rsidP="00666136">
      <w:pPr>
        <w:pStyle w:val="Heading3"/>
      </w:pPr>
      <w:r>
        <w:t xml:space="preserve">Similarity Scores for </w:t>
      </w:r>
      <w:r w:rsidRPr="00666136">
        <w:t>E10 [male - female]</w:t>
      </w:r>
      <w:r>
        <w:t>.txt</w:t>
      </w:r>
    </w:p>
    <w:p w14:paraId="4E00E9E6" w14:textId="77777777" w:rsidR="00581E09" w:rsidRPr="00E62496" w:rsidRDefault="00000000" w:rsidP="00581E09">
      <w:pPr>
        <w:rPr>
          <w:lang w:val="en-CA"/>
        </w:rPr>
      </w:pPr>
      <w:r>
        <w:t xml:space="preserve">This section selects </w:t>
      </w:r>
      <w:r w:rsidRPr="000C0C3D">
        <w:rPr>
          <w:i/>
          <w:iCs/>
        </w:rPr>
        <w:t>E10 [male - female].txt</w:t>
      </w:r>
      <w:r>
        <w:t xml:space="preserve"> from </w:t>
      </w:r>
      <w:r w:rsidR="00E62496" w:rsidRPr="00AB4BB2">
        <w:rPr>
          <w:i/>
          <w:iCs/>
          <w:lang w:val="en-CA"/>
        </w:rPr>
        <w:t>BATS_3.0.zip</w:t>
      </w:r>
      <w:r w:rsidR="0039068F">
        <w:rPr>
          <w:lang w:val="en-CA"/>
        </w:rPr>
        <w:t xml:space="preserve"> as an example, </w:t>
      </w:r>
      <w:r w:rsidR="008D74E1">
        <w:rPr>
          <w:lang w:val="en-CA"/>
        </w:rPr>
        <w:t>chooses</w:t>
      </w:r>
      <w:r w:rsidR="00C36964" w:rsidRPr="00C36964">
        <w:rPr>
          <w:lang w:val="en-CA"/>
        </w:rPr>
        <w:t xml:space="preserve"> </w:t>
      </w:r>
      <w:r w:rsidR="00B60D55">
        <w:rPr>
          <w:lang w:val="en-CA"/>
        </w:rPr>
        <w:t>the first word as the</w:t>
      </w:r>
      <w:r w:rsidR="00C36964" w:rsidRPr="00C36964">
        <w:rPr>
          <w:lang w:val="en-CA"/>
        </w:rPr>
        <w:t xml:space="preserve"> target word from </w:t>
      </w:r>
      <w:r w:rsidR="00D02B42">
        <w:rPr>
          <w:lang w:val="en-CA"/>
        </w:rPr>
        <w:t>each</w:t>
      </w:r>
      <w:r w:rsidR="00C36964" w:rsidRPr="00C36964">
        <w:rPr>
          <w:lang w:val="en-CA"/>
        </w:rPr>
        <w:t xml:space="preserve"> row and </w:t>
      </w:r>
      <w:r w:rsidR="00E36772">
        <w:rPr>
          <w:lang w:val="en-CA"/>
        </w:rPr>
        <w:t>provides</w:t>
      </w:r>
      <w:r w:rsidR="00C36964" w:rsidRPr="00C36964">
        <w:rPr>
          <w:lang w:val="en-CA"/>
        </w:rPr>
        <w:t xml:space="preserve"> the measure of similarity between </w:t>
      </w:r>
      <w:r w:rsidR="00223AD4">
        <w:rPr>
          <w:lang w:val="en-CA"/>
        </w:rPr>
        <w:t>the</w:t>
      </w:r>
      <w:r w:rsidR="00C36964" w:rsidRPr="00C36964">
        <w:rPr>
          <w:lang w:val="en-CA"/>
        </w:rPr>
        <w:t xml:space="preserve"> target word and the other words on th</w:t>
      </w:r>
      <w:r w:rsidR="00051989">
        <w:rPr>
          <w:lang w:val="en-CA"/>
        </w:rPr>
        <w:t>at</w:t>
      </w:r>
      <w:r w:rsidR="00C36964" w:rsidRPr="00C36964">
        <w:rPr>
          <w:lang w:val="en-CA"/>
        </w:rPr>
        <w:t xml:space="preserve"> row</w:t>
      </w:r>
      <w:r w:rsidR="00015F17">
        <w:rPr>
          <w:lang w:val="en-CA"/>
        </w:rPr>
        <w:t>.</w:t>
      </w:r>
      <w:r w:rsidR="00496B39">
        <w:rPr>
          <w:lang w:val="en-CA"/>
        </w:rPr>
        <w:t xml:space="preserve"> See </w:t>
      </w:r>
      <w:r w:rsidR="00496B39" w:rsidRPr="008546D9">
        <w:rPr>
          <w:i/>
          <w:iCs/>
          <w:lang w:val="en-CA"/>
        </w:rPr>
        <w:t>Table 2</w:t>
      </w:r>
      <w:r w:rsidR="00496B39">
        <w:rPr>
          <w:lang w:val="en-CA"/>
        </w:rPr>
        <w:t xml:space="preserve"> for details.</w:t>
      </w:r>
    </w:p>
    <w:p w14:paraId="141A0BC0" w14:textId="77777777" w:rsidR="002D71BC" w:rsidRDefault="00000000" w:rsidP="00495608">
      <w:pPr>
        <w:pStyle w:val="TableCaption"/>
        <w:ind w:left="1560"/>
        <w:jc w:val="center"/>
      </w:pPr>
      <w:r>
        <w:t xml:space="preserve">Similarity Measures for </w:t>
      </w:r>
      <w:r w:rsidRPr="00666136">
        <w:t>E10 [male - female]</w:t>
      </w:r>
      <w:r>
        <w:t>.txt</w:t>
      </w:r>
      <w:r w:rsidR="005969E7">
        <w:t>.</w:t>
      </w:r>
    </w:p>
    <w:tbl>
      <w:tblPr>
        <w:tblStyle w:val="JDF"/>
        <w:tblW w:w="6096" w:type="dxa"/>
        <w:jc w:val="center"/>
        <w:tblLook w:val="04A0" w:firstRow="1" w:lastRow="0" w:firstColumn="1" w:lastColumn="0" w:noHBand="0" w:noVBand="1"/>
      </w:tblPr>
      <w:tblGrid>
        <w:gridCol w:w="2133"/>
        <w:gridCol w:w="2376"/>
        <w:gridCol w:w="1587"/>
      </w:tblGrid>
      <w:tr w:rsidR="00DA7A1C" w14:paraId="53D8DE51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19" w:type="dxa"/>
          </w:tcPr>
          <w:p w14:paraId="46418D81" w14:textId="77777777" w:rsidR="00F139CB" w:rsidRPr="00D13A8A" w:rsidRDefault="00000000" w:rsidP="00977250">
            <w:pPr>
              <w:spacing w:line="280" w:lineRule="exact"/>
              <w:jc w:val="left"/>
              <w:rPr>
                <w:bCs/>
                <w:szCs w:val="17"/>
              </w:rPr>
            </w:pPr>
            <w:r w:rsidRPr="00D13A8A">
              <w:rPr>
                <w:bCs/>
                <w:szCs w:val="17"/>
              </w:rPr>
              <w:t>Target</w:t>
            </w:r>
            <w:r w:rsidR="008070D6" w:rsidRPr="00D13A8A">
              <w:rPr>
                <w:bCs/>
                <w:szCs w:val="17"/>
              </w:rPr>
              <w:t>s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5BDE7603" w14:textId="77777777" w:rsidR="00F139CB" w:rsidRPr="00D13A8A" w:rsidRDefault="00000000" w:rsidP="008846BE">
            <w:pPr>
              <w:spacing w:line="280" w:lineRule="exact"/>
              <w:jc w:val="left"/>
              <w:rPr>
                <w:bCs/>
                <w:szCs w:val="17"/>
              </w:rPr>
            </w:pPr>
            <w:r w:rsidRPr="00D13A8A">
              <w:rPr>
                <w:bCs/>
                <w:szCs w:val="17"/>
              </w:rPr>
              <w:t>Paired Words</w:t>
            </w:r>
          </w:p>
        </w:tc>
        <w:tc>
          <w:tcPr>
            <w:tcW w:w="1617" w:type="dxa"/>
          </w:tcPr>
          <w:p w14:paraId="00623D5E" w14:textId="77777777" w:rsidR="00F139CB" w:rsidRPr="00D13A8A" w:rsidRDefault="00000000" w:rsidP="00DB3663">
            <w:pPr>
              <w:spacing w:line="280" w:lineRule="exact"/>
              <w:jc w:val="left"/>
              <w:rPr>
                <w:bCs/>
                <w:szCs w:val="17"/>
                <w:lang w:val="en-CA" w:eastAsia="zh-CN"/>
              </w:rPr>
            </w:pPr>
            <w:r w:rsidRPr="00D13A8A">
              <w:rPr>
                <w:bCs/>
                <w:szCs w:val="17"/>
                <w:lang w:val="en-CA" w:eastAsia="zh-CN"/>
              </w:rPr>
              <w:t>Similarity Score</w:t>
            </w:r>
          </w:p>
        </w:tc>
      </w:tr>
      <w:tr w:rsidR="00DA7A1C" w14:paraId="329C3155" w14:textId="77777777" w:rsidTr="00DA7A1C">
        <w:tc>
          <w:tcPr>
            <w:tcW w:w="2219" w:type="dxa"/>
            <w:vAlign w:val="bottom"/>
          </w:tcPr>
          <w:p w14:paraId="41D5B8D9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bookmarkStart w:id="2" w:name="RANGE!A1:B50"/>
            <w:r w:rsidRPr="00D13A8A">
              <w:rPr>
                <w:szCs w:val="17"/>
              </w:rPr>
              <w:t>actor</w:t>
            </w:r>
            <w:bookmarkEnd w:id="2"/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F212284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actress</w:t>
            </w:r>
          </w:p>
        </w:tc>
        <w:tc>
          <w:tcPr>
            <w:tcW w:w="1617" w:type="dxa"/>
            <w:tcBorders>
              <w:right w:val="nil"/>
            </w:tcBorders>
          </w:tcPr>
          <w:p w14:paraId="7535F8F1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0.86941457</w:t>
            </w:r>
          </w:p>
        </w:tc>
      </w:tr>
      <w:tr w:rsidR="00DA7A1C" w14:paraId="750B357E" w14:textId="77777777" w:rsidTr="00DA7A1C">
        <w:tc>
          <w:tcPr>
            <w:tcW w:w="2219" w:type="dxa"/>
            <w:vAlign w:val="bottom"/>
          </w:tcPr>
          <w:p w14:paraId="2D1D666B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batman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5BEED6DC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batwoman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74B59467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6F99DE9F" w14:textId="77777777" w:rsidTr="00DA7A1C">
        <w:tc>
          <w:tcPr>
            <w:tcW w:w="2219" w:type="dxa"/>
            <w:vAlign w:val="bottom"/>
          </w:tcPr>
          <w:p w14:paraId="4A100933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boar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43DCF0E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sow</w:t>
            </w:r>
          </w:p>
        </w:tc>
        <w:tc>
          <w:tcPr>
            <w:tcW w:w="1617" w:type="dxa"/>
            <w:tcBorders>
              <w:right w:val="nil"/>
            </w:tcBorders>
          </w:tcPr>
          <w:p w14:paraId="323D2AA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0.49044377</w:t>
            </w:r>
          </w:p>
        </w:tc>
      </w:tr>
      <w:tr w:rsidR="00DA7A1C" w14:paraId="0D157465" w14:textId="77777777" w:rsidTr="00DA7A1C">
        <w:tc>
          <w:tcPr>
            <w:tcW w:w="2219" w:type="dxa"/>
            <w:vAlign w:val="bottom"/>
          </w:tcPr>
          <w:p w14:paraId="7CFE5C10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boy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451EDE0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girl</w:t>
            </w:r>
          </w:p>
        </w:tc>
        <w:tc>
          <w:tcPr>
            <w:tcW w:w="1617" w:type="dxa"/>
            <w:tcBorders>
              <w:right w:val="nil"/>
            </w:tcBorders>
          </w:tcPr>
          <w:p w14:paraId="4C37A082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0.47565967</w:t>
            </w:r>
          </w:p>
        </w:tc>
      </w:tr>
      <w:tr w:rsidR="00DA7A1C" w14:paraId="77EB2641" w14:textId="77777777" w:rsidTr="00DA7A1C">
        <w:tc>
          <w:tcPr>
            <w:tcW w:w="2219" w:type="dxa"/>
            <w:vAlign w:val="bottom"/>
          </w:tcPr>
          <w:p w14:paraId="0B1F0004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lastRenderedPageBreak/>
              <w:t>brother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F504B35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sister</w:t>
            </w:r>
          </w:p>
        </w:tc>
        <w:tc>
          <w:tcPr>
            <w:tcW w:w="1617" w:type="dxa"/>
            <w:tcBorders>
              <w:right w:val="nil"/>
            </w:tcBorders>
          </w:tcPr>
          <w:p w14:paraId="0661FB1C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0.73543334</w:t>
            </w:r>
          </w:p>
        </w:tc>
      </w:tr>
      <w:tr w:rsidR="00DA7A1C" w14:paraId="183B11D4" w14:textId="77777777" w:rsidTr="00DA7A1C">
        <w:tc>
          <w:tcPr>
            <w:tcW w:w="2219" w:type="dxa"/>
            <w:vAlign w:val="bottom"/>
          </w:tcPr>
          <w:p w14:paraId="1327779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buck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C238597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doe</w:t>
            </w:r>
          </w:p>
        </w:tc>
        <w:tc>
          <w:tcPr>
            <w:tcW w:w="1617" w:type="dxa"/>
            <w:tcBorders>
              <w:right w:val="nil"/>
            </w:tcBorders>
          </w:tcPr>
          <w:p w14:paraId="29C8D25D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0.15203016</w:t>
            </w:r>
          </w:p>
        </w:tc>
      </w:tr>
      <w:tr w:rsidR="00DA7A1C" w14:paraId="52608377" w14:textId="77777777" w:rsidTr="00DA7A1C">
        <w:tc>
          <w:tcPr>
            <w:tcW w:w="2219" w:type="dxa"/>
            <w:vAlign w:val="bottom"/>
          </w:tcPr>
          <w:p w14:paraId="2D27B5E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bull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77A281F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cow</w:t>
            </w:r>
          </w:p>
        </w:tc>
        <w:tc>
          <w:tcPr>
            <w:tcW w:w="1617" w:type="dxa"/>
            <w:tcBorders>
              <w:right w:val="nil"/>
            </w:tcBorders>
          </w:tcPr>
          <w:p w14:paraId="546218DC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0.4411975</w:t>
            </w:r>
          </w:p>
        </w:tc>
      </w:tr>
      <w:tr w:rsidR="00DA7A1C" w14:paraId="6DAB90E6" w14:textId="77777777" w:rsidTr="00DA7A1C">
        <w:tc>
          <w:tcPr>
            <w:tcW w:w="2219" w:type="dxa"/>
            <w:vAlign w:val="bottom"/>
          </w:tcPr>
          <w:p w14:paraId="5BA05A60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businessman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1B7EF2A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businesswoman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785EF360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0.6755803</w:t>
            </w:r>
          </w:p>
        </w:tc>
      </w:tr>
      <w:tr w:rsidR="00DA7A1C" w14:paraId="25E04324" w14:textId="77777777" w:rsidTr="00DA7A1C">
        <w:tc>
          <w:tcPr>
            <w:tcW w:w="2219" w:type="dxa"/>
            <w:vAlign w:val="bottom"/>
          </w:tcPr>
          <w:p w14:paraId="69E2BE7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chairman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AB1BF4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chairwoman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5003339F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17AC6C2A" w14:textId="77777777" w:rsidTr="00DA7A1C">
        <w:tc>
          <w:tcPr>
            <w:tcW w:w="2219" w:type="dxa"/>
            <w:vAlign w:val="bottom"/>
          </w:tcPr>
          <w:p w14:paraId="277C7088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dad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BF5CA9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mom/mum</w:t>
            </w:r>
          </w:p>
        </w:tc>
        <w:tc>
          <w:tcPr>
            <w:tcW w:w="1617" w:type="dxa"/>
            <w:tcBorders>
              <w:right w:val="nil"/>
            </w:tcBorders>
          </w:tcPr>
          <w:p w14:paraId="4F6959F2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0.74045944</w:t>
            </w:r>
          </w:p>
        </w:tc>
      </w:tr>
      <w:tr w:rsidR="00DA7A1C" w14:paraId="5F9F9CCA" w14:textId="77777777" w:rsidTr="00DA7A1C">
        <w:tc>
          <w:tcPr>
            <w:tcW w:w="2219" w:type="dxa"/>
            <w:vAlign w:val="bottom"/>
          </w:tcPr>
          <w:p w14:paraId="4CBE332A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daddy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7BDBD08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mommy/mother/mom</w:t>
            </w:r>
          </w:p>
        </w:tc>
        <w:tc>
          <w:tcPr>
            <w:tcW w:w="1617" w:type="dxa"/>
            <w:tcBorders>
              <w:right w:val="nil"/>
            </w:tcBorders>
          </w:tcPr>
          <w:p w14:paraId="0509AF88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0.42494774</w:t>
            </w:r>
          </w:p>
        </w:tc>
      </w:tr>
      <w:tr w:rsidR="00DA7A1C" w14:paraId="367BC998" w14:textId="77777777" w:rsidTr="00DA7A1C">
        <w:tc>
          <w:tcPr>
            <w:tcW w:w="2219" w:type="dxa"/>
            <w:vAlign w:val="bottom"/>
          </w:tcPr>
          <w:p w14:paraId="094EEDEB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duke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409FF8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duchess</w:t>
            </w:r>
          </w:p>
        </w:tc>
        <w:tc>
          <w:tcPr>
            <w:tcW w:w="1617" w:type="dxa"/>
            <w:tcBorders>
              <w:right w:val="nil"/>
            </w:tcBorders>
          </w:tcPr>
          <w:p w14:paraId="7E9BB500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0.6362255</w:t>
            </w:r>
          </w:p>
        </w:tc>
      </w:tr>
      <w:tr w:rsidR="00DA7A1C" w14:paraId="70437FAE" w14:textId="77777777" w:rsidTr="00DA7A1C">
        <w:tc>
          <w:tcPr>
            <w:tcW w:w="2219" w:type="dxa"/>
            <w:vAlign w:val="bottom"/>
          </w:tcPr>
          <w:p w14:paraId="45F1AB2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emperor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33FD65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empress</w:t>
            </w:r>
          </w:p>
        </w:tc>
        <w:tc>
          <w:tcPr>
            <w:tcW w:w="1617" w:type="dxa"/>
            <w:tcBorders>
              <w:right w:val="nil"/>
            </w:tcBorders>
          </w:tcPr>
          <w:p w14:paraId="230E2238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0.66597676</w:t>
            </w:r>
          </w:p>
        </w:tc>
      </w:tr>
      <w:tr w:rsidR="00DA7A1C" w14:paraId="75F1C672" w14:textId="77777777" w:rsidTr="00DA7A1C">
        <w:tc>
          <w:tcPr>
            <w:tcW w:w="2219" w:type="dxa"/>
            <w:vAlign w:val="bottom"/>
          </w:tcPr>
          <w:p w14:paraId="68861F09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father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7C617A9A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mother</w:t>
            </w:r>
          </w:p>
        </w:tc>
        <w:tc>
          <w:tcPr>
            <w:tcW w:w="1617" w:type="dxa"/>
            <w:tcBorders>
              <w:right w:val="nil"/>
            </w:tcBorders>
          </w:tcPr>
          <w:p w14:paraId="42A95A1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0.832764</w:t>
            </w:r>
          </w:p>
        </w:tc>
      </w:tr>
      <w:tr w:rsidR="00DA7A1C" w14:paraId="7085DCC4" w14:textId="77777777" w:rsidTr="00DA7A1C">
        <w:tc>
          <w:tcPr>
            <w:tcW w:w="2219" w:type="dxa"/>
            <w:vAlign w:val="bottom"/>
          </w:tcPr>
          <w:p w14:paraId="5756F60E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fisherman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E2A4DA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fisherwoman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77F0EB75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50D832B0" w14:textId="77777777" w:rsidTr="00DA7A1C">
        <w:tc>
          <w:tcPr>
            <w:tcW w:w="2219" w:type="dxa"/>
            <w:vAlign w:val="bottom"/>
          </w:tcPr>
          <w:p w14:paraId="5A732F62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fox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0FED96E6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vixen</w:t>
            </w:r>
          </w:p>
        </w:tc>
        <w:tc>
          <w:tcPr>
            <w:tcW w:w="1617" w:type="dxa"/>
            <w:tcBorders>
              <w:right w:val="nil"/>
            </w:tcBorders>
          </w:tcPr>
          <w:p w14:paraId="28C2B64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0.08036125</w:t>
            </w:r>
          </w:p>
        </w:tc>
      </w:tr>
      <w:tr w:rsidR="00DA7A1C" w14:paraId="07D893DB" w14:textId="77777777" w:rsidTr="00DA7A1C">
        <w:tc>
          <w:tcPr>
            <w:tcW w:w="2219" w:type="dxa"/>
            <w:vAlign w:val="bottom"/>
          </w:tcPr>
          <w:p w14:paraId="111D62CE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gentleman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2F643CA6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lady/gentlewoman/madam</w:t>
            </w:r>
          </w:p>
        </w:tc>
        <w:tc>
          <w:tcPr>
            <w:tcW w:w="1617" w:type="dxa"/>
            <w:tcBorders>
              <w:right w:val="nil"/>
            </w:tcBorders>
          </w:tcPr>
          <w:p w14:paraId="33776E8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0.3554653</w:t>
            </w:r>
          </w:p>
        </w:tc>
      </w:tr>
      <w:tr w:rsidR="00DA7A1C" w14:paraId="45D7FDBB" w14:textId="77777777" w:rsidTr="00DA7A1C">
        <w:tc>
          <w:tcPr>
            <w:tcW w:w="2219" w:type="dxa"/>
            <w:vAlign w:val="bottom"/>
          </w:tcPr>
          <w:p w14:paraId="1AACE55E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god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75E8127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goddess</w:t>
            </w:r>
          </w:p>
        </w:tc>
        <w:tc>
          <w:tcPr>
            <w:tcW w:w="1617" w:type="dxa"/>
            <w:tcBorders>
              <w:right w:val="nil"/>
            </w:tcBorders>
          </w:tcPr>
          <w:p w14:paraId="6318B4A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0.39541078</w:t>
            </w:r>
          </w:p>
        </w:tc>
      </w:tr>
      <w:tr w:rsidR="00DA7A1C" w14:paraId="440332FD" w14:textId="77777777" w:rsidTr="00DA7A1C">
        <w:tc>
          <w:tcPr>
            <w:tcW w:w="2219" w:type="dxa"/>
            <w:vAlign w:val="bottom"/>
          </w:tcPr>
          <w:p w14:paraId="0A2DC135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grandfather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1859D2AB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grandmother</w:t>
            </w:r>
          </w:p>
        </w:tc>
        <w:tc>
          <w:tcPr>
            <w:tcW w:w="1617" w:type="dxa"/>
            <w:tcBorders>
              <w:right w:val="nil"/>
            </w:tcBorders>
          </w:tcPr>
          <w:p w14:paraId="48F39761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0.7366434</w:t>
            </w:r>
          </w:p>
        </w:tc>
      </w:tr>
      <w:tr w:rsidR="00DA7A1C" w14:paraId="4C77866A" w14:textId="77777777" w:rsidTr="00DA7A1C">
        <w:tc>
          <w:tcPr>
            <w:tcW w:w="2219" w:type="dxa"/>
            <w:vAlign w:val="bottom"/>
          </w:tcPr>
          <w:p w14:paraId="49C7EA14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grandpa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156BD6C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grandma</w:t>
            </w:r>
          </w:p>
        </w:tc>
        <w:tc>
          <w:tcPr>
            <w:tcW w:w="1617" w:type="dxa"/>
            <w:tcBorders>
              <w:right w:val="nil"/>
            </w:tcBorders>
          </w:tcPr>
          <w:p w14:paraId="651AB3F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0.55757904</w:t>
            </w:r>
          </w:p>
        </w:tc>
      </w:tr>
      <w:tr w:rsidR="00DA7A1C" w14:paraId="5BB4D4EC" w14:textId="77777777" w:rsidTr="00DA7A1C">
        <w:tc>
          <w:tcPr>
            <w:tcW w:w="2219" w:type="dxa"/>
            <w:vAlign w:val="bottom"/>
          </w:tcPr>
          <w:p w14:paraId="206C6F5F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grandson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7AF94156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granddaughter</w:t>
            </w:r>
          </w:p>
        </w:tc>
        <w:tc>
          <w:tcPr>
            <w:tcW w:w="1617" w:type="dxa"/>
            <w:tcBorders>
              <w:right w:val="nil"/>
            </w:tcBorders>
          </w:tcPr>
          <w:p w14:paraId="474C786D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0.6778581</w:t>
            </w:r>
          </w:p>
        </w:tc>
      </w:tr>
      <w:tr w:rsidR="00DA7A1C" w14:paraId="0A409F8F" w14:textId="77777777" w:rsidTr="00DA7A1C">
        <w:tc>
          <w:tcPr>
            <w:tcW w:w="2219" w:type="dxa"/>
            <w:vAlign w:val="bottom"/>
          </w:tcPr>
          <w:p w14:paraId="43594E15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groom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5415482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bride</w:t>
            </w:r>
          </w:p>
        </w:tc>
        <w:tc>
          <w:tcPr>
            <w:tcW w:w="1617" w:type="dxa"/>
            <w:tcBorders>
              <w:right w:val="nil"/>
            </w:tcBorders>
          </w:tcPr>
          <w:p w14:paraId="4F7D0549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0.3520856</w:t>
            </w:r>
          </w:p>
        </w:tc>
      </w:tr>
      <w:tr w:rsidR="00DA7A1C" w14:paraId="2A472558" w14:textId="77777777" w:rsidTr="00DA7A1C">
        <w:tc>
          <w:tcPr>
            <w:tcW w:w="2219" w:type="dxa"/>
            <w:vAlign w:val="bottom"/>
          </w:tcPr>
          <w:p w14:paraId="6C35E2D9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headmaster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A4C9DFC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headmistress</w:t>
            </w:r>
          </w:p>
        </w:tc>
        <w:tc>
          <w:tcPr>
            <w:tcW w:w="1617" w:type="dxa"/>
            <w:tcBorders>
              <w:right w:val="nil"/>
            </w:tcBorders>
          </w:tcPr>
          <w:p w14:paraId="1855AFD4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2776A0DF" w14:textId="77777777" w:rsidTr="00DA7A1C">
        <w:tc>
          <w:tcPr>
            <w:tcW w:w="2219" w:type="dxa"/>
            <w:vAlign w:val="bottom"/>
          </w:tcPr>
          <w:p w14:paraId="067065D5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heir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20FF4D16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heiress</w:t>
            </w:r>
          </w:p>
        </w:tc>
        <w:tc>
          <w:tcPr>
            <w:tcW w:w="1617" w:type="dxa"/>
            <w:tcBorders>
              <w:right w:val="nil"/>
            </w:tcBorders>
          </w:tcPr>
          <w:p w14:paraId="7D3CFB03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0.5088582</w:t>
            </w:r>
          </w:p>
        </w:tc>
      </w:tr>
      <w:tr w:rsidR="00DA7A1C" w14:paraId="0C6AFEEC" w14:textId="77777777" w:rsidTr="00DA7A1C">
        <w:tc>
          <w:tcPr>
            <w:tcW w:w="2219" w:type="dxa"/>
            <w:vAlign w:val="bottom"/>
          </w:tcPr>
          <w:p w14:paraId="0D064B61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hero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45867CD7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heroine</w:t>
            </w:r>
          </w:p>
        </w:tc>
        <w:tc>
          <w:tcPr>
            <w:tcW w:w="1617" w:type="dxa"/>
            <w:tcBorders>
              <w:right w:val="nil"/>
            </w:tcBorders>
          </w:tcPr>
          <w:p w14:paraId="53700B3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0.46802154</w:t>
            </w:r>
          </w:p>
        </w:tc>
      </w:tr>
      <w:tr w:rsidR="00DA7A1C" w14:paraId="0AC9CF2E" w14:textId="77777777" w:rsidTr="00DA7A1C">
        <w:tc>
          <w:tcPr>
            <w:tcW w:w="2219" w:type="dxa"/>
            <w:vAlign w:val="bottom"/>
          </w:tcPr>
          <w:p w14:paraId="7FC25136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lastRenderedPageBreak/>
              <w:t>hound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5CB28EA2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proofErr w:type="gramStart"/>
            <w:r w:rsidRPr="00D13A8A">
              <w:rPr>
                <w:szCs w:val="17"/>
              </w:rPr>
              <w:t>bitch</w:t>
            </w:r>
            <w:proofErr w:type="gramEnd"/>
          </w:p>
        </w:tc>
        <w:tc>
          <w:tcPr>
            <w:tcW w:w="1617" w:type="dxa"/>
            <w:tcBorders>
              <w:right w:val="nil"/>
            </w:tcBorders>
          </w:tcPr>
          <w:p w14:paraId="4916CD2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0.39353663</w:t>
            </w:r>
          </w:p>
        </w:tc>
      </w:tr>
      <w:tr w:rsidR="00DA7A1C" w14:paraId="2AB17ACD" w14:textId="77777777" w:rsidTr="00DA7A1C">
        <w:tc>
          <w:tcPr>
            <w:tcW w:w="2219" w:type="dxa"/>
            <w:vAlign w:val="bottom"/>
          </w:tcPr>
          <w:p w14:paraId="7B1DC20B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husband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FAA11E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wife</w:t>
            </w:r>
          </w:p>
        </w:tc>
        <w:tc>
          <w:tcPr>
            <w:tcW w:w="1617" w:type="dxa"/>
            <w:tcBorders>
              <w:right w:val="nil"/>
            </w:tcBorders>
          </w:tcPr>
          <w:p w14:paraId="7A7D0EE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0.6377156</w:t>
            </w:r>
          </w:p>
        </w:tc>
      </w:tr>
      <w:tr w:rsidR="00DA7A1C" w14:paraId="2E3B9FE0" w14:textId="77777777" w:rsidTr="00DA7A1C">
        <w:tc>
          <w:tcPr>
            <w:tcW w:w="2219" w:type="dxa"/>
            <w:vAlign w:val="bottom"/>
          </w:tcPr>
          <w:p w14:paraId="75C0DE04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king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03122D9A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queen</w:t>
            </w:r>
          </w:p>
        </w:tc>
        <w:tc>
          <w:tcPr>
            <w:tcW w:w="1617" w:type="dxa"/>
            <w:tcBorders>
              <w:right w:val="nil"/>
            </w:tcBorders>
          </w:tcPr>
          <w:p w14:paraId="6B6C2105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0.5685571</w:t>
            </w:r>
          </w:p>
        </w:tc>
      </w:tr>
      <w:tr w:rsidR="00DA7A1C" w14:paraId="68AFDEB1" w14:textId="77777777" w:rsidTr="00DA7A1C">
        <w:tc>
          <w:tcPr>
            <w:tcW w:w="2219" w:type="dxa"/>
            <w:vAlign w:val="bottom"/>
          </w:tcPr>
          <w:p w14:paraId="407123E0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lion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4F7A1780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lioness</w:t>
            </w:r>
          </w:p>
        </w:tc>
        <w:tc>
          <w:tcPr>
            <w:tcW w:w="1617" w:type="dxa"/>
            <w:tcBorders>
              <w:right w:val="nil"/>
            </w:tcBorders>
          </w:tcPr>
          <w:p w14:paraId="19E45C2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0488B99C" w14:textId="77777777" w:rsidTr="00DA7A1C">
        <w:tc>
          <w:tcPr>
            <w:tcW w:w="2219" w:type="dxa"/>
            <w:vAlign w:val="bottom"/>
          </w:tcPr>
          <w:p w14:paraId="3DFF11AE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7D5610D5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69D0A64D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0.5876938</w:t>
            </w:r>
          </w:p>
        </w:tc>
      </w:tr>
      <w:tr w:rsidR="00DA7A1C" w14:paraId="26CFA7E3" w14:textId="77777777" w:rsidTr="00DA7A1C">
        <w:tc>
          <w:tcPr>
            <w:tcW w:w="2219" w:type="dxa"/>
            <w:vAlign w:val="bottom"/>
          </w:tcPr>
          <w:p w14:paraId="0C453CCA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manager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5739BDD0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manageress</w:t>
            </w:r>
          </w:p>
        </w:tc>
        <w:tc>
          <w:tcPr>
            <w:tcW w:w="1617" w:type="dxa"/>
            <w:tcBorders>
              <w:right w:val="nil"/>
            </w:tcBorders>
          </w:tcPr>
          <w:p w14:paraId="5D33C9C0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05177337" w14:textId="77777777" w:rsidTr="00DA7A1C">
        <w:tc>
          <w:tcPr>
            <w:tcW w:w="2219" w:type="dxa"/>
            <w:vAlign w:val="bottom"/>
          </w:tcPr>
          <w:p w14:paraId="076880D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mister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4F23759F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miss/missis/missus/mis'ess/mrs/ms/madam</w:t>
            </w:r>
          </w:p>
        </w:tc>
        <w:tc>
          <w:tcPr>
            <w:tcW w:w="1617" w:type="dxa"/>
            <w:tcBorders>
              <w:right w:val="nil"/>
            </w:tcBorders>
          </w:tcPr>
          <w:p w14:paraId="1E643379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0.46928492</w:t>
            </w:r>
          </w:p>
        </w:tc>
      </w:tr>
      <w:tr w:rsidR="00DA7A1C" w14:paraId="3AFA0E5D" w14:textId="77777777" w:rsidTr="00DA7A1C">
        <w:tc>
          <w:tcPr>
            <w:tcW w:w="2219" w:type="dxa"/>
            <w:vAlign w:val="bottom"/>
          </w:tcPr>
          <w:p w14:paraId="6FABB8AE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murderer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29D8D1CA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murderess</w:t>
            </w:r>
          </w:p>
        </w:tc>
        <w:tc>
          <w:tcPr>
            <w:tcW w:w="1617" w:type="dxa"/>
            <w:tcBorders>
              <w:right w:val="nil"/>
            </w:tcBorders>
          </w:tcPr>
          <w:p w14:paraId="7DF4FF7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2207B3AE" w14:textId="77777777" w:rsidTr="00DA7A1C">
        <w:tc>
          <w:tcPr>
            <w:tcW w:w="2219" w:type="dxa"/>
            <w:vAlign w:val="bottom"/>
          </w:tcPr>
          <w:p w14:paraId="2605E938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nephew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4BD0BE3E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niece</w:t>
            </w:r>
          </w:p>
        </w:tc>
        <w:tc>
          <w:tcPr>
            <w:tcW w:w="1617" w:type="dxa"/>
            <w:tcBorders>
              <w:right w:val="nil"/>
            </w:tcBorders>
          </w:tcPr>
          <w:p w14:paraId="221F3382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0.73131126</w:t>
            </w:r>
          </w:p>
        </w:tc>
      </w:tr>
      <w:tr w:rsidR="00DA7A1C" w14:paraId="40445BB0" w14:textId="77777777" w:rsidTr="00DA7A1C">
        <w:tc>
          <w:tcPr>
            <w:tcW w:w="2219" w:type="dxa"/>
            <w:vAlign w:val="bottom"/>
          </w:tcPr>
          <w:p w14:paraId="1C84EF8F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poet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2E6F028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poetess</w:t>
            </w:r>
          </w:p>
        </w:tc>
        <w:tc>
          <w:tcPr>
            <w:tcW w:w="1617" w:type="dxa"/>
            <w:tcBorders>
              <w:right w:val="nil"/>
            </w:tcBorders>
          </w:tcPr>
          <w:p w14:paraId="6097F2A4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0.52189505</w:t>
            </w:r>
          </w:p>
        </w:tc>
      </w:tr>
      <w:tr w:rsidR="00DA7A1C" w14:paraId="3BFBAE16" w14:textId="77777777" w:rsidTr="00DA7A1C">
        <w:tc>
          <w:tcPr>
            <w:tcW w:w="2219" w:type="dxa"/>
            <w:vAlign w:val="bottom"/>
          </w:tcPr>
          <w:p w14:paraId="197E4E2D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policeman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1D89C2A8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policewoman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48FD643F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48AA3131" w14:textId="77777777" w:rsidTr="00DA7A1C">
        <w:tc>
          <w:tcPr>
            <w:tcW w:w="2219" w:type="dxa"/>
            <w:vAlign w:val="bottom"/>
          </w:tcPr>
          <w:p w14:paraId="41525CBB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prince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0FBC4A8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princess</w:t>
            </w:r>
          </w:p>
        </w:tc>
        <w:tc>
          <w:tcPr>
            <w:tcW w:w="1617" w:type="dxa"/>
            <w:tcBorders>
              <w:right w:val="nil"/>
            </w:tcBorders>
          </w:tcPr>
          <w:p w14:paraId="4582DECD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0.72858447</w:t>
            </w:r>
          </w:p>
        </w:tc>
      </w:tr>
      <w:tr w:rsidR="00DA7A1C" w14:paraId="2C448BF5" w14:textId="77777777" w:rsidTr="00DA7A1C">
        <w:tc>
          <w:tcPr>
            <w:tcW w:w="2219" w:type="dxa"/>
            <w:vAlign w:val="bottom"/>
          </w:tcPr>
          <w:p w14:paraId="442E1305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ram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69C881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ewe</w:t>
            </w:r>
          </w:p>
        </w:tc>
        <w:tc>
          <w:tcPr>
            <w:tcW w:w="1617" w:type="dxa"/>
            <w:tcBorders>
              <w:right w:val="nil"/>
            </w:tcBorders>
          </w:tcPr>
          <w:p w14:paraId="2E1D11E7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0.055268407</w:t>
            </w:r>
          </w:p>
        </w:tc>
      </w:tr>
      <w:tr w:rsidR="00DA7A1C" w14:paraId="79F267F1" w14:textId="77777777" w:rsidTr="00DA7A1C">
        <w:tc>
          <w:tcPr>
            <w:tcW w:w="2219" w:type="dxa"/>
            <w:vAlign w:val="bottom"/>
          </w:tcPr>
          <w:p w14:paraId="5CBA02F4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rooster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7103962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hen</w:t>
            </w:r>
          </w:p>
        </w:tc>
        <w:tc>
          <w:tcPr>
            <w:tcW w:w="1617" w:type="dxa"/>
            <w:tcBorders>
              <w:right w:val="nil"/>
            </w:tcBorders>
          </w:tcPr>
          <w:p w14:paraId="74765045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0.29030108</w:t>
            </w:r>
          </w:p>
        </w:tc>
      </w:tr>
      <w:tr w:rsidR="00DA7A1C" w14:paraId="63D55D3D" w14:textId="77777777" w:rsidTr="00DA7A1C">
        <w:tc>
          <w:tcPr>
            <w:tcW w:w="2219" w:type="dxa"/>
            <w:vAlign w:val="bottom"/>
          </w:tcPr>
          <w:p w14:paraId="638A7293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sculptor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515A4C24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sculptress</w:t>
            </w:r>
          </w:p>
        </w:tc>
        <w:tc>
          <w:tcPr>
            <w:tcW w:w="1617" w:type="dxa"/>
            <w:tcBorders>
              <w:right w:val="nil"/>
            </w:tcBorders>
          </w:tcPr>
          <w:p w14:paraId="1027D9A6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3EF5C327" w14:textId="77777777" w:rsidTr="00DA7A1C">
        <w:tc>
          <w:tcPr>
            <w:tcW w:w="2219" w:type="dxa"/>
            <w:vAlign w:val="bottom"/>
          </w:tcPr>
          <w:p w14:paraId="0B66E63F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sir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059BC6BF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madam</w:t>
            </w:r>
          </w:p>
        </w:tc>
        <w:tc>
          <w:tcPr>
            <w:tcW w:w="1617" w:type="dxa"/>
            <w:tcBorders>
              <w:right w:val="nil"/>
            </w:tcBorders>
          </w:tcPr>
          <w:p w14:paraId="44244848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0.22270176</w:t>
            </w:r>
          </w:p>
        </w:tc>
      </w:tr>
      <w:tr w:rsidR="00DA7A1C" w14:paraId="45530D36" w14:textId="77777777" w:rsidTr="00DA7A1C">
        <w:tc>
          <w:tcPr>
            <w:tcW w:w="2219" w:type="dxa"/>
            <w:vAlign w:val="bottom"/>
          </w:tcPr>
          <w:p w14:paraId="754C9691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son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16392BFE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daughter</w:t>
            </w:r>
          </w:p>
        </w:tc>
        <w:tc>
          <w:tcPr>
            <w:tcW w:w="1617" w:type="dxa"/>
            <w:tcBorders>
              <w:right w:val="nil"/>
            </w:tcBorders>
          </w:tcPr>
          <w:p w14:paraId="2A5977BB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0.7831376</w:t>
            </w:r>
          </w:p>
        </w:tc>
      </w:tr>
      <w:tr w:rsidR="00DA7A1C" w14:paraId="44FA8EA2" w14:textId="77777777" w:rsidTr="00DA7A1C">
        <w:tc>
          <w:tcPr>
            <w:tcW w:w="2219" w:type="dxa"/>
            <w:vAlign w:val="bottom"/>
          </w:tcPr>
          <w:p w14:paraId="1E2EA703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stallion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7EC9E21F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mare</w:t>
            </w:r>
          </w:p>
        </w:tc>
        <w:tc>
          <w:tcPr>
            <w:tcW w:w="1617" w:type="dxa"/>
            <w:tcBorders>
              <w:right w:val="nil"/>
            </w:tcBorders>
          </w:tcPr>
          <w:p w14:paraId="21F4BCC5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0.35898367</w:t>
            </w:r>
          </w:p>
        </w:tc>
      </w:tr>
      <w:tr w:rsidR="00DA7A1C" w14:paraId="3BAE08E9" w14:textId="77777777" w:rsidTr="00DA7A1C">
        <w:tc>
          <w:tcPr>
            <w:tcW w:w="2219" w:type="dxa"/>
            <w:vAlign w:val="bottom"/>
          </w:tcPr>
          <w:p w14:paraId="5B3EB81D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stepfather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102A1385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stepmother</w:t>
            </w:r>
          </w:p>
        </w:tc>
        <w:tc>
          <w:tcPr>
            <w:tcW w:w="1617" w:type="dxa"/>
            <w:tcBorders>
              <w:right w:val="nil"/>
            </w:tcBorders>
          </w:tcPr>
          <w:p w14:paraId="393B86C5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0.7483355</w:t>
            </w:r>
          </w:p>
        </w:tc>
      </w:tr>
      <w:tr w:rsidR="00DA7A1C" w14:paraId="741F9E76" w14:textId="77777777" w:rsidTr="00DA7A1C">
        <w:tc>
          <w:tcPr>
            <w:tcW w:w="2219" w:type="dxa"/>
            <w:vAlign w:val="bottom"/>
          </w:tcPr>
          <w:p w14:paraId="1E98A837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superman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17A0A17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superwoman</w:t>
            </w:r>
          </w:p>
        </w:tc>
        <w:tc>
          <w:tcPr>
            <w:tcW w:w="1617" w:type="dxa"/>
            <w:tcBorders>
              <w:right w:val="nil"/>
            </w:tcBorders>
          </w:tcPr>
          <w:p w14:paraId="21E1F278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39C2CA9D" w14:textId="77777777" w:rsidTr="00DA7A1C">
        <w:tc>
          <w:tcPr>
            <w:tcW w:w="2219" w:type="dxa"/>
            <w:vAlign w:val="bottom"/>
          </w:tcPr>
          <w:p w14:paraId="7C0F0FE5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lastRenderedPageBreak/>
              <w:t>tiger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68E1CE48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tigress</w:t>
            </w:r>
          </w:p>
        </w:tc>
        <w:tc>
          <w:tcPr>
            <w:tcW w:w="1617" w:type="dxa"/>
            <w:tcBorders>
              <w:right w:val="nil"/>
            </w:tcBorders>
          </w:tcPr>
          <w:p w14:paraId="39B3975E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0.22913316</w:t>
            </w:r>
          </w:p>
        </w:tc>
      </w:tr>
      <w:tr w:rsidR="00DA7A1C" w14:paraId="1D03A8DF" w14:textId="77777777" w:rsidTr="00DA7A1C">
        <w:tc>
          <w:tcPr>
            <w:tcW w:w="2219" w:type="dxa"/>
            <w:vAlign w:val="bottom"/>
          </w:tcPr>
          <w:p w14:paraId="00E3BE3C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uncle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C05A511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aunt</w:t>
            </w:r>
          </w:p>
        </w:tc>
        <w:tc>
          <w:tcPr>
            <w:tcW w:w="1617" w:type="dxa"/>
            <w:tcBorders>
              <w:right w:val="nil"/>
            </w:tcBorders>
          </w:tcPr>
          <w:p w14:paraId="3F9A4987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0.6715928</w:t>
            </w:r>
          </w:p>
        </w:tc>
      </w:tr>
      <w:tr w:rsidR="00DA7A1C" w14:paraId="4E172001" w14:textId="77777777" w:rsidTr="00DA7A1C">
        <w:tc>
          <w:tcPr>
            <w:tcW w:w="2219" w:type="dxa"/>
            <w:vAlign w:val="bottom"/>
          </w:tcPr>
          <w:p w14:paraId="30722AE9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valet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26E4F374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maid/maidservant/housemaid/chambermaid/handmaid/handmaiden/parlormaid/parlourmaid</w:t>
            </w:r>
          </w:p>
        </w:tc>
        <w:tc>
          <w:tcPr>
            <w:tcW w:w="1617" w:type="dxa"/>
            <w:tcBorders>
              <w:right w:val="nil"/>
            </w:tcBorders>
          </w:tcPr>
          <w:p w14:paraId="385C7591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0.44579548</w:t>
            </w:r>
          </w:p>
        </w:tc>
      </w:tr>
      <w:tr w:rsidR="00DA7A1C" w14:paraId="1D4AC320" w14:textId="77777777" w:rsidTr="00DA7A1C">
        <w:tc>
          <w:tcPr>
            <w:tcW w:w="2219" w:type="dxa"/>
            <w:vAlign w:val="bottom"/>
          </w:tcPr>
          <w:p w14:paraId="6833A884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waiter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20D4CE36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waitress</w:t>
            </w:r>
          </w:p>
        </w:tc>
        <w:tc>
          <w:tcPr>
            <w:tcW w:w="1617" w:type="dxa"/>
            <w:tcBorders>
              <w:right w:val="nil"/>
            </w:tcBorders>
          </w:tcPr>
          <w:p w14:paraId="1EF7A391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0.59829265</w:t>
            </w:r>
          </w:p>
        </w:tc>
      </w:tr>
      <w:tr w:rsidR="00DA7A1C" w14:paraId="4E685823" w14:textId="77777777" w:rsidTr="00DA7A1C">
        <w:tc>
          <w:tcPr>
            <w:tcW w:w="2219" w:type="dxa"/>
            <w:vAlign w:val="bottom"/>
          </w:tcPr>
          <w:p w14:paraId="582C671C" w14:textId="77777777" w:rsidR="0025487A" w:rsidRPr="00D13A8A" w:rsidRDefault="00000000" w:rsidP="00977250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webmaster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vAlign w:val="bottom"/>
          </w:tcPr>
          <w:p w14:paraId="3A7C77C3" w14:textId="77777777" w:rsidR="0025487A" w:rsidRPr="00D13A8A" w:rsidRDefault="00000000" w:rsidP="008846BE">
            <w:pPr>
              <w:spacing w:line="280" w:lineRule="exact"/>
              <w:jc w:val="left"/>
              <w:rPr>
                <w:szCs w:val="17"/>
              </w:rPr>
            </w:pPr>
            <w:r w:rsidRPr="00D13A8A">
              <w:rPr>
                <w:szCs w:val="17"/>
              </w:rPr>
              <w:t>webmistress</w:t>
            </w:r>
          </w:p>
        </w:tc>
        <w:tc>
          <w:tcPr>
            <w:tcW w:w="1617" w:type="dxa"/>
            <w:tcBorders>
              <w:bottom w:val="nil"/>
              <w:right w:val="nil"/>
            </w:tcBorders>
          </w:tcPr>
          <w:p w14:paraId="540B3E78" w14:textId="77777777" w:rsidR="0025487A" w:rsidRPr="00D13A8A" w:rsidRDefault="00000000" w:rsidP="0025487A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N/A</w:t>
            </w:r>
          </w:p>
        </w:tc>
      </w:tr>
    </w:tbl>
    <w:p w14:paraId="140A08B0" w14:textId="77777777" w:rsidR="00063824" w:rsidRDefault="00063824" w:rsidP="00D27736">
      <w:pPr>
        <w:pStyle w:val="TableCaption"/>
        <w:numPr>
          <w:ilvl w:val="0"/>
          <w:numId w:val="0"/>
        </w:numPr>
      </w:pPr>
    </w:p>
    <w:p w14:paraId="5FFC16D6" w14:textId="77777777" w:rsidR="003A215E" w:rsidRPr="003A215E" w:rsidRDefault="00000000" w:rsidP="003A215E">
      <w:pPr>
        <w:pStyle w:val="Heading3"/>
      </w:pPr>
      <w:r>
        <w:t xml:space="preserve">Similarity Scores for </w:t>
      </w:r>
      <w:r w:rsidR="00291BC3">
        <w:t xml:space="preserve">words in </w:t>
      </w:r>
      <w:r w:rsidRPr="00666136">
        <w:t>E10 [male - female]</w:t>
      </w:r>
      <w:r>
        <w:t>.txt</w:t>
      </w:r>
      <w:r w:rsidR="00291BC3">
        <w:t xml:space="preserve"> and the protected class of </w:t>
      </w:r>
      <w:r w:rsidR="00291BC3" w:rsidRPr="00844568">
        <w:t>Race</w:t>
      </w:r>
      <w:r w:rsidR="00E6534B" w:rsidRPr="00844568">
        <w:t xml:space="preserve"> (White, Black and Asian)</w:t>
      </w:r>
    </w:p>
    <w:p w14:paraId="6504F3D8" w14:textId="77777777" w:rsidR="002866D3" w:rsidRDefault="00000000" w:rsidP="00AF7E85">
      <w:pPr>
        <w:pStyle w:val="TableCaption"/>
        <w:ind w:left="1560"/>
      </w:pPr>
      <w:r>
        <w:t xml:space="preserve">Similarity Measures for Targets from </w:t>
      </w:r>
      <w:r w:rsidRPr="001F221E">
        <w:rPr>
          <w:i/>
          <w:iCs/>
        </w:rPr>
        <w:t>E10 [male - female].txt</w:t>
      </w:r>
      <w:r>
        <w:t xml:space="preserve"> and subgroups of Race.</w:t>
      </w:r>
    </w:p>
    <w:tbl>
      <w:tblPr>
        <w:tblStyle w:val="JDF"/>
        <w:tblW w:w="6809" w:type="dxa"/>
        <w:jc w:val="center"/>
        <w:tblLook w:val="04A0" w:firstRow="1" w:lastRow="0" w:firstColumn="1" w:lastColumn="0" w:noHBand="0" w:noVBand="1"/>
      </w:tblPr>
      <w:tblGrid>
        <w:gridCol w:w="2135"/>
        <w:gridCol w:w="1558"/>
        <w:gridCol w:w="1558"/>
        <w:gridCol w:w="1558"/>
      </w:tblGrid>
      <w:tr w:rsidR="00DA7A1C" w14:paraId="6B681F49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35" w:type="dxa"/>
            <w:vMerge w:val="restart"/>
          </w:tcPr>
          <w:p w14:paraId="0A0B9916" w14:textId="77777777" w:rsidR="00326CC4" w:rsidRPr="00D13A8A" w:rsidRDefault="00000000" w:rsidP="00DB3663">
            <w:pPr>
              <w:spacing w:line="280" w:lineRule="exact"/>
              <w:jc w:val="left"/>
              <w:rPr>
                <w:bCs/>
                <w:szCs w:val="17"/>
              </w:rPr>
            </w:pPr>
            <w:r w:rsidRPr="00D13A8A">
              <w:rPr>
                <w:bCs/>
                <w:szCs w:val="17"/>
              </w:rPr>
              <w:t>Target words</w:t>
            </w:r>
          </w:p>
        </w:tc>
        <w:tc>
          <w:tcPr>
            <w:tcW w:w="4674" w:type="dxa"/>
            <w:gridSpan w:val="3"/>
          </w:tcPr>
          <w:p w14:paraId="79FC9EE1" w14:textId="77777777" w:rsidR="00326CC4" w:rsidRPr="00D13A8A" w:rsidRDefault="00000000" w:rsidP="00DB3663">
            <w:pPr>
              <w:spacing w:line="280" w:lineRule="exact"/>
              <w:jc w:val="left"/>
              <w:rPr>
                <w:bCs/>
                <w:szCs w:val="17"/>
                <w:lang w:val="en-CA" w:eastAsia="zh-CN"/>
              </w:rPr>
            </w:pPr>
            <w:r w:rsidRPr="00D13A8A">
              <w:rPr>
                <w:bCs/>
                <w:szCs w:val="17"/>
                <w:lang w:val="en-CA" w:eastAsia="zh-CN"/>
              </w:rPr>
              <w:t>Race</w:t>
            </w:r>
          </w:p>
        </w:tc>
      </w:tr>
      <w:tr w:rsidR="00DA7A1C" w14:paraId="6EA88501" w14:textId="77777777" w:rsidTr="00DA7A1C">
        <w:tc>
          <w:tcPr>
            <w:tcW w:w="2135" w:type="dxa"/>
            <w:vMerge/>
          </w:tcPr>
          <w:p w14:paraId="148535F9" w14:textId="77777777" w:rsidR="00326CC4" w:rsidRPr="00D13A8A" w:rsidRDefault="00326CC4" w:rsidP="00DB3663">
            <w:pPr>
              <w:spacing w:line="280" w:lineRule="exact"/>
              <w:jc w:val="left"/>
              <w:rPr>
                <w:b/>
                <w:bCs/>
                <w:szCs w:val="17"/>
              </w:rPr>
            </w:pPr>
          </w:p>
        </w:tc>
        <w:tc>
          <w:tcPr>
            <w:tcW w:w="1558" w:type="dxa"/>
            <w:tcBorders>
              <w:right w:val="nil"/>
            </w:tcBorders>
          </w:tcPr>
          <w:p w14:paraId="55744E13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bCs/>
                <w:szCs w:val="17"/>
                <w:lang w:val="en-CA" w:eastAsia="zh-CN"/>
              </w:rPr>
            </w:pPr>
            <w:r w:rsidRPr="00D13A8A">
              <w:rPr>
                <w:b/>
                <w:bCs/>
                <w:szCs w:val="17"/>
                <w:lang w:val="en-CA" w:eastAsia="zh-CN"/>
              </w:rPr>
              <w:t>White</w:t>
            </w:r>
          </w:p>
        </w:tc>
        <w:tc>
          <w:tcPr>
            <w:tcW w:w="1558" w:type="dxa"/>
            <w:tcBorders>
              <w:right w:val="nil"/>
            </w:tcBorders>
          </w:tcPr>
          <w:p w14:paraId="69E406B7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bCs/>
                <w:szCs w:val="17"/>
                <w:lang w:val="en-CA" w:eastAsia="zh-CN"/>
              </w:rPr>
            </w:pPr>
            <w:r w:rsidRPr="00D13A8A">
              <w:rPr>
                <w:b/>
                <w:bCs/>
                <w:szCs w:val="17"/>
                <w:lang w:val="en-CA" w:eastAsia="zh-CN"/>
              </w:rPr>
              <w:t>Black</w:t>
            </w:r>
          </w:p>
        </w:tc>
        <w:tc>
          <w:tcPr>
            <w:tcW w:w="1558" w:type="dxa"/>
            <w:tcBorders>
              <w:right w:val="nil"/>
            </w:tcBorders>
          </w:tcPr>
          <w:p w14:paraId="6BE2962F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bCs/>
                <w:szCs w:val="17"/>
                <w:lang w:val="en-CA" w:eastAsia="zh-CN"/>
              </w:rPr>
            </w:pPr>
            <w:r w:rsidRPr="00D13A8A">
              <w:rPr>
                <w:b/>
                <w:bCs/>
                <w:szCs w:val="17"/>
                <w:lang w:val="en-CA" w:eastAsia="zh-CN"/>
              </w:rPr>
              <w:t>Asian</w:t>
            </w:r>
          </w:p>
        </w:tc>
      </w:tr>
      <w:tr w:rsidR="00DA7A1C" w14:paraId="5B3E4902" w14:textId="77777777" w:rsidTr="00DA7A1C">
        <w:tc>
          <w:tcPr>
            <w:tcW w:w="2135" w:type="dxa"/>
            <w:vAlign w:val="bottom"/>
          </w:tcPr>
          <w:p w14:paraId="520361FC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actor</w:t>
            </w:r>
          </w:p>
        </w:tc>
        <w:tc>
          <w:tcPr>
            <w:tcW w:w="1558" w:type="dxa"/>
            <w:tcBorders>
              <w:right w:val="nil"/>
            </w:tcBorders>
          </w:tcPr>
          <w:p w14:paraId="66D2ECA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0.112154886</w:t>
            </w:r>
          </w:p>
        </w:tc>
        <w:tc>
          <w:tcPr>
            <w:tcW w:w="1558" w:type="dxa"/>
            <w:tcBorders>
              <w:right w:val="nil"/>
            </w:tcBorders>
          </w:tcPr>
          <w:p w14:paraId="44CE3A1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0.117188476</w:t>
            </w:r>
          </w:p>
        </w:tc>
        <w:tc>
          <w:tcPr>
            <w:tcW w:w="1558" w:type="dxa"/>
            <w:tcBorders>
              <w:right w:val="nil"/>
            </w:tcBorders>
          </w:tcPr>
          <w:p w14:paraId="369708E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0.13501917</w:t>
            </w:r>
          </w:p>
        </w:tc>
      </w:tr>
      <w:tr w:rsidR="00DA7A1C" w14:paraId="7F6F5F01" w14:textId="77777777" w:rsidTr="00DA7A1C">
        <w:tc>
          <w:tcPr>
            <w:tcW w:w="2135" w:type="dxa"/>
            <w:vAlign w:val="bottom"/>
          </w:tcPr>
          <w:p w14:paraId="7F83B48E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batman</w:t>
            </w:r>
          </w:p>
        </w:tc>
        <w:tc>
          <w:tcPr>
            <w:tcW w:w="1558" w:type="dxa"/>
            <w:tcBorders>
              <w:right w:val="nil"/>
            </w:tcBorders>
          </w:tcPr>
          <w:p w14:paraId="7AB29BD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0.07052541s</w:t>
            </w:r>
          </w:p>
        </w:tc>
        <w:tc>
          <w:tcPr>
            <w:tcW w:w="1558" w:type="dxa"/>
            <w:tcBorders>
              <w:right w:val="nil"/>
            </w:tcBorders>
          </w:tcPr>
          <w:p w14:paraId="3110F1C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0.12345498</w:t>
            </w:r>
          </w:p>
        </w:tc>
        <w:tc>
          <w:tcPr>
            <w:tcW w:w="1558" w:type="dxa"/>
            <w:tcBorders>
              <w:right w:val="nil"/>
            </w:tcBorders>
          </w:tcPr>
          <w:p w14:paraId="7217359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0.05379803</w:t>
            </w:r>
          </w:p>
        </w:tc>
      </w:tr>
      <w:tr w:rsidR="00DA7A1C" w14:paraId="53528E5B" w14:textId="77777777" w:rsidTr="00DA7A1C">
        <w:tc>
          <w:tcPr>
            <w:tcW w:w="2135" w:type="dxa"/>
            <w:vAlign w:val="bottom"/>
          </w:tcPr>
          <w:p w14:paraId="6E9CAD76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boar</w:t>
            </w:r>
          </w:p>
        </w:tc>
        <w:tc>
          <w:tcPr>
            <w:tcW w:w="1558" w:type="dxa"/>
            <w:tcBorders>
              <w:right w:val="nil"/>
            </w:tcBorders>
          </w:tcPr>
          <w:p w14:paraId="0BB76AB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0.25323373</w:t>
            </w:r>
          </w:p>
        </w:tc>
        <w:tc>
          <w:tcPr>
            <w:tcW w:w="1558" w:type="dxa"/>
            <w:tcBorders>
              <w:right w:val="nil"/>
            </w:tcBorders>
          </w:tcPr>
          <w:p w14:paraId="16851EF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0.25846544</w:t>
            </w:r>
          </w:p>
        </w:tc>
        <w:tc>
          <w:tcPr>
            <w:tcW w:w="1558" w:type="dxa"/>
            <w:tcBorders>
              <w:right w:val="nil"/>
            </w:tcBorders>
          </w:tcPr>
          <w:p w14:paraId="0C0267B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-0.009064786</w:t>
            </w:r>
          </w:p>
        </w:tc>
      </w:tr>
      <w:tr w:rsidR="00DA7A1C" w14:paraId="205853EC" w14:textId="77777777" w:rsidTr="00DA7A1C">
        <w:tc>
          <w:tcPr>
            <w:tcW w:w="2135" w:type="dxa"/>
            <w:vAlign w:val="bottom"/>
          </w:tcPr>
          <w:p w14:paraId="212C2AF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boy</w:t>
            </w:r>
          </w:p>
        </w:tc>
        <w:tc>
          <w:tcPr>
            <w:tcW w:w="1558" w:type="dxa"/>
            <w:tcBorders>
              <w:right w:val="nil"/>
            </w:tcBorders>
          </w:tcPr>
          <w:p w14:paraId="367889B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0.17648886</w:t>
            </w:r>
          </w:p>
        </w:tc>
        <w:tc>
          <w:tcPr>
            <w:tcW w:w="1558" w:type="dxa"/>
            <w:tcBorders>
              <w:right w:val="nil"/>
            </w:tcBorders>
          </w:tcPr>
          <w:p w14:paraId="4947F85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0.20971368</w:t>
            </w:r>
          </w:p>
        </w:tc>
        <w:tc>
          <w:tcPr>
            <w:tcW w:w="1558" w:type="dxa"/>
            <w:tcBorders>
              <w:right w:val="nil"/>
            </w:tcBorders>
          </w:tcPr>
          <w:p w14:paraId="690FDB2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0.10126495</w:t>
            </w:r>
          </w:p>
        </w:tc>
      </w:tr>
      <w:tr w:rsidR="00DA7A1C" w14:paraId="1166575F" w14:textId="77777777" w:rsidTr="00DA7A1C">
        <w:tc>
          <w:tcPr>
            <w:tcW w:w="2135" w:type="dxa"/>
            <w:vAlign w:val="bottom"/>
          </w:tcPr>
          <w:p w14:paraId="779840E6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brother</w:t>
            </w:r>
          </w:p>
        </w:tc>
        <w:tc>
          <w:tcPr>
            <w:tcW w:w="1558" w:type="dxa"/>
            <w:tcBorders>
              <w:right w:val="nil"/>
            </w:tcBorders>
          </w:tcPr>
          <w:p w14:paraId="26FEB24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0.009758618</w:t>
            </w:r>
          </w:p>
        </w:tc>
        <w:tc>
          <w:tcPr>
            <w:tcW w:w="1558" w:type="dxa"/>
            <w:tcBorders>
              <w:right w:val="nil"/>
            </w:tcBorders>
          </w:tcPr>
          <w:p w14:paraId="140A88B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-0.0031859092</w:t>
            </w:r>
          </w:p>
        </w:tc>
        <w:tc>
          <w:tcPr>
            <w:tcW w:w="1558" w:type="dxa"/>
            <w:tcBorders>
              <w:right w:val="nil"/>
            </w:tcBorders>
          </w:tcPr>
          <w:p w14:paraId="732C9BE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-0.004879916</w:t>
            </w:r>
          </w:p>
        </w:tc>
      </w:tr>
      <w:tr w:rsidR="00DA7A1C" w14:paraId="69FCAF67" w14:textId="77777777" w:rsidTr="00DA7A1C">
        <w:tc>
          <w:tcPr>
            <w:tcW w:w="2135" w:type="dxa"/>
            <w:vAlign w:val="bottom"/>
          </w:tcPr>
          <w:p w14:paraId="1E3298A0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buck</w:t>
            </w:r>
          </w:p>
        </w:tc>
        <w:tc>
          <w:tcPr>
            <w:tcW w:w="1558" w:type="dxa"/>
            <w:tcBorders>
              <w:right w:val="nil"/>
            </w:tcBorders>
          </w:tcPr>
          <w:p w14:paraId="1616060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0.189341</w:t>
            </w:r>
          </w:p>
        </w:tc>
        <w:tc>
          <w:tcPr>
            <w:tcW w:w="1558" w:type="dxa"/>
            <w:tcBorders>
              <w:right w:val="nil"/>
            </w:tcBorders>
          </w:tcPr>
          <w:p w14:paraId="65F2BE9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0.20390254</w:t>
            </w:r>
          </w:p>
        </w:tc>
        <w:tc>
          <w:tcPr>
            <w:tcW w:w="1558" w:type="dxa"/>
            <w:tcBorders>
              <w:right w:val="nil"/>
            </w:tcBorders>
          </w:tcPr>
          <w:p w14:paraId="2C879F7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0.03470449</w:t>
            </w:r>
          </w:p>
        </w:tc>
      </w:tr>
      <w:tr w:rsidR="00DA7A1C" w14:paraId="7934DFBC" w14:textId="77777777" w:rsidTr="00DA7A1C">
        <w:tc>
          <w:tcPr>
            <w:tcW w:w="2135" w:type="dxa"/>
            <w:vAlign w:val="bottom"/>
          </w:tcPr>
          <w:p w14:paraId="1DE1FE3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bull</w:t>
            </w:r>
          </w:p>
        </w:tc>
        <w:tc>
          <w:tcPr>
            <w:tcW w:w="1558" w:type="dxa"/>
            <w:tcBorders>
              <w:right w:val="nil"/>
            </w:tcBorders>
          </w:tcPr>
          <w:p w14:paraId="01E1C71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0.30622458</w:t>
            </w:r>
          </w:p>
        </w:tc>
        <w:tc>
          <w:tcPr>
            <w:tcW w:w="1558" w:type="dxa"/>
            <w:tcBorders>
              <w:right w:val="nil"/>
            </w:tcBorders>
          </w:tcPr>
          <w:p w14:paraId="4D9E972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0.21499804</w:t>
            </w:r>
          </w:p>
        </w:tc>
        <w:tc>
          <w:tcPr>
            <w:tcW w:w="1558" w:type="dxa"/>
            <w:tcBorders>
              <w:right w:val="nil"/>
            </w:tcBorders>
          </w:tcPr>
          <w:p w14:paraId="581A04B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0.064725064</w:t>
            </w:r>
          </w:p>
        </w:tc>
      </w:tr>
      <w:tr w:rsidR="00DA7A1C" w14:paraId="75F62AFC" w14:textId="77777777" w:rsidTr="00DA7A1C">
        <w:tc>
          <w:tcPr>
            <w:tcW w:w="2135" w:type="dxa"/>
            <w:vAlign w:val="bottom"/>
          </w:tcPr>
          <w:p w14:paraId="7C78330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businessman</w:t>
            </w:r>
          </w:p>
        </w:tc>
        <w:tc>
          <w:tcPr>
            <w:tcW w:w="1558" w:type="dxa"/>
            <w:tcBorders>
              <w:right w:val="nil"/>
            </w:tcBorders>
          </w:tcPr>
          <w:p w14:paraId="2A4A2D3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0.00576384</w:t>
            </w:r>
          </w:p>
        </w:tc>
        <w:tc>
          <w:tcPr>
            <w:tcW w:w="1558" w:type="dxa"/>
            <w:tcBorders>
              <w:right w:val="nil"/>
            </w:tcBorders>
          </w:tcPr>
          <w:p w14:paraId="7AB6890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0.014436396</w:t>
            </w:r>
          </w:p>
        </w:tc>
        <w:tc>
          <w:tcPr>
            <w:tcW w:w="1558" w:type="dxa"/>
            <w:tcBorders>
              <w:right w:val="nil"/>
            </w:tcBorders>
          </w:tcPr>
          <w:p w14:paraId="47B49648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0.032001123</w:t>
            </w:r>
          </w:p>
        </w:tc>
      </w:tr>
      <w:tr w:rsidR="00DA7A1C" w14:paraId="1251194D" w14:textId="77777777" w:rsidTr="00DA7A1C">
        <w:tc>
          <w:tcPr>
            <w:tcW w:w="2135" w:type="dxa"/>
            <w:vAlign w:val="bottom"/>
          </w:tcPr>
          <w:p w14:paraId="7FDBF5C9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chairman</w:t>
            </w:r>
          </w:p>
        </w:tc>
        <w:tc>
          <w:tcPr>
            <w:tcW w:w="1558" w:type="dxa"/>
            <w:tcBorders>
              <w:right w:val="nil"/>
            </w:tcBorders>
          </w:tcPr>
          <w:p w14:paraId="3471241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0.042048324</w:t>
            </w:r>
          </w:p>
        </w:tc>
        <w:tc>
          <w:tcPr>
            <w:tcW w:w="1558" w:type="dxa"/>
            <w:tcBorders>
              <w:right w:val="nil"/>
            </w:tcBorders>
          </w:tcPr>
          <w:p w14:paraId="738375B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0.056033432</w:t>
            </w:r>
          </w:p>
        </w:tc>
        <w:tc>
          <w:tcPr>
            <w:tcW w:w="1558" w:type="dxa"/>
            <w:tcBorders>
              <w:right w:val="nil"/>
            </w:tcBorders>
          </w:tcPr>
          <w:p w14:paraId="154850D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0.07964939</w:t>
            </w:r>
          </w:p>
        </w:tc>
      </w:tr>
      <w:tr w:rsidR="00DA7A1C" w14:paraId="45EC007F" w14:textId="77777777" w:rsidTr="00DA7A1C">
        <w:tc>
          <w:tcPr>
            <w:tcW w:w="2135" w:type="dxa"/>
            <w:vAlign w:val="bottom"/>
          </w:tcPr>
          <w:p w14:paraId="4C445B5D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lastRenderedPageBreak/>
              <w:t>dad</w:t>
            </w:r>
          </w:p>
        </w:tc>
        <w:tc>
          <w:tcPr>
            <w:tcW w:w="1558" w:type="dxa"/>
            <w:tcBorders>
              <w:right w:val="nil"/>
            </w:tcBorders>
          </w:tcPr>
          <w:p w14:paraId="7571E80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0.055559866</w:t>
            </w:r>
          </w:p>
        </w:tc>
        <w:tc>
          <w:tcPr>
            <w:tcW w:w="1558" w:type="dxa"/>
            <w:tcBorders>
              <w:right w:val="nil"/>
            </w:tcBorders>
          </w:tcPr>
          <w:p w14:paraId="2DE06928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0.016293382</w:t>
            </w:r>
          </w:p>
        </w:tc>
        <w:tc>
          <w:tcPr>
            <w:tcW w:w="1558" w:type="dxa"/>
            <w:tcBorders>
              <w:right w:val="nil"/>
            </w:tcBorders>
          </w:tcPr>
          <w:p w14:paraId="152EF7F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-0.07342293</w:t>
            </w:r>
          </w:p>
        </w:tc>
      </w:tr>
      <w:tr w:rsidR="00DA7A1C" w14:paraId="23CBEB67" w14:textId="77777777" w:rsidTr="00DA7A1C">
        <w:tc>
          <w:tcPr>
            <w:tcW w:w="2135" w:type="dxa"/>
            <w:vAlign w:val="bottom"/>
          </w:tcPr>
          <w:p w14:paraId="09DBD757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daddy</w:t>
            </w:r>
          </w:p>
        </w:tc>
        <w:tc>
          <w:tcPr>
            <w:tcW w:w="1558" w:type="dxa"/>
            <w:tcBorders>
              <w:right w:val="nil"/>
            </w:tcBorders>
          </w:tcPr>
          <w:p w14:paraId="51E0D7D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0.19687034</w:t>
            </w:r>
          </w:p>
        </w:tc>
        <w:tc>
          <w:tcPr>
            <w:tcW w:w="1558" w:type="dxa"/>
            <w:tcBorders>
              <w:right w:val="nil"/>
            </w:tcBorders>
          </w:tcPr>
          <w:p w14:paraId="39C5CFB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0.2812515</w:t>
            </w:r>
          </w:p>
        </w:tc>
        <w:tc>
          <w:tcPr>
            <w:tcW w:w="1558" w:type="dxa"/>
            <w:tcBorders>
              <w:right w:val="nil"/>
            </w:tcBorders>
          </w:tcPr>
          <w:p w14:paraId="74BD78B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-0.028832044</w:t>
            </w:r>
          </w:p>
        </w:tc>
      </w:tr>
      <w:tr w:rsidR="00DA7A1C" w14:paraId="0A9B879C" w14:textId="77777777" w:rsidTr="00DA7A1C">
        <w:tc>
          <w:tcPr>
            <w:tcW w:w="2135" w:type="dxa"/>
            <w:vAlign w:val="bottom"/>
          </w:tcPr>
          <w:p w14:paraId="6112A4CF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duke</w:t>
            </w:r>
          </w:p>
        </w:tc>
        <w:tc>
          <w:tcPr>
            <w:tcW w:w="1558" w:type="dxa"/>
            <w:tcBorders>
              <w:right w:val="nil"/>
            </w:tcBorders>
          </w:tcPr>
          <w:p w14:paraId="2349839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0.022518612</w:t>
            </w:r>
          </w:p>
        </w:tc>
        <w:tc>
          <w:tcPr>
            <w:tcW w:w="1558" w:type="dxa"/>
            <w:tcBorders>
              <w:right w:val="nil"/>
            </w:tcBorders>
          </w:tcPr>
          <w:p w14:paraId="564A5BB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-0.016956175</w:t>
            </w:r>
          </w:p>
        </w:tc>
        <w:tc>
          <w:tcPr>
            <w:tcW w:w="1558" w:type="dxa"/>
            <w:tcBorders>
              <w:right w:val="nil"/>
            </w:tcBorders>
          </w:tcPr>
          <w:p w14:paraId="7DADAB8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-0.039304893</w:t>
            </w:r>
          </w:p>
        </w:tc>
      </w:tr>
      <w:tr w:rsidR="00DA7A1C" w14:paraId="5B99C667" w14:textId="77777777" w:rsidTr="00DA7A1C">
        <w:tc>
          <w:tcPr>
            <w:tcW w:w="2135" w:type="dxa"/>
            <w:vAlign w:val="bottom"/>
          </w:tcPr>
          <w:p w14:paraId="0BAE2C7D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emperor</w:t>
            </w:r>
          </w:p>
        </w:tc>
        <w:tc>
          <w:tcPr>
            <w:tcW w:w="1558" w:type="dxa"/>
            <w:tcBorders>
              <w:right w:val="nil"/>
            </w:tcBorders>
          </w:tcPr>
          <w:p w14:paraId="33ED6F7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-0.01786165</w:t>
            </w:r>
          </w:p>
        </w:tc>
        <w:tc>
          <w:tcPr>
            <w:tcW w:w="1558" w:type="dxa"/>
            <w:tcBorders>
              <w:right w:val="nil"/>
            </w:tcBorders>
          </w:tcPr>
          <w:p w14:paraId="36D9B04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0.0071171783</w:t>
            </w:r>
          </w:p>
        </w:tc>
        <w:tc>
          <w:tcPr>
            <w:tcW w:w="1558" w:type="dxa"/>
            <w:tcBorders>
              <w:right w:val="nil"/>
            </w:tcBorders>
          </w:tcPr>
          <w:p w14:paraId="584B4B6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0.048299044</w:t>
            </w:r>
          </w:p>
        </w:tc>
      </w:tr>
      <w:tr w:rsidR="00DA7A1C" w14:paraId="5C9846DA" w14:textId="77777777" w:rsidTr="00DA7A1C">
        <w:tc>
          <w:tcPr>
            <w:tcW w:w="2135" w:type="dxa"/>
            <w:vAlign w:val="bottom"/>
          </w:tcPr>
          <w:p w14:paraId="355D3888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father</w:t>
            </w:r>
          </w:p>
        </w:tc>
        <w:tc>
          <w:tcPr>
            <w:tcW w:w="1558" w:type="dxa"/>
            <w:tcBorders>
              <w:right w:val="nil"/>
            </w:tcBorders>
          </w:tcPr>
          <w:p w14:paraId="544E8E7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0.09366953</w:t>
            </w:r>
          </w:p>
        </w:tc>
        <w:tc>
          <w:tcPr>
            <w:tcW w:w="1558" w:type="dxa"/>
            <w:tcBorders>
              <w:right w:val="nil"/>
            </w:tcBorders>
          </w:tcPr>
          <w:p w14:paraId="64BBB1D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0.0655975</w:t>
            </w:r>
          </w:p>
        </w:tc>
        <w:tc>
          <w:tcPr>
            <w:tcW w:w="1558" w:type="dxa"/>
            <w:tcBorders>
              <w:right w:val="nil"/>
            </w:tcBorders>
          </w:tcPr>
          <w:p w14:paraId="0FA2335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-0.019721195</w:t>
            </w:r>
          </w:p>
        </w:tc>
      </w:tr>
      <w:tr w:rsidR="00DA7A1C" w14:paraId="7A6013FB" w14:textId="77777777" w:rsidTr="00DA7A1C">
        <w:tc>
          <w:tcPr>
            <w:tcW w:w="2135" w:type="dxa"/>
            <w:vAlign w:val="bottom"/>
          </w:tcPr>
          <w:p w14:paraId="58E3068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fisherman</w:t>
            </w:r>
          </w:p>
        </w:tc>
        <w:tc>
          <w:tcPr>
            <w:tcW w:w="1558" w:type="dxa"/>
            <w:tcBorders>
              <w:right w:val="nil"/>
            </w:tcBorders>
          </w:tcPr>
          <w:p w14:paraId="187DD05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0.117251284</w:t>
            </w:r>
          </w:p>
        </w:tc>
        <w:tc>
          <w:tcPr>
            <w:tcW w:w="1558" w:type="dxa"/>
            <w:tcBorders>
              <w:right w:val="nil"/>
            </w:tcBorders>
          </w:tcPr>
          <w:p w14:paraId="2DAD8F8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0.19385749</w:t>
            </w:r>
          </w:p>
        </w:tc>
        <w:tc>
          <w:tcPr>
            <w:tcW w:w="1558" w:type="dxa"/>
            <w:tcBorders>
              <w:right w:val="nil"/>
            </w:tcBorders>
          </w:tcPr>
          <w:p w14:paraId="7667777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0.035715796</w:t>
            </w:r>
          </w:p>
        </w:tc>
      </w:tr>
      <w:tr w:rsidR="00DA7A1C" w14:paraId="03882B41" w14:textId="77777777" w:rsidTr="00DA7A1C">
        <w:tc>
          <w:tcPr>
            <w:tcW w:w="2135" w:type="dxa"/>
            <w:vAlign w:val="bottom"/>
          </w:tcPr>
          <w:p w14:paraId="52EB8416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fox</w:t>
            </w:r>
          </w:p>
        </w:tc>
        <w:tc>
          <w:tcPr>
            <w:tcW w:w="1558" w:type="dxa"/>
            <w:tcBorders>
              <w:right w:val="nil"/>
            </w:tcBorders>
          </w:tcPr>
          <w:p w14:paraId="30371C3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0.21393022</w:t>
            </w:r>
          </w:p>
        </w:tc>
        <w:tc>
          <w:tcPr>
            <w:tcW w:w="1558" w:type="dxa"/>
            <w:tcBorders>
              <w:right w:val="nil"/>
            </w:tcBorders>
          </w:tcPr>
          <w:p w14:paraId="4D42CDE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0.21027084</w:t>
            </w:r>
          </w:p>
        </w:tc>
        <w:tc>
          <w:tcPr>
            <w:tcW w:w="1558" w:type="dxa"/>
            <w:tcBorders>
              <w:right w:val="nil"/>
            </w:tcBorders>
          </w:tcPr>
          <w:p w14:paraId="16E2529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0.15807828</w:t>
            </w:r>
          </w:p>
        </w:tc>
      </w:tr>
      <w:tr w:rsidR="00DA7A1C" w14:paraId="102774EA" w14:textId="77777777" w:rsidTr="00DA7A1C">
        <w:tc>
          <w:tcPr>
            <w:tcW w:w="2135" w:type="dxa"/>
            <w:vAlign w:val="bottom"/>
          </w:tcPr>
          <w:p w14:paraId="19F00467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gentleman</w:t>
            </w:r>
          </w:p>
        </w:tc>
        <w:tc>
          <w:tcPr>
            <w:tcW w:w="1558" w:type="dxa"/>
            <w:tcBorders>
              <w:right w:val="nil"/>
            </w:tcBorders>
          </w:tcPr>
          <w:p w14:paraId="27E5A83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0.10785405</w:t>
            </w:r>
          </w:p>
        </w:tc>
        <w:tc>
          <w:tcPr>
            <w:tcW w:w="1558" w:type="dxa"/>
            <w:tcBorders>
              <w:right w:val="nil"/>
            </w:tcBorders>
          </w:tcPr>
          <w:p w14:paraId="3072A2F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0.0607187</w:t>
            </w:r>
          </w:p>
        </w:tc>
        <w:tc>
          <w:tcPr>
            <w:tcW w:w="1558" w:type="dxa"/>
            <w:tcBorders>
              <w:right w:val="nil"/>
            </w:tcBorders>
          </w:tcPr>
          <w:p w14:paraId="38E3A46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-0.07444218</w:t>
            </w:r>
          </w:p>
        </w:tc>
      </w:tr>
      <w:tr w:rsidR="00DA7A1C" w14:paraId="69303DBD" w14:textId="77777777" w:rsidTr="00DA7A1C">
        <w:tc>
          <w:tcPr>
            <w:tcW w:w="2135" w:type="dxa"/>
            <w:vAlign w:val="bottom"/>
          </w:tcPr>
          <w:p w14:paraId="54BCF8E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god</w:t>
            </w:r>
          </w:p>
        </w:tc>
        <w:tc>
          <w:tcPr>
            <w:tcW w:w="1558" w:type="dxa"/>
            <w:tcBorders>
              <w:right w:val="nil"/>
            </w:tcBorders>
          </w:tcPr>
          <w:p w14:paraId="70A5326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-0.025656916</w:t>
            </w:r>
          </w:p>
        </w:tc>
        <w:tc>
          <w:tcPr>
            <w:tcW w:w="1558" w:type="dxa"/>
            <w:tcBorders>
              <w:right w:val="nil"/>
            </w:tcBorders>
          </w:tcPr>
          <w:p w14:paraId="0C8B384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-0.03965547</w:t>
            </w:r>
          </w:p>
        </w:tc>
        <w:tc>
          <w:tcPr>
            <w:tcW w:w="1558" w:type="dxa"/>
            <w:tcBorders>
              <w:right w:val="nil"/>
            </w:tcBorders>
          </w:tcPr>
          <w:p w14:paraId="53FB426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-0.06705533</w:t>
            </w:r>
          </w:p>
        </w:tc>
      </w:tr>
      <w:tr w:rsidR="00DA7A1C" w14:paraId="5BC16556" w14:textId="77777777" w:rsidTr="00DA7A1C">
        <w:tc>
          <w:tcPr>
            <w:tcW w:w="2135" w:type="dxa"/>
            <w:vAlign w:val="bottom"/>
          </w:tcPr>
          <w:p w14:paraId="7ABD7C4F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grandfather</w:t>
            </w:r>
          </w:p>
        </w:tc>
        <w:tc>
          <w:tcPr>
            <w:tcW w:w="1558" w:type="dxa"/>
            <w:tcBorders>
              <w:right w:val="nil"/>
            </w:tcBorders>
          </w:tcPr>
          <w:p w14:paraId="5256DE2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0.029033132</w:t>
            </w:r>
          </w:p>
        </w:tc>
        <w:tc>
          <w:tcPr>
            <w:tcW w:w="1558" w:type="dxa"/>
            <w:tcBorders>
              <w:right w:val="nil"/>
            </w:tcBorders>
          </w:tcPr>
          <w:p w14:paraId="699671B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0.006285426</w:t>
            </w:r>
          </w:p>
        </w:tc>
        <w:tc>
          <w:tcPr>
            <w:tcW w:w="1558" w:type="dxa"/>
            <w:tcBorders>
              <w:right w:val="nil"/>
            </w:tcBorders>
          </w:tcPr>
          <w:p w14:paraId="4B96302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0.010667495</w:t>
            </w:r>
          </w:p>
        </w:tc>
      </w:tr>
      <w:tr w:rsidR="00DA7A1C" w14:paraId="629A9241" w14:textId="77777777" w:rsidTr="00DA7A1C">
        <w:tc>
          <w:tcPr>
            <w:tcW w:w="2135" w:type="dxa"/>
            <w:vAlign w:val="bottom"/>
          </w:tcPr>
          <w:p w14:paraId="25597E0B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grandpa</w:t>
            </w:r>
          </w:p>
        </w:tc>
        <w:tc>
          <w:tcPr>
            <w:tcW w:w="1558" w:type="dxa"/>
            <w:tcBorders>
              <w:right w:val="nil"/>
            </w:tcBorders>
          </w:tcPr>
          <w:p w14:paraId="754531C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0.04892783</w:t>
            </w:r>
          </w:p>
        </w:tc>
        <w:tc>
          <w:tcPr>
            <w:tcW w:w="1558" w:type="dxa"/>
            <w:tcBorders>
              <w:right w:val="nil"/>
            </w:tcBorders>
          </w:tcPr>
          <w:p w14:paraId="7A929712" w14:textId="77777777" w:rsidR="00326CC4" w:rsidRPr="00D13A8A" w:rsidRDefault="00000000" w:rsidP="000E3B90">
            <w:pPr>
              <w:tabs>
                <w:tab w:val="left" w:pos="192"/>
              </w:tabs>
              <w:spacing w:line="280" w:lineRule="exac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0.09366512</w:t>
            </w:r>
          </w:p>
        </w:tc>
        <w:tc>
          <w:tcPr>
            <w:tcW w:w="1558" w:type="dxa"/>
            <w:tcBorders>
              <w:right w:val="nil"/>
            </w:tcBorders>
          </w:tcPr>
          <w:p w14:paraId="64BA855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-0.0127419755</w:t>
            </w:r>
          </w:p>
        </w:tc>
      </w:tr>
      <w:tr w:rsidR="00DA7A1C" w14:paraId="103D717C" w14:textId="77777777" w:rsidTr="00DA7A1C">
        <w:tc>
          <w:tcPr>
            <w:tcW w:w="2135" w:type="dxa"/>
            <w:vAlign w:val="bottom"/>
          </w:tcPr>
          <w:p w14:paraId="5EE9A92B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grandson</w:t>
            </w:r>
          </w:p>
        </w:tc>
        <w:tc>
          <w:tcPr>
            <w:tcW w:w="1558" w:type="dxa"/>
            <w:tcBorders>
              <w:right w:val="nil"/>
            </w:tcBorders>
          </w:tcPr>
          <w:p w14:paraId="450BC37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-0.029455945</w:t>
            </w:r>
          </w:p>
        </w:tc>
        <w:tc>
          <w:tcPr>
            <w:tcW w:w="1558" w:type="dxa"/>
            <w:tcBorders>
              <w:right w:val="nil"/>
            </w:tcBorders>
          </w:tcPr>
          <w:p w14:paraId="6F578FB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-0.040287</w:t>
            </w:r>
          </w:p>
        </w:tc>
        <w:tc>
          <w:tcPr>
            <w:tcW w:w="1558" w:type="dxa"/>
            <w:tcBorders>
              <w:right w:val="nil"/>
            </w:tcBorders>
          </w:tcPr>
          <w:p w14:paraId="0D3047C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-0.12832639</w:t>
            </w:r>
          </w:p>
        </w:tc>
      </w:tr>
      <w:tr w:rsidR="00DA7A1C" w14:paraId="4EE09231" w14:textId="77777777" w:rsidTr="00DA7A1C">
        <w:tc>
          <w:tcPr>
            <w:tcW w:w="2135" w:type="dxa"/>
            <w:vAlign w:val="bottom"/>
          </w:tcPr>
          <w:p w14:paraId="203768A2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groom</w:t>
            </w:r>
          </w:p>
        </w:tc>
        <w:tc>
          <w:tcPr>
            <w:tcW w:w="1558" w:type="dxa"/>
            <w:tcBorders>
              <w:right w:val="nil"/>
            </w:tcBorders>
          </w:tcPr>
          <w:p w14:paraId="08B5C66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0.079278044</w:t>
            </w:r>
          </w:p>
        </w:tc>
        <w:tc>
          <w:tcPr>
            <w:tcW w:w="1558" w:type="dxa"/>
            <w:tcBorders>
              <w:right w:val="nil"/>
            </w:tcBorders>
          </w:tcPr>
          <w:p w14:paraId="40881B3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0.05671243</w:t>
            </w:r>
          </w:p>
        </w:tc>
        <w:tc>
          <w:tcPr>
            <w:tcW w:w="1558" w:type="dxa"/>
            <w:tcBorders>
              <w:right w:val="nil"/>
            </w:tcBorders>
          </w:tcPr>
          <w:p w14:paraId="40887AE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-0.0760688</w:t>
            </w:r>
          </w:p>
        </w:tc>
      </w:tr>
      <w:tr w:rsidR="00DA7A1C" w14:paraId="231D5456" w14:textId="77777777" w:rsidTr="00DA7A1C">
        <w:tc>
          <w:tcPr>
            <w:tcW w:w="2135" w:type="dxa"/>
            <w:vAlign w:val="bottom"/>
          </w:tcPr>
          <w:p w14:paraId="18552F3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headmaster</w:t>
            </w:r>
          </w:p>
        </w:tc>
        <w:tc>
          <w:tcPr>
            <w:tcW w:w="1558" w:type="dxa"/>
            <w:tcBorders>
              <w:right w:val="nil"/>
            </w:tcBorders>
          </w:tcPr>
          <w:p w14:paraId="1700A9B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0.017382141</w:t>
            </w:r>
          </w:p>
        </w:tc>
        <w:tc>
          <w:tcPr>
            <w:tcW w:w="1558" w:type="dxa"/>
            <w:tcBorders>
              <w:right w:val="nil"/>
            </w:tcBorders>
          </w:tcPr>
          <w:p w14:paraId="0F7BCAC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0.020722328</w:t>
            </w:r>
          </w:p>
        </w:tc>
        <w:tc>
          <w:tcPr>
            <w:tcW w:w="1558" w:type="dxa"/>
            <w:tcBorders>
              <w:right w:val="nil"/>
            </w:tcBorders>
          </w:tcPr>
          <w:p w14:paraId="1B1F8426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-0.1445562</w:t>
            </w:r>
          </w:p>
        </w:tc>
      </w:tr>
      <w:tr w:rsidR="00DA7A1C" w14:paraId="39AB3CD6" w14:textId="77777777" w:rsidTr="00DA7A1C">
        <w:tc>
          <w:tcPr>
            <w:tcW w:w="2135" w:type="dxa"/>
            <w:vAlign w:val="bottom"/>
          </w:tcPr>
          <w:p w14:paraId="3739395D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heir</w:t>
            </w:r>
          </w:p>
        </w:tc>
        <w:tc>
          <w:tcPr>
            <w:tcW w:w="1558" w:type="dxa"/>
            <w:tcBorders>
              <w:right w:val="nil"/>
            </w:tcBorders>
          </w:tcPr>
          <w:p w14:paraId="295A819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-0.0408293</w:t>
            </w:r>
          </w:p>
        </w:tc>
        <w:tc>
          <w:tcPr>
            <w:tcW w:w="1558" w:type="dxa"/>
            <w:tcBorders>
              <w:right w:val="nil"/>
            </w:tcBorders>
          </w:tcPr>
          <w:p w14:paraId="102B8CA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-0.005706018</w:t>
            </w:r>
          </w:p>
        </w:tc>
        <w:tc>
          <w:tcPr>
            <w:tcW w:w="1558" w:type="dxa"/>
            <w:tcBorders>
              <w:right w:val="nil"/>
            </w:tcBorders>
          </w:tcPr>
          <w:p w14:paraId="71BEA41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-0.040426202</w:t>
            </w:r>
          </w:p>
        </w:tc>
      </w:tr>
      <w:tr w:rsidR="00DA7A1C" w14:paraId="5B7C22BE" w14:textId="77777777" w:rsidTr="00DA7A1C">
        <w:tc>
          <w:tcPr>
            <w:tcW w:w="2135" w:type="dxa"/>
            <w:vAlign w:val="bottom"/>
          </w:tcPr>
          <w:p w14:paraId="7949B61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hero</w:t>
            </w:r>
          </w:p>
        </w:tc>
        <w:tc>
          <w:tcPr>
            <w:tcW w:w="1558" w:type="dxa"/>
            <w:tcBorders>
              <w:right w:val="nil"/>
            </w:tcBorders>
          </w:tcPr>
          <w:p w14:paraId="1BDB236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0.07290649</w:t>
            </w:r>
          </w:p>
        </w:tc>
        <w:tc>
          <w:tcPr>
            <w:tcW w:w="1558" w:type="dxa"/>
            <w:tcBorders>
              <w:right w:val="nil"/>
            </w:tcBorders>
          </w:tcPr>
          <w:p w14:paraId="40E96C3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0.09830141</w:t>
            </w:r>
          </w:p>
        </w:tc>
        <w:tc>
          <w:tcPr>
            <w:tcW w:w="1558" w:type="dxa"/>
            <w:tcBorders>
              <w:right w:val="nil"/>
            </w:tcBorders>
          </w:tcPr>
          <w:p w14:paraId="55E8B53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0.021723844</w:t>
            </w:r>
          </w:p>
        </w:tc>
      </w:tr>
      <w:tr w:rsidR="00DA7A1C" w14:paraId="353D9083" w14:textId="77777777" w:rsidTr="00DA7A1C">
        <w:tc>
          <w:tcPr>
            <w:tcW w:w="2135" w:type="dxa"/>
            <w:vAlign w:val="bottom"/>
          </w:tcPr>
          <w:p w14:paraId="444DBC39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hound</w:t>
            </w:r>
          </w:p>
        </w:tc>
        <w:tc>
          <w:tcPr>
            <w:tcW w:w="1558" w:type="dxa"/>
            <w:tcBorders>
              <w:right w:val="nil"/>
            </w:tcBorders>
          </w:tcPr>
          <w:p w14:paraId="753AB17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0.29115742</w:t>
            </w:r>
          </w:p>
        </w:tc>
        <w:tc>
          <w:tcPr>
            <w:tcW w:w="1558" w:type="dxa"/>
            <w:tcBorders>
              <w:right w:val="nil"/>
            </w:tcBorders>
          </w:tcPr>
          <w:p w14:paraId="67B63AF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0.2606691</w:t>
            </w:r>
          </w:p>
        </w:tc>
        <w:tc>
          <w:tcPr>
            <w:tcW w:w="1558" w:type="dxa"/>
            <w:tcBorders>
              <w:right w:val="nil"/>
            </w:tcBorders>
          </w:tcPr>
          <w:p w14:paraId="55017DA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0.16440864</w:t>
            </w:r>
          </w:p>
        </w:tc>
      </w:tr>
      <w:tr w:rsidR="00DA7A1C" w14:paraId="1C1D123A" w14:textId="77777777" w:rsidTr="00DA7A1C">
        <w:tc>
          <w:tcPr>
            <w:tcW w:w="2135" w:type="dxa"/>
            <w:vAlign w:val="bottom"/>
          </w:tcPr>
          <w:p w14:paraId="15DDB135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husband</w:t>
            </w:r>
          </w:p>
        </w:tc>
        <w:tc>
          <w:tcPr>
            <w:tcW w:w="1558" w:type="dxa"/>
            <w:tcBorders>
              <w:right w:val="nil"/>
            </w:tcBorders>
          </w:tcPr>
          <w:p w14:paraId="74E3F9E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0.037834864</w:t>
            </w:r>
          </w:p>
        </w:tc>
        <w:tc>
          <w:tcPr>
            <w:tcW w:w="1558" w:type="dxa"/>
            <w:tcBorders>
              <w:right w:val="nil"/>
            </w:tcBorders>
          </w:tcPr>
          <w:p w14:paraId="68F6B68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0.02875693</w:t>
            </w:r>
          </w:p>
        </w:tc>
        <w:tc>
          <w:tcPr>
            <w:tcW w:w="1558" w:type="dxa"/>
            <w:tcBorders>
              <w:right w:val="nil"/>
            </w:tcBorders>
          </w:tcPr>
          <w:p w14:paraId="5BC47DD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0.018172387</w:t>
            </w:r>
          </w:p>
        </w:tc>
      </w:tr>
      <w:tr w:rsidR="00DA7A1C" w14:paraId="4F012B26" w14:textId="77777777" w:rsidTr="00DA7A1C">
        <w:tc>
          <w:tcPr>
            <w:tcW w:w="2135" w:type="dxa"/>
            <w:vAlign w:val="bottom"/>
          </w:tcPr>
          <w:p w14:paraId="2251027B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king</w:t>
            </w:r>
          </w:p>
        </w:tc>
        <w:tc>
          <w:tcPr>
            <w:tcW w:w="1558" w:type="dxa"/>
            <w:tcBorders>
              <w:right w:val="nil"/>
            </w:tcBorders>
          </w:tcPr>
          <w:p w14:paraId="18D8E02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0.06787935</w:t>
            </w:r>
          </w:p>
        </w:tc>
        <w:tc>
          <w:tcPr>
            <w:tcW w:w="1558" w:type="dxa"/>
            <w:tcBorders>
              <w:right w:val="nil"/>
            </w:tcBorders>
          </w:tcPr>
          <w:p w14:paraId="531B3BB6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0.05514486</w:t>
            </w:r>
          </w:p>
        </w:tc>
        <w:tc>
          <w:tcPr>
            <w:tcW w:w="1558" w:type="dxa"/>
            <w:tcBorders>
              <w:right w:val="nil"/>
            </w:tcBorders>
          </w:tcPr>
          <w:p w14:paraId="56CE9A4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-0.043314025</w:t>
            </w:r>
          </w:p>
        </w:tc>
      </w:tr>
      <w:tr w:rsidR="00DA7A1C" w14:paraId="02F2CF64" w14:textId="77777777" w:rsidTr="00DA7A1C">
        <w:tc>
          <w:tcPr>
            <w:tcW w:w="2135" w:type="dxa"/>
            <w:vAlign w:val="bottom"/>
          </w:tcPr>
          <w:p w14:paraId="7AE121B9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lion</w:t>
            </w:r>
          </w:p>
        </w:tc>
        <w:tc>
          <w:tcPr>
            <w:tcW w:w="1558" w:type="dxa"/>
            <w:tcBorders>
              <w:right w:val="nil"/>
            </w:tcBorders>
          </w:tcPr>
          <w:p w14:paraId="29D7BD0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0.41088712</w:t>
            </w:r>
          </w:p>
        </w:tc>
        <w:tc>
          <w:tcPr>
            <w:tcW w:w="1558" w:type="dxa"/>
            <w:tcBorders>
              <w:right w:val="nil"/>
            </w:tcBorders>
          </w:tcPr>
          <w:p w14:paraId="547AA08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0.39581382</w:t>
            </w:r>
          </w:p>
        </w:tc>
        <w:tc>
          <w:tcPr>
            <w:tcW w:w="1558" w:type="dxa"/>
            <w:tcBorders>
              <w:right w:val="nil"/>
            </w:tcBorders>
          </w:tcPr>
          <w:p w14:paraId="7F6C909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0.0828585</w:t>
            </w:r>
          </w:p>
        </w:tc>
      </w:tr>
      <w:tr w:rsidR="00DA7A1C" w14:paraId="522E9378" w14:textId="77777777" w:rsidTr="00DA7A1C">
        <w:tc>
          <w:tcPr>
            <w:tcW w:w="2135" w:type="dxa"/>
            <w:vAlign w:val="bottom"/>
          </w:tcPr>
          <w:p w14:paraId="380AD22C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lastRenderedPageBreak/>
              <w:t>man</w:t>
            </w:r>
          </w:p>
        </w:tc>
        <w:tc>
          <w:tcPr>
            <w:tcW w:w="1558" w:type="dxa"/>
            <w:tcBorders>
              <w:right w:val="nil"/>
            </w:tcBorders>
          </w:tcPr>
          <w:p w14:paraId="122DA73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0.22502609</w:t>
            </w:r>
          </w:p>
        </w:tc>
        <w:tc>
          <w:tcPr>
            <w:tcW w:w="1558" w:type="dxa"/>
            <w:tcBorders>
              <w:right w:val="nil"/>
            </w:tcBorders>
          </w:tcPr>
          <w:p w14:paraId="7C74F9E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0.19195053</w:t>
            </w:r>
          </w:p>
        </w:tc>
        <w:tc>
          <w:tcPr>
            <w:tcW w:w="1558" w:type="dxa"/>
            <w:tcBorders>
              <w:right w:val="nil"/>
            </w:tcBorders>
          </w:tcPr>
          <w:p w14:paraId="2EA384E8" w14:textId="77777777" w:rsidR="00326CC4" w:rsidRPr="00D13A8A" w:rsidRDefault="00000000" w:rsidP="00AF0838">
            <w:pPr>
              <w:spacing w:line="280" w:lineRule="exac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0.024129866</w:t>
            </w:r>
          </w:p>
        </w:tc>
      </w:tr>
      <w:tr w:rsidR="00DA7A1C" w14:paraId="6D0AB418" w14:textId="77777777" w:rsidTr="00DA7A1C">
        <w:tc>
          <w:tcPr>
            <w:tcW w:w="2135" w:type="dxa"/>
            <w:vAlign w:val="bottom"/>
          </w:tcPr>
          <w:p w14:paraId="5FDC3E9B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manager</w:t>
            </w:r>
          </w:p>
        </w:tc>
        <w:tc>
          <w:tcPr>
            <w:tcW w:w="1558" w:type="dxa"/>
            <w:tcBorders>
              <w:right w:val="nil"/>
            </w:tcBorders>
          </w:tcPr>
          <w:p w14:paraId="1F5A9C3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-0.02408023</w:t>
            </w:r>
          </w:p>
        </w:tc>
        <w:tc>
          <w:tcPr>
            <w:tcW w:w="1558" w:type="dxa"/>
            <w:tcBorders>
              <w:right w:val="nil"/>
            </w:tcBorders>
          </w:tcPr>
          <w:p w14:paraId="7228F1D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-0.015603832</w:t>
            </w:r>
          </w:p>
        </w:tc>
        <w:tc>
          <w:tcPr>
            <w:tcW w:w="1558" w:type="dxa"/>
            <w:tcBorders>
              <w:right w:val="nil"/>
            </w:tcBorders>
          </w:tcPr>
          <w:p w14:paraId="27D337A6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-0.0032726112</w:t>
            </w:r>
          </w:p>
        </w:tc>
      </w:tr>
      <w:tr w:rsidR="00DA7A1C" w14:paraId="3BDB2B92" w14:textId="77777777" w:rsidTr="00DA7A1C">
        <w:tc>
          <w:tcPr>
            <w:tcW w:w="2135" w:type="dxa"/>
            <w:vAlign w:val="bottom"/>
          </w:tcPr>
          <w:p w14:paraId="4EABDFEC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mister</w:t>
            </w:r>
          </w:p>
        </w:tc>
        <w:tc>
          <w:tcPr>
            <w:tcW w:w="1558" w:type="dxa"/>
            <w:tcBorders>
              <w:right w:val="nil"/>
            </w:tcBorders>
          </w:tcPr>
          <w:p w14:paraId="32BA4D75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0.19546364</w:t>
            </w:r>
          </w:p>
        </w:tc>
        <w:tc>
          <w:tcPr>
            <w:tcW w:w="1558" w:type="dxa"/>
            <w:tcBorders>
              <w:right w:val="nil"/>
            </w:tcBorders>
          </w:tcPr>
          <w:p w14:paraId="303A4A7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0.17819811</w:t>
            </w:r>
          </w:p>
        </w:tc>
        <w:tc>
          <w:tcPr>
            <w:tcW w:w="1558" w:type="dxa"/>
            <w:tcBorders>
              <w:right w:val="nil"/>
            </w:tcBorders>
          </w:tcPr>
          <w:p w14:paraId="47484DB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-0.12864235</w:t>
            </w:r>
          </w:p>
        </w:tc>
      </w:tr>
      <w:tr w:rsidR="00DA7A1C" w14:paraId="1C25B7CD" w14:textId="77777777" w:rsidTr="00DA7A1C">
        <w:tc>
          <w:tcPr>
            <w:tcW w:w="2135" w:type="dxa"/>
            <w:vAlign w:val="bottom"/>
          </w:tcPr>
          <w:p w14:paraId="622346B2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murderer</w:t>
            </w:r>
          </w:p>
        </w:tc>
        <w:tc>
          <w:tcPr>
            <w:tcW w:w="1558" w:type="dxa"/>
            <w:tcBorders>
              <w:right w:val="nil"/>
            </w:tcBorders>
          </w:tcPr>
          <w:p w14:paraId="7E5BFF8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0.08878327</w:t>
            </w:r>
          </w:p>
        </w:tc>
        <w:tc>
          <w:tcPr>
            <w:tcW w:w="1558" w:type="dxa"/>
            <w:tcBorders>
              <w:right w:val="nil"/>
            </w:tcBorders>
          </w:tcPr>
          <w:p w14:paraId="2A66578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0.11469219</w:t>
            </w:r>
          </w:p>
        </w:tc>
        <w:tc>
          <w:tcPr>
            <w:tcW w:w="1558" w:type="dxa"/>
            <w:tcBorders>
              <w:right w:val="nil"/>
            </w:tcBorders>
          </w:tcPr>
          <w:p w14:paraId="3338912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-0.11252994</w:t>
            </w:r>
          </w:p>
        </w:tc>
      </w:tr>
      <w:tr w:rsidR="00DA7A1C" w14:paraId="70FEE9C4" w14:textId="77777777" w:rsidTr="00DA7A1C">
        <w:tc>
          <w:tcPr>
            <w:tcW w:w="2135" w:type="dxa"/>
            <w:vAlign w:val="bottom"/>
          </w:tcPr>
          <w:p w14:paraId="6E08E825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nephew</w:t>
            </w:r>
          </w:p>
        </w:tc>
        <w:tc>
          <w:tcPr>
            <w:tcW w:w="1558" w:type="dxa"/>
            <w:tcBorders>
              <w:right w:val="nil"/>
            </w:tcBorders>
          </w:tcPr>
          <w:p w14:paraId="66BEC7E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-0.061811276</w:t>
            </w:r>
          </w:p>
        </w:tc>
        <w:tc>
          <w:tcPr>
            <w:tcW w:w="1558" w:type="dxa"/>
            <w:tcBorders>
              <w:right w:val="nil"/>
            </w:tcBorders>
          </w:tcPr>
          <w:p w14:paraId="4006E71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-0.09416974</w:t>
            </w:r>
          </w:p>
        </w:tc>
        <w:tc>
          <w:tcPr>
            <w:tcW w:w="1558" w:type="dxa"/>
            <w:tcBorders>
              <w:right w:val="nil"/>
            </w:tcBorders>
          </w:tcPr>
          <w:p w14:paraId="63DB595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-0.102951765</w:t>
            </w:r>
          </w:p>
        </w:tc>
      </w:tr>
      <w:tr w:rsidR="00DA7A1C" w14:paraId="316AECAC" w14:textId="77777777" w:rsidTr="00DA7A1C">
        <w:tc>
          <w:tcPr>
            <w:tcW w:w="2135" w:type="dxa"/>
            <w:vAlign w:val="bottom"/>
          </w:tcPr>
          <w:p w14:paraId="7E5B06E0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poet</w:t>
            </w:r>
          </w:p>
        </w:tc>
        <w:tc>
          <w:tcPr>
            <w:tcW w:w="1558" w:type="dxa"/>
            <w:tcBorders>
              <w:right w:val="nil"/>
            </w:tcBorders>
          </w:tcPr>
          <w:p w14:paraId="0523B73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0.019909333</w:t>
            </w:r>
          </w:p>
        </w:tc>
        <w:tc>
          <w:tcPr>
            <w:tcW w:w="1558" w:type="dxa"/>
            <w:tcBorders>
              <w:right w:val="nil"/>
            </w:tcBorders>
          </w:tcPr>
          <w:p w14:paraId="463770F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0.027736388</w:t>
            </w:r>
          </w:p>
        </w:tc>
        <w:tc>
          <w:tcPr>
            <w:tcW w:w="1558" w:type="dxa"/>
            <w:tcBorders>
              <w:right w:val="nil"/>
            </w:tcBorders>
          </w:tcPr>
          <w:p w14:paraId="57F6C83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0.051442318</w:t>
            </w:r>
          </w:p>
        </w:tc>
      </w:tr>
      <w:tr w:rsidR="00DA7A1C" w14:paraId="6A50ADF5" w14:textId="77777777" w:rsidTr="00DA7A1C">
        <w:tc>
          <w:tcPr>
            <w:tcW w:w="2135" w:type="dxa"/>
            <w:vAlign w:val="bottom"/>
          </w:tcPr>
          <w:p w14:paraId="6E065966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policeman</w:t>
            </w:r>
          </w:p>
        </w:tc>
        <w:tc>
          <w:tcPr>
            <w:tcW w:w="1558" w:type="dxa"/>
            <w:tcBorders>
              <w:right w:val="nil"/>
            </w:tcBorders>
          </w:tcPr>
          <w:p w14:paraId="04A092D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0.042711798</w:t>
            </w:r>
          </w:p>
        </w:tc>
        <w:tc>
          <w:tcPr>
            <w:tcW w:w="1558" w:type="dxa"/>
            <w:tcBorders>
              <w:right w:val="nil"/>
            </w:tcBorders>
          </w:tcPr>
          <w:p w14:paraId="1F2F2F6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0.047845833</w:t>
            </w:r>
          </w:p>
        </w:tc>
        <w:tc>
          <w:tcPr>
            <w:tcW w:w="1558" w:type="dxa"/>
            <w:tcBorders>
              <w:right w:val="nil"/>
            </w:tcBorders>
          </w:tcPr>
          <w:p w14:paraId="7039892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-0.08623602</w:t>
            </w:r>
          </w:p>
        </w:tc>
      </w:tr>
      <w:tr w:rsidR="00DA7A1C" w14:paraId="3A12EED3" w14:textId="77777777" w:rsidTr="00DA7A1C">
        <w:tc>
          <w:tcPr>
            <w:tcW w:w="2135" w:type="dxa"/>
            <w:vAlign w:val="bottom"/>
          </w:tcPr>
          <w:p w14:paraId="342E80C6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prince</w:t>
            </w:r>
          </w:p>
        </w:tc>
        <w:tc>
          <w:tcPr>
            <w:tcW w:w="1558" w:type="dxa"/>
            <w:tcBorders>
              <w:right w:val="nil"/>
            </w:tcBorders>
          </w:tcPr>
          <w:p w14:paraId="770EED9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0.086296335</w:t>
            </w:r>
          </w:p>
        </w:tc>
        <w:tc>
          <w:tcPr>
            <w:tcW w:w="1558" w:type="dxa"/>
            <w:tcBorders>
              <w:right w:val="nil"/>
            </w:tcBorders>
          </w:tcPr>
          <w:p w14:paraId="12BCB20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0.09882948</w:t>
            </w:r>
          </w:p>
        </w:tc>
        <w:tc>
          <w:tcPr>
            <w:tcW w:w="1558" w:type="dxa"/>
            <w:tcBorders>
              <w:right w:val="nil"/>
            </w:tcBorders>
          </w:tcPr>
          <w:p w14:paraId="6C05EAF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0.008170075</w:t>
            </w:r>
          </w:p>
        </w:tc>
      </w:tr>
      <w:tr w:rsidR="00DA7A1C" w14:paraId="22F91B84" w14:textId="77777777" w:rsidTr="00DA7A1C">
        <w:tc>
          <w:tcPr>
            <w:tcW w:w="2135" w:type="dxa"/>
            <w:vAlign w:val="bottom"/>
          </w:tcPr>
          <w:p w14:paraId="0360F564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ram</w:t>
            </w:r>
          </w:p>
        </w:tc>
        <w:tc>
          <w:tcPr>
            <w:tcW w:w="1558" w:type="dxa"/>
            <w:tcBorders>
              <w:right w:val="nil"/>
            </w:tcBorders>
          </w:tcPr>
          <w:p w14:paraId="39B29D8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-0.026666924</w:t>
            </w:r>
          </w:p>
        </w:tc>
        <w:tc>
          <w:tcPr>
            <w:tcW w:w="1558" w:type="dxa"/>
            <w:tcBorders>
              <w:right w:val="nil"/>
            </w:tcBorders>
          </w:tcPr>
          <w:p w14:paraId="1452E1B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-0.0712158</w:t>
            </w:r>
          </w:p>
        </w:tc>
        <w:tc>
          <w:tcPr>
            <w:tcW w:w="1558" w:type="dxa"/>
            <w:tcBorders>
              <w:right w:val="nil"/>
            </w:tcBorders>
          </w:tcPr>
          <w:p w14:paraId="4AAB26B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-0.1618019</w:t>
            </w:r>
          </w:p>
        </w:tc>
      </w:tr>
      <w:tr w:rsidR="00DA7A1C" w14:paraId="70F51402" w14:textId="77777777" w:rsidTr="00DA7A1C">
        <w:tc>
          <w:tcPr>
            <w:tcW w:w="2135" w:type="dxa"/>
            <w:vAlign w:val="bottom"/>
          </w:tcPr>
          <w:p w14:paraId="49A1530C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rooster</w:t>
            </w:r>
          </w:p>
        </w:tc>
        <w:tc>
          <w:tcPr>
            <w:tcW w:w="1558" w:type="dxa"/>
            <w:tcBorders>
              <w:right w:val="nil"/>
            </w:tcBorders>
          </w:tcPr>
          <w:p w14:paraId="4CFBC0C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0.06210951</w:t>
            </w:r>
          </w:p>
        </w:tc>
        <w:tc>
          <w:tcPr>
            <w:tcW w:w="1558" w:type="dxa"/>
            <w:tcBorders>
              <w:right w:val="nil"/>
            </w:tcBorders>
          </w:tcPr>
          <w:p w14:paraId="711EC4A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0.10439977</w:t>
            </w:r>
          </w:p>
        </w:tc>
        <w:tc>
          <w:tcPr>
            <w:tcW w:w="1558" w:type="dxa"/>
            <w:tcBorders>
              <w:right w:val="nil"/>
            </w:tcBorders>
          </w:tcPr>
          <w:p w14:paraId="446BA71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-0.07390449</w:t>
            </w:r>
          </w:p>
        </w:tc>
      </w:tr>
      <w:tr w:rsidR="00DA7A1C" w14:paraId="540C7A1D" w14:textId="77777777" w:rsidTr="00DA7A1C">
        <w:tc>
          <w:tcPr>
            <w:tcW w:w="2135" w:type="dxa"/>
            <w:vAlign w:val="bottom"/>
          </w:tcPr>
          <w:p w14:paraId="050D92F5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sculptor</w:t>
            </w:r>
          </w:p>
        </w:tc>
        <w:tc>
          <w:tcPr>
            <w:tcW w:w="1558" w:type="dxa"/>
            <w:tcBorders>
              <w:right w:val="nil"/>
            </w:tcBorders>
          </w:tcPr>
          <w:p w14:paraId="74CB68C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0.019829215</w:t>
            </w:r>
          </w:p>
        </w:tc>
        <w:tc>
          <w:tcPr>
            <w:tcW w:w="1558" w:type="dxa"/>
            <w:tcBorders>
              <w:right w:val="nil"/>
            </w:tcBorders>
          </w:tcPr>
          <w:p w14:paraId="3A7FF888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0.030233975</w:t>
            </w:r>
          </w:p>
        </w:tc>
        <w:tc>
          <w:tcPr>
            <w:tcW w:w="1558" w:type="dxa"/>
            <w:tcBorders>
              <w:right w:val="nil"/>
            </w:tcBorders>
          </w:tcPr>
          <w:p w14:paraId="5A6E49A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0.061279375</w:t>
            </w:r>
          </w:p>
        </w:tc>
      </w:tr>
      <w:tr w:rsidR="00DA7A1C" w14:paraId="0D9745C8" w14:textId="77777777" w:rsidTr="00DA7A1C">
        <w:tc>
          <w:tcPr>
            <w:tcW w:w="2135" w:type="dxa"/>
            <w:vAlign w:val="bottom"/>
          </w:tcPr>
          <w:p w14:paraId="7DB57A55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sir</w:t>
            </w:r>
          </w:p>
        </w:tc>
        <w:tc>
          <w:tcPr>
            <w:tcW w:w="1558" w:type="dxa"/>
            <w:tcBorders>
              <w:right w:val="nil"/>
            </w:tcBorders>
          </w:tcPr>
          <w:p w14:paraId="3622F9E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0.07660729</w:t>
            </w:r>
          </w:p>
        </w:tc>
        <w:tc>
          <w:tcPr>
            <w:tcW w:w="1558" w:type="dxa"/>
            <w:tcBorders>
              <w:right w:val="nil"/>
            </w:tcBorders>
          </w:tcPr>
          <w:p w14:paraId="76D8EEE6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0.046330467</w:t>
            </w:r>
          </w:p>
        </w:tc>
        <w:tc>
          <w:tcPr>
            <w:tcW w:w="1558" w:type="dxa"/>
            <w:tcBorders>
              <w:right w:val="nil"/>
            </w:tcBorders>
          </w:tcPr>
          <w:p w14:paraId="7B51D64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-0.084699735</w:t>
            </w:r>
          </w:p>
        </w:tc>
      </w:tr>
      <w:tr w:rsidR="00DA7A1C" w14:paraId="5D6620CF" w14:textId="77777777" w:rsidTr="00DA7A1C">
        <w:tc>
          <w:tcPr>
            <w:tcW w:w="2135" w:type="dxa"/>
            <w:vAlign w:val="bottom"/>
          </w:tcPr>
          <w:p w14:paraId="7F5CBC3B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son</w:t>
            </w:r>
          </w:p>
        </w:tc>
        <w:tc>
          <w:tcPr>
            <w:tcW w:w="1558" w:type="dxa"/>
            <w:tcBorders>
              <w:right w:val="nil"/>
            </w:tcBorders>
          </w:tcPr>
          <w:p w14:paraId="23AE149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-0.007016003</w:t>
            </w:r>
          </w:p>
        </w:tc>
        <w:tc>
          <w:tcPr>
            <w:tcW w:w="1558" w:type="dxa"/>
            <w:tcBorders>
              <w:right w:val="nil"/>
            </w:tcBorders>
          </w:tcPr>
          <w:p w14:paraId="6858300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-0.029756727</w:t>
            </w:r>
          </w:p>
        </w:tc>
        <w:tc>
          <w:tcPr>
            <w:tcW w:w="1558" w:type="dxa"/>
            <w:tcBorders>
              <w:right w:val="nil"/>
            </w:tcBorders>
          </w:tcPr>
          <w:p w14:paraId="1A377A93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-0.029293839</w:t>
            </w:r>
          </w:p>
        </w:tc>
      </w:tr>
      <w:tr w:rsidR="00DA7A1C" w14:paraId="627AA27E" w14:textId="77777777" w:rsidTr="00DA7A1C">
        <w:tc>
          <w:tcPr>
            <w:tcW w:w="2135" w:type="dxa"/>
            <w:vAlign w:val="bottom"/>
          </w:tcPr>
          <w:p w14:paraId="32058303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stallion</w:t>
            </w:r>
          </w:p>
        </w:tc>
        <w:tc>
          <w:tcPr>
            <w:tcW w:w="1558" w:type="dxa"/>
            <w:tcBorders>
              <w:right w:val="nil"/>
            </w:tcBorders>
          </w:tcPr>
          <w:p w14:paraId="187FCD74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0.28766167</w:t>
            </w:r>
          </w:p>
        </w:tc>
        <w:tc>
          <w:tcPr>
            <w:tcW w:w="1558" w:type="dxa"/>
            <w:tcBorders>
              <w:right w:val="nil"/>
            </w:tcBorders>
          </w:tcPr>
          <w:p w14:paraId="79F999ED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0.27896076</w:t>
            </w:r>
          </w:p>
        </w:tc>
        <w:tc>
          <w:tcPr>
            <w:tcW w:w="1558" w:type="dxa"/>
            <w:tcBorders>
              <w:right w:val="nil"/>
            </w:tcBorders>
          </w:tcPr>
          <w:p w14:paraId="7793218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0.024622686</w:t>
            </w:r>
          </w:p>
        </w:tc>
      </w:tr>
      <w:tr w:rsidR="00DA7A1C" w14:paraId="10B1BC09" w14:textId="77777777" w:rsidTr="00DA7A1C">
        <w:tc>
          <w:tcPr>
            <w:tcW w:w="2135" w:type="dxa"/>
            <w:vAlign w:val="bottom"/>
          </w:tcPr>
          <w:p w14:paraId="15B8A341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stepfather</w:t>
            </w:r>
          </w:p>
        </w:tc>
        <w:tc>
          <w:tcPr>
            <w:tcW w:w="1558" w:type="dxa"/>
            <w:tcBorders>
              <w:right w:val="nil"/>
            </w:tcBorders>
          </w:tcPr>
          <w:p w14:paraId="675BA22B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0.01850353</w:t>
            </w:r>
          </w:p>
        </w:tc>
        <w:tc>
          <w:tcPr>
            <w:tcW w:w="1558" w:type="dxa"/>
            <w:tcBorders>
              <w:right w:val="nil"/>
            </w:tcBorders>
          </w:tcPr>
          <w:p w14:paraId="4169363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0.011570036</w:t>
            </w:r>
          </w:p>
        </w:tc>
        <w:tc>
          <w:tcPr>
            <w:tcW w:w="1558" w:type="dxa"/>
            <w:tcBorders>
              <w:right w:val="nil"/>
            </w:tcBorders>
          </w:tcPr>
          <w:p w14:paraId="7C52D49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-0.16458844</w:t>
            </w:r>
          </w:p>
        </w:tc>
      </w:tr>
      <w:tr w:rsidR="00DA7A1C" w14:paraId="7F77D03A" w14:textId="77777777" w:rsidTr="00DA7A1C">
        <w:tc>
          <w:tcPr>
            <w:tcW w:w="2135" w:type="dxa"/>
            <w:vAlign w:val="bottom"/>
          </w:tcPr>
          <w:p w14:paraId="0D875467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superman</w:t>
            </w:r>
          </w:p>
        </w:tc>
        <w:tc>
          <w:tcPr>
            <w:tcW w:w="1558" w:type="dxa"/>
            <w:tcBorders>
              <w:right w:val="nil"/>
            </w:tcBorders>
          </w:tcPr>
          <w:p w14:paraId="1BBDB09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0.12685849</w:t>
            </w:r>
          </w:p>
        </w:tc>
        <w:tc>
          <w:tcPr>
            <w:tcW w:w="1558" w:type="dxa"/>
            <w:tcBorders>
              <w:right w:val="nil"/>
            </w:tcBorders>
          </w:tcPr>
          <w:p w14:paraId="572B402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0.117827155</w:t>
            </w:r>
          </w:p>
        </w:tc>
        <w:tc>
          <w:tcPr>
            <w:tcW w:w="1558" w:type="dxa"/>
            <w:tcBorders>
              <w:right w:val="nil"/>
            </w:tcBorders>
          </w:tcPr>
          <w:p w14:paraId="314A039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0.043981183</w:t>
            </w:r>
          </w:p>
        </w:tc>
      </w:tr>
      <w:tr w:rsidR="00DA7A1C" w14:paraId="6C8EBE5C" w14:textId="77777777" w:rsidTr="00DA7A1C">
        <w:tc>
          <w:tcPr>
            <w:tcW w:w="2135" w:type="dxa"/>
            <w:vAlign w:val="bottom"/>
          </w:tcPr>
          <w:p w14:paraId="327C3942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tiger</w:t>
            </w:r>
          </w:p>
        </w:tc>
        <w:tc>
          <w:tcPr>
            <w:tcW w:w="1558" w:type="dxa"/>
            <w:tcBorders>
              <w:right w:val="nil"/>
            </w:tcBorders>
          </w:tcPr>
          <w:p w14:paraId="62AD59F0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0.30093005</w:t>
            </w:r>
          </w:p>
        </w:tc>
        <w:tc>
          <w:tcPr>
            <w:tcW w:w="1558" w:type="dxa"/>
            <w:tcBorders>
              <w:right w:val="nil"/>
            </w:tcBorders>
          </w:tcPr>
          <w:p w14:paraId="2F603889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0.29617834</w:t>
            </w:r>
          </w:p>
        </w:tc>
        <w:tc>
          <w:tcPr>
            <w:tcW w:w="1558" w:type="dxa"/>
            <w:tcBorders>
              <w:right w:val="nil"/>
            </w:tcBorders>
          </w:tcPr>
          <w:p w14:paraId="1965AC46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0.08696288</w:t>
            </w:r>
          </w:p>
        </w:tc>
      </w:tr>
      <w:tr w:rsidR="00DA7A1C" w14:paraId="7A7B9D30" w14:textId="77777777" w:rsidTr="00DA7A1C">
        <w:tc>
          <w:tcPr>
            <w:tcW w:w="2135" w:type="dxa"/>
            <w:vAlign w:val="bottom"/>
          </w:tcPr>
          <w:p w14:paraId="3B29D3D2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uncle</w:t>
            </w:r>
          </w:p>
        </w:tc>
        <w:tc>
          <w:tcPr>
            <w:tcW w:w="1558" w:type="dxa"/>
            <w:tcBorders>
              <w:right w:val="nil"/>
            </w:tcBorders>
          </w:tcPr>
          <w:p w14:paraId="4EAFF7A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0.062507644</w:t>
            </w:r>
          </w:p>
        </w:tc>
        <w:tc>
          <w:tcPr>
            <w:tcW w:w="1558" w:type="dxa"/>
            <w:tcBorders>
              <w:right w:val="nil"/>
            </w:tcBorders>
          </w:tcPr>
          <w:p w14:paraId="4FBBBB3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0.02548857</w:t>
            </w:r>
          </w:p>
        </w:tc>
        <w:tc>
          <w:tcPr>
            <w:tcW w:w="1558" w:type="dxa"/>
            <w:tcBorders>
              <w:right w:val="nil"/>
            </w:tcBorders>
          </w:tcPr>
          <w:p w14:paraId="700B3EF8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-0.079233244</w:t>
            </w:r>
          </w:p>
        </w:tc>
      </w:tr>
      <w:tr w:rsidR="00DA7A1C" w14:paraId="0AB6F044" w14:textId="77777777" w:rsidTr="00DA7A1C">
        <w:tc>
          <w:tcPr>
            <w:tcW w:w="2135" w:type="dxa"/>
            <w:vAlign w:val="bottom"/>
          </w:tcPr>
          <w:p w14:paraId="734A2642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valet</w:t>
            </w:r>
          </w:p>
        </w:tc>
        <w:tc>
          <w:tcPr>
            <w:tcW w:w="1558" w:type="dxa"/>
            <w:tcBorders>
              <w:right w:val="nil"/>
            </w:tcBorders>
          </w:tcPr>
          <w:p w14:paraId="7EAA9A7F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-0.043459445</w:t>
            </w:r>
          </w:p>
        </w:tc>
        <w:tc>
          <w:tcPr>
            <w:tcW w:w="1558" w:type="dxa"/>
            <w:tcBorders>
              <w:right w:val="nil"/>
            </w:tcBorders>
          </w:tcPr>
          <w:p w14:paraId="71F60952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-0.013618459</w:t>
            </w:r>
          </w:p>
        </w:tc>
        <w:tc>
          <w:tcPr>
            <w:tcW w:w="1558" w:type="dxa"/>
            <w:tcBorders>
              <w:right w:val="nil"/>
            </w:tcBorders>
          </w:tcPr>
          <w:p w14:paraId="06D0937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-0.16665865</w:t>
            </w:r>
          </w:p>
        </w:tc>
      </w:tr>
      <w:tr w:rsidR="00DA7A1C" w14:paraId="1D98AB3A" w14:textId="77777777" w:rsidTr="00DA7A1C">
        <w:tc>
          <w:tcPr>
            <w:tcW w:w="2135" w:type="dxa"/>
            <w:vAlign w:val="bottom"/>
          </w:tcPr>
          <w:p w14:paraId="272C099E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t>waiter</w:t>
            </w:r>
          </w:p>
        </w:tc>
        <w:tc>
          <w:tcPr>
            <w:tcW w:w="1558" w:type="dxa"/>
            <w:tcBorders>
              <w:right w:val="nil"/>
            </w:tcBorders>
          </w:tcPr>
          <w:p w14:paraId="5F79AC9E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0.09162004</w:t>
            </w:r>
          </w:p>
        </w:tc>
        <w:tc>
          <w:tcPr>
            <w:tcW w:w="1558" w:type="dxa"/>
            <w:tcBorders>
              <w:right w:val="nil"/>
            </w:tcBorders>
          </w:tcPr>
          <w:p w14:paraId="59E00868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0.08911913</w:t>
            </w:r>
          </w:p>
        </w:tc>
        <w:tc>
          <w:tcPr>
            <w:tcW w:w="1558" w:type="dxa"/>
            <w:tcBorders>
              <w:right w:val="nil"/>
            </w:tcBorders>
          </w:tcPr>
          <w:p w14:paraId="02AF63EA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-0.07081734</w:t>
            </w:r>
          </w:p>
        </w:tc>
      </w:tr>
      <w:tr w:rsidR="00DA7A1C" w14:paraId="6D8E0E5A" w14:textId="77777777" w:rsidTr="00DA7A1C">
        <w:tc>
          <w:tcPr>
            <w:tcW w:w="2135" w:type="dxa"/>
            <w:vAlign w:val="bottom"/>
          </w:tcPr>
          <w:p w14:paraId="04ED91CA" w14:textId="77777777" w:rsidR="00326CC4" w:rsidRPr="00D13A8A" w:rsidRDefault="00000000" w:rsidP="00DB3663">
            <w:pPr>
              <w:spacing w:line="280" w:lineRule="exact"/>
              <w:jc w:val="left"/>
              <w:rPr>
                <w:b/>
                <w:szCs w:val="17"/>
              </w:rPr>
            </w:pPr>
            <w:r w:rsidRPr="00D13A8A">
              <w:rPr>
                <w:b/>
                <w:szCs w:val="17"/>
              </w:rPr>
              <w:lastRenderedPageBreak/>
              <w:t>webmaster</w:t>
            </w:r>
          </w:p>
        </w:tc>
        <w:tc>
          <w:tcPr>
            <w:tcW w:w="1558" w:type="dxa"/>
            <w:tcBorders>
              <w:bottom w:val="nil"/>
              <w:right w:val="nil"/>
            </w:tcBorders>
          </w:tcPr>
          <w:p w14:paraId="28FEA1F7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-0.07853848</w:t>
            </w:r>
          </w:p>
        </w:tc>
        <w:tc>
          <w:tcPr>
            <w:tcW w:w="1558" w:type="dxa"/>
            <w:tcBorders>
              <w:bottom w:val="nil"/>
              <w:right w:val="nil"/>
            </w:tcBorders>
          </w:tcPr>
          <w:p w14:paraId="4B984151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-0.112115294</w:t>
            </w:r>
          </w:p>
        </w:tc>
        <w:tc>
          <w:tcPr>
            <w:tcW w:w="1558" w:type="dxa"/>
            <w:tcBorders>
              <w:bottom w:val="nil"/>
              <w:right w:val="nil"/>
            </w:tcBorders>
          </w:tcPr>
          <w:p w14:paraId="2B0EB04C" w14:textId="77777777" w:rsidR="00326CC4" w:rsidRPr="00D13A8A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D13A8A">
              <w:rPr>
                <w:szCs w:val="17"/>
                <w:lang w:val="en-CA" w:eastAsia="zh-CN"/>
              </w:rPr>
              <w:t>-0.098304436</w:t>
            </w:r>
          </w:p>
        </w:tc>
      </w:tr>
    </w:tbl>
    <w:p w14:paraId="7DC97C1E" w14:textId="77777777" w:rsidR="00DA3202" w:rsidRDefault="00DA3202" w:rsidP="00216E98">
      <w:pPr>
        <w:pStyle w:val="TableCaption"/>
        <w:numPr>
          <w:ilvl w:val="0"/>
          <w:numId w:val="0"/>
        </w:numPr>
        <w:ind w:left="1560"/>
      </w:pPr>
    </w:p>
    <w:p w14:paraId="35AB7A9E" w14:textId="77777777" w:rsidR="002D71BC" w:rsidRDefault="002D71BC" w:rsidP="00495608"/>
    <w:p w14:paraId="0E8BD2A6" w14:textId="77777777" w:rsidR="005E13B3" w:rsidRDefault="00000000" w:rsidP="005E13B3">
      <w:pPr>
        <w:pStyle w:val="Heading2"/>
      </w:pPr>
      <w:r>
        <w:t>Q3: Sentences</w:t>
      </w:r>
    </w:p>
    <w:p w14:paraId="251CD637" w14:textId="77777777" w:rsidR="002E19DE" w:rsidRDefault="00000000" w:rsidP="002E19DE">
      <w:pPr>
        <w:pStyle w:val="Heading3"/>
      </w:pPr>
      <w:r>
        <w:t>My word analogies and similarity measures</w:t>
      </w:r>
    </w:p>
    <w:p w14:paraId="5E52C063" w14:textId="77777777" w:rsidR="00594125" w:rsidRPr="00594125" w:rsidRDefault="00000000" w:rsidP="00594125">
      <w:r w:rsidRPr="00526104">
        <w:rPr>
          <w:i/>
          <w:iCs/>
        </w:rPr>
        <w:t>Table 4</w:t>
      </w:r>
      <w:r>
        <w:t xml:space="preserve"> shows the words I filled </w:t>
      </w:r>
      <w:r w:rsidR="009A728B">
        <w:t xml:space="preserve">in </w:t>
      </w:r>
      <w:r>
        <w:t>to complete the sentence and the corresponding similarity score computed from it.</w:t>
      </w:r>
      <w:r w:rsidR="000257B0">
        <w:t xml:space="preserve"> “</w:t>
      </w:r>
      <w:r w:rsidR="000257B0">
        <w:rPr>
          <w:lang w:val="en-CA" w:eastAsia="zh-CN"/>
        </w:rPr>
        <w:t>N/A</w:t>
      </w:r>
      <w:r w:rsidR="000257B0">
        <w:t>”</w:t>
      </w:r>
      <w:r w:rsidR="006549D9">
        <w:t xml:space="preserve"> means the keyword is not present</w:t>
      </w:r>
      <w:r w:rsidR="00470025">
        <w:t xml:space="preserve"> in the given model</w:t>
      </w:r>
      <w:r w:rsidR="00FB28B7">
        <w:t>.</w:t>
      </w:r>
    </w:p>
    <w:p w14:paraId="27AB8FF3" w14:textId="77777777" w:rsidR="00EC36D1" w:rsidRDefault="00000000" w:rsidP="00EC36D1">
      <w:pPr>
        <w:pStyle w:val="TableCaption"/>
        <w:ind w:left="1560"/>
      </w:pPr>
      <w:r>
        <w:t>Complete the given sentences and compute the similarity between the pair of words.</w:t>
      </w:r>
    </w:p>
    <w:tbl>
      <w:tblPr>
        <w:tblStyle w:val="JDF"/>
        <w:tblW w:w="7938" w:type="dxa"/>
        <w:tblLook w:val="04A0" w:firstRow="1" w:lastRow="0" w:firstColumn="1" w:lastColumn="0" w:noHBand="0" w:noVBand="1"/>
      </w:tblPr>
      <w:tblGrid>
        <w:gridCol w:w="4111"/>
        <w:gridCol w:w="2268"/>
        <w:gridCol w:w="1559"/>
      </w:tblGrid>
      <w:tr w:rsidR="00DA7A1C" w14:paraId="499520EB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1" w:type="dxa"/>
          </w:tcPr>
          <w:p w14:paraId="7BBE2C06" w14:textId="77777777" w:rsidR="008D4EEC" w:rsidRPr="009D3F9B" w:rsidRDefault="00000000" w:rsidP="00DB3663">
            <w:pPr>
              <w:spacing w:line="280" w:lineRule="exact"/>
              <w:jc w:val="left"/>
              <w:rPr>
                <w:bCs/>
                <w:szCs w:val="17"/>
                <w:lang w:val="en-CA"/>
              </w:rPr>
            </w:pPr>
            <w:r w:rsidRPr="009D3F9B">
              <w:rPr>
                <w:bCs/>
                <w:szCs w:val="17"/>
                <w:lang w:val="en-CA"/>
              </w:rPr>
              <w:t>Sentences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9ABDEB6" w14:textId="77777777" w:rsidR="008D4EEC" w:rsidRPr="009D3F9B" w:rsidRDefault="00000000" w:rsidP="003B1B28">
            <w:pPr>
              <w:tabs>
                <w:tab w:val="decimal" w:pos="270"/>
              </w:tabs>
              <w:spacing w:line="280" w:lineRule="exact"/>
              <w:jc w:val="left"/>
              <w:rPr>
                <w:bCs/>
                <w:szCs w:val="17"/>
                <w:lang w:val="en-CA" w:eastAsia="zh-CN"/>
              </w:rPr>
            </w:pPr>
            <w:r w:rsidRPr="009D3F9B">
              <w:rPr>
                <w:bCs/>
                <w:szCs w:val="17"/>
                <w:lang w:val="en-CA" w:eastAsia="zh-CN"/>
              </w:rPr>
              <w:t>W</w:t>
            </w:r>
            <w:r w:rsidR="001C10AB" w:rsidRPr="009D3F9B">
              <w:rPr>
                <w:bCs/>
                <w:szCs w:val="17"/>
                <w:lang w:val="en-CA" w:eastAsia="zh-CN"/>
              </w:rPr>
              <w:t>ords filled in the blank</w:t>
            </w:r>
          </w:p>
        </w:tc>
        <w:tc>
          <w:tcPr>
            <w:tcW w:w="1559" w:type="dxa"/>
          </w:tcPr>
          <w:p w14:paraId="618BC1C2" w14:textId="77777777" w:rsidR="008D4EEC" w:rsidRPr="009D3F9B" w:rsidRDefault="00000000" w:rsidP="00DB3663">
            <w:pPr>
              <w:spacing w:line="280" w:lineRule="exact"/>
              <w:jc w:val="left"/>
              <w:rPr>
                <w:bCs/>
                <w:szCs w:val="17"/>
              </w:rPr>
            </w:pPr>
            <w:r w:rsidRPr="009D3F9B">
              <w:rPr>
                <w:bCs/>
                <w:szCs w:val="17"/>
                <w:lang w:val="en-CA" w:eastAsia="zh-CN"/>
              </w:rPr>
              <w:t>Similarity Score</w:t>
            </w:r>
          </w:p>
        </w:tc>
      </w:tr>
      <w:tr w:rsidR="00DA7A1C" w14:paraId="3C498210" w14:textId="77777777" w:rsidTr="00DA7A1C">
        <w:tblPrEx>
          <w:jc w:val="center"/>
        </w:tblPrEx>
        <w:tc>
          <w:tcPr>
            <w:tcW w:w="4111" w:type="dxa"/>
          </w:tcPr>
          <w:p w14:paraId="791CB15B" w14:textId="77777777" w:rsidR="008D4EEC" w:rsidRPr="009D3F9B" w:rsidRDefault="00000000" w:rsidP="00DB0F2A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>king is to throne as judge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CCCF607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9D3F9B">
              <w:rPr>
                <w:szCs w:val="17"/>
                <w:lang w:val="en-CA" w:eastAsia="zh-CN"/>
              </w:rPr>
              <w:t>court</w:t>
            </w:r>
          </w:p>
        </w:tc>
        <w:tc>
          <w:tcPr>
            <w:tcW w:w="1559" w:type="dxa"/>
            <w:tcBorders>
              <w:right w:val="nil"/>
            </w:tcBorders>
          </w:tcPr>
          <w:p w14:paraId="3E07620E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0.6077864</w:t>
            </w:r>
          </w:p>
        </w:tc>
      </w:tr>
      <w:tr w:rsidR="00DA7A1C" w14:paraId="7B19BAAE" w14:textId="77777777" w:rsidTr="00DA7A1C">
        <w:tblPrEx>
          <w:jc w:val="center"/>
        </w:tblPrEx>
        <w:tc>
          <w:tcPr>
            <w:tcW w:w="4111" w:type="dxa"/>
          </w:tcPr>
          <w:p w14:paraId="6B0F6485" w14:textId="77777777" w:rsidR="008D4EEC" w:rsidRPr="009D3F9B" w:rsidRDefault="00000000" w:rsidP="00F946BB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>giant is to dwarf as genius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89031CF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idiot</w:t>
            </w:r>
          </w:p>
        </w:tc>
        <w:tc>
          <w:tcPr>
            <w:tcW w:w="1559" w:type="dxa"/>
            <w:tcBorders>
              <w:right w:val="nil"/>
            </w:tcBorders>
          </w:tcPr>
          <w:p w14:paraId="5ED3B6D4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0.34426275</w:t>
            </w:r>
          </w:p>
        </w:tc>
      </w:tr>
      <w:tr w:rsidR="00DA7A1C" w14:paraId="3A419EAE" w14:textId="77777777" w:rsidTr="00DA7A1C">
        <w:tblPrEx>
          <w:jc w:val="center"/>
        </w:tblPrEx>
        <w:tc>
          <w:tcPr>
            <w:tcW w:w="4111" w:type="dxa"/>
          </w:tcPr>
          <w:p w14:paraId="251B92FC" w14:textId="77777777" w:rsidR="008D4EEC" w:rsidRPr="009D3F9B" w:rsidRDefault="00000000" w:rsidP="007961E4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>college is to dean as jail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DE28512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jailor</w:t>
            </w:r>
          </w:p>
        </w:tc>
        <w:tc>
          <w:tcPr>
            <w:tcW w:w="1559" w:type="dxa"/>
            <w:tcBorders>
              <w:right w:val="nil"/>
            </w:tcBorders>
          </w:tcPr>
          <w:p w14:paraId="6617CDDE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7645212C" w14:textId="77777777" w:rsidTr="00DA7A1C">
        <w:tblPrEx>
          <w:jc w:val="center"/>
        </w:tblPrEx>
        <w:tc>
          <w:tcPr>
            <w:tcW w:w="4111" w:type="dxa"/>
          </w:tcPr>
          <w:p w14:paraId="02715BAC" w14:textId="77777777" w:rsidR="008D4EEC" w:rsidRPr="009D3F9B" w:rsidRDefault="00000000" w:rsidP="007565E0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arc is to circle as line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D67C85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triangle</w:t>
            </w:r>
          </w:p>
        </w:tc>
        <w:tc>
          <w:tcPr>
            <w:tcW w:w="1559" w:type="dxa"/>
            <w:tcBorders>
              <w:right w:val="nil"/>
            </w:tcBorders>
          </w:tcPr>
          <w:p w14:paraId="2C73EC83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0.25559562</w:t>
            </w:r>
          </w:p>
        </w:tc>
      </w:tr>
      <w:tr w:rsidR="00DA7A1C" w14:paraId="3A905ECD" w14:textId="77777777" w:rsidTr="00DA7A1C">
        <w:tblPrEx>
          <w:jc w:val="center"/>
        </w:tblPrEx>
        <w:tc>
          <w:tcPr>
            <w:tcW w:w="4111" w:type="dxa"/>
          </w:tcPr>
          <w:p w14:paraId="55168F0B" w14:textId="77777777" w:rsidR="008D4EEC" w:rsidRPr="009D3F9B" w:rsidRDefault="00000000" w:rsidP="002A3C63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French is to France as Dutch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D7A6ECA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Netherlands</w:t>
            </w:r>
          </w:p>
        </w:tc>
        <w:tc>
          <w:tcPr>
            <w:tcW w:w="1559" w:type="dxa"/>
            <w:tcBorders>
              <w:right w:val="nil"/>
            </w:tcBorders>
          </w:tcPr>
          <w:p w14:paraId="3CF91466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0.41922885</w:t>
            </w:r>
          </w:p>
        </w:tc>
      </w:tr>
      <w:tr w:rsidR="00DA7A1C" w14:paraId="04E396CF" w14:textId="77777777" w:rsidTr="00DA7A1C">
        <w:tblPrEx>
          <w:jc w:val="center"/>
        </w:tblPrEx>
        <w:tc>
          <w:tcPr>
            <w:tcW w:w="4111" w:type="dxa"/>
          </w:tcPr>
          <w:p w14:paraId="4F91BED4" w14:textId="77777777" w:rsidR="008D4EEC" w:rsidRPr="009D3F9B" w:rsidRDefault="00000000" w:rsidP="006431DE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man is to woman as king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552BB7C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  <w:lang w:val="en-CA"/>
              </w:rPr>
            </w:pPr>
            <w:r w:rsidRPr="009D3F9B">
              <w:rPr>
                <w:szCs w:val="17"/>
              </w:rPr>
              <w:t>q</w:t>
            </w:r>
            <w:r w:rsidRPr="009D3F9B">
              <w:rPr>
                <w:rFonts w:eastAsia="SimSun" w:cs="SimSun"/>
                <w:szCs w:val="17"/>
                <w:lang w:eastAsia="zh-CN"/>
              </w:rPr>
              <w:t>ueen</w:t>
            </w:r>
          </w:p>
        </w:tc>
        <w:tc>
          <w:tcPr>
            <w:tcW w:w="1559" w:type="dxa"/>
            <w:tcBorders>
              <w:right w:val="nil"/>
            </w:tcBorders>
          </w:tcPr>
          <w:p w14:paraId="71EF502C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0.5685571</w:t>
            </w:r>
          </w:p>
        </w:tc>
      </w:tr>
      <w:tr w:rsidR="00DA7A1C" w14:paraId="5665107B" w14:textId="77777777" w:rsidTr="00DA7A1C">
        <w:tblPrEx>
          <w:jc w:val="center"/>
        </w:tblPrEx>
        <w:tc>
          <w:tcPr>
            <w:tcW w:w="4111" w:type="dxa"/>
          </w:tcPr>
          <w:p w14:paraId="2A1D2931" w14:textId="77777777" w:rsidR="008D4EEC" w:rsidRPr="009D3F9B" w:rsidRDefault="00000000" w:rsidP="003C291B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water is to ice as liquid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BC1F3CC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solid</w:t>
            </w:r>
          </w:p>
        </w:tc>
        <w:tc>
          <w:tcPr>
            <w:tcW w:w="1559" w:type="dxa"/>
            <w:tcBorders>
              <w:right w:val="nil"/>
            </w:tcBorders>
          </w:tcPr>
          <w:p w14:paraId="1AB2BF64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0.6546474</w:t>
            </w:r>
          </w:p>
        </w:tc>
      </w:tr>
      <w:tr w:rsidR="00DA7A1C" w14:paraId="16B53642" w14:textId="77777777" w:rsidTr="00DA7A1C">
        <w:tblPrEx>
          <w:jc w:val="center"/>
        </w:tblPrEx>
        <w:tc>
          <w:tcPr>
            <w:tcW w:w="4111" w:type="dxa"/>
          </w:tcPr>
          <w:p w14:paraId="7E361E83" w14:textId="77777777" w:rsidR="008D4EEC" w:rsidRPr="009D3F9B" w:rsidRDefault="00000000" w:rsidP="00BD221D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bad is </w:t>
            </w:r>
            <w:proofErr w:type="gramStart"/>
            <w:r w:rsidRPr="009D3F9B">
              <w:rPr>
                <w:rFonts w:ascii="Palatino Linotype" w:hAnsi="Palatino Linotype"/>
                <w:sz w:val="17"/>
                <w:szCs w:val="17"/>
              </w:rPr>
              <w:t>to</w:t>
            </w:r>
            <w:proofErr w:type="gramEnd"/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 good as sad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D3D9401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happy</w:t>
            </w:r>
          </w:p>
        </w:tc>
        <w:tc>
          <w:tcPr>
            <w:tcW w:w="1559" w:type="dxa"/>
            <w:tcBorders>
              <w:right w:val="nil"/>
            </w:tcBorders>
          </w:tcPr>
          <w:p w14:paraId="3E63D37D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0.44885093</w:t>
            </w:r>
          </w:p>
        </w:tc>
      </w:tr>
      <w:tr w:rsidR="00DA7A1C" w14:paraId="2B44F16E" w14:textId="77777777" w:rsidTr="00DA7A1C">
        <w:tblPrEx>
          <w:jc w:val="center"/>
        </w:tblPrEx>
        <w:tc>
          <w:tcPr>
            <w:tcW w:w="4111" w:type="dxa"/>
          </w:tcPr>
          <w:p w14:paraId="40EF3F45" w14:textId="77777777" w:rsidR="008D4EEC" w:rsidRPr="009D3F9B" w:rsidRDefault="00000000" w:rsidP="00E8518C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nurse is to hospital as teacher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55B03DF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school</w:t>
            </w:r>
          </w:p>
        </w:tc>
        <w:tc>
          <w:tcPr>
            <w:tcW w:w="1559" w:type="dxa"/>
            <w:tcBorders>
              <w:right w:val="nil"/>
            </w:tcBorders>
          </w:tcPr>
          <w:p w14:paraId="7FB058A0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0.53265685</w:t>
            </w:r>
          </w:p>
        </w:tc>
      </w:tr>
      <w:tr w:rsidR="00DA7A1C" w14:paraId="39602920" w14:textId="77777777" w:rsidTr="00DA7A1C">
        <w:tblPrEx>
          <w:jc w:val="center"/>
        </w:tblPrEx>
        <w:tc>
          <w:tcPr>
            <w:tcW w:w="4111" w:type="dxa"/>
          </w:tcPr>
          <w:p w14:paraId="0EEED3D1" w14:textId="77777777" w:rsidR="008D4EEC" w:rsidRPr="009D3F9B" w:rsidRDefault="00000000" w:rsidP="003039C9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>usa is to pizza as japan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B40BE02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sushi</w:t>
            </w:r>
          </w:p>
        </w:tc>
        <w:tc>
          <w:tcPr>
            <w:tcW w:w="1559" w:type="dxa"/>
            <w:tcBorders>
              <w:right w:val="nil"/>
            </w:tcBorders>
          </w:tcPr>
          <w:p w14:paraId="7DC63EB2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0.011866331</w:t>
            </w:r>
          </w:p>
        </w:tc>
      </w:tr>
      <w:tr w:rsidR="00DA7A1C" w14:paraId="6CB41A2C" w14:textId="77777777" w:rsidTr="00DA7A1C">
        <w:tblPrEx>
          <w:jc w:val="center"/>
        </w:tblPrEx>
        <w:tc>
          <w:tcPr>
            <w:tcW w:w="4111" w:type="dxa"/>
          </w:tcPr>
          <w:p w14:paraId="39169135" w14:textId="77777777" w:rsidR="008D4EEC" w:rsidRPr="009D3F9B" w:rsidRDefault="00000000" w:rsidP="0088404E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lastRenderedPageBreak/>
              <w:t>human is to house as dog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1CD7D44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kennel</w:t>
            </w:r>
          </w:p>
        </w:tc>
        <w:tc>
          <w:tcPr>
            <w:tcW w:w="1559" w:type="dxa"/>
            <w:tcBorders>
              <w:right w:val="nil"/>
            </w:tcBorders>
          </w:tcPr>
          <w:p w14:paraId="334B5978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0.28415978</w:t>
            </w:r>
          </w:p>
        </w:tc>
      </w:tr>
      <w:tr w:rsidR="00DA7A1C" w14:paraId="19CD7724" w14:textId="77777777" w:rsidTr="00DA7A1C">
        <w:tblPrEx>
          <w:jc w:val="center"/>
        </w:tblPrEx>
        <w:tc>
          <w:tcPr>
            <w:tcW w:w="4111" w:type="dxa"/>
          </w:tcPr>
          <w:p w14:paraId="545CF20F" w14:textId="77777777" w:rsidR="008D4EEC" w:rsidRPr="009D3F9B" w:rsidRDefault="00000000" w:rsidP="00321EDD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grass is </w:t>
            </w:r>
            <w:proofErr w:type="gramStart"/>
            <w:r w:rsidRPr="009D3F9B">
              <w:rPr>
                <w:rFonts w:ascii="Palatino Linotype" w:hAnsi="Palatino Linotype"/>
                <w:sz w:val="17"/>
                <w:szCs w:val="17"/>
              </w:rPr>
              <w:t>to</w:t>
            </w:r>
            <w:proofErr w:type="gramEnd"/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 green as sky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CBF0ED5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blue</w:t>
            </w:r>
          </w:p>
        </w:tc>
        <w:tc>
          <w:tcPr>
            <w:tcW w:w="1559" w:type="dxa"/>
            <w:tcBorders>
              <w:right w:val="nil"/>
            </w:tcBorders>
          </w:tcPr>
          <w:p w14:paraId="18A8ABA4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0.44396985</w:t>
            </w:r>
          </w:p>
        </w:tc>
      </w:tr>
      <w:tr w:rsidR="00DA7A1C" w14:paraId="5516F221" w14:textId="77777777" w:rsidTr="00DA7A1C">
        <w:tblPrEx>
          <w:jc w:val="center"/>
        </w:tblPrEx>
        <w:tc>
          <w:tcPr>
            <w:tcW w:w="4111" w:type="dxa"/>
          </w:tcPr>
          <w:p w14:paraId="7A605B45" w14:textId="77777777" w:rsidR="008D4EEC" w:rsidRPr="009D3F9B" w:rsidRDefault="00000000" w:rsidP="009A3553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video is to cassette as computer is to ____?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D9A52F0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floppy disk</w:t>
            </w:r>
          </w:p>
        </w:tc>
        <w:tc>
          <w:tcPr>
            <w:tcW w:w="1559" w:type="dxa"/>
            <w:tcBorders>
              <w:right w:val="nil"/>
            </w:tcBorders>
          </w:tcPr>
          <w:p w14:paraId="046C982F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  <w:lang w:val="en-CA" w:eastAsia="zh-CN"/>
              </w:rPr>
              <w:t>N/A</w:t>
            </w:r>
          </w:p>
        </w:tc>
      </w:tr>
      <w:tr w:rsidR="00DA7A1C" w14:paraId="1E5A6FC9" w14:textId="77777777" w:rsidTr="00DA7A1C">
        <w:tblPrEx>
          <w:jc w:val="center"/>
        </w:tblPrEx>
        <w:tc>
          <w:tcPr>
            <w:tcW w:w="4111" w:type="dxa"/>
          </w:tcPr>
          <w:p w14:paraId="6C53B886" w14:textId="77777777" w:rsidR="008D4EEC" w:rsidRPr="009D3F9B" w:rsidRDefault="00000000" w:rsidP="001A5A7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universe is to planet as house is to ____?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2DAD308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room</w:t>
            </w:r>
          </w:p>
        </w:tc>
        <w:tc>
          <w:tcPr>
            <w:tcW w:w="1559" w:type="dxa"/>
            <w:tcBorders>
              <w:right w:val="nil"/>
            </w:tcBorders>
          </w:tcPr>
          <w:p w14:paraId="7FDEB88A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0.25021723</w:t>
            </w:r>
          </w:p>
        </w:tc>
      </w:tr>
      <w:tr w:rsidR="00DA7A1C" w14:paraId="1583FB40" w14:textId="77777777" w:rsidTr="00DA7A1C">
        <w:tblPrEx>
          <w:jc w:val="center"/>
        </w:tblPrEx>
        <w:tc>
          <w:tcPr>
            <w:tcW w:w="4111" w:type="dxa"/>
          </w:tcPr>
          <w:p w14:paraId="0E7F29FF" w14:textId="77777777" w:rsidR="008D4EEC" w:rsidRPr="009D3F9B" w:rsidRDefault="00000000" w:rsidP="00594F7B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9D3F9B">
              <w:rPr>
                <w:rFonts w:ascii="Palatino Linotype" w:hAnsi="Palatino Linotype"/>
                <w:sz w:val="17"/>
                <w:szCs w:val="17"/>
              </w:rPr>
              <w:t xml:space="preserve">poverty is to wealth as sickness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F7AC30D" w14:textId="77777777" w:rsidR="008D4EEC" w:rsidRPr="009D3F9B" w:rsidRDefault="00000000" w:rsidP="00DB3663">
            <w:pPr>
              <w:tabs>
                <w:tab w:val="decimal" w:pos="270"/>
              </w:tabs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health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3999207" w14:textId="77777777" w:rsidR="008D4EEC" w:rsidRPr="009D3F9B" w:rsidRDefault="00000000" w:rsidP="00DB3663">
            <w:pPr>
              <w:spacing w:line="280" w:lineRule="exact"/>
              <w:jc w:val="left"/>
              <w:rPr>
                <w:szCs w:val="17"/>
              </w:rPr>
            </w:pPr>
            <w:r w:rsidRPr="009D3F9B">
              <w:rPr>
                <w:szCs w:val="17"/>
              </w:rPr>
              <w:t>0.19527602</w:t>
            </w:r>
          </w:p>
        </w:tc>
      </w:tr>
    </w:tbl>
    <w:p w14:paraId="034A7E86" w14:textId="77777777" w:rsidR="00495608" w:rsidRDefault="00495608" w:rsidP="00495608"/>
    <w:p w14:paraId="5BE49DF7" w14:textId="77777777" w:rsidR="00C72408" w:rsidRPr="00C72408" w:rsidRDefault="00000000" w:rsidP="00C72408">
      <w:pPr>
        <w:pStyle w:val="Heading3"/>
      </w:pPr>
      <w:r>
        <w:t>A</w:t>
      </w:r>
      <w:r w:rsidR="00367FB6">
        <w:t>nalogies</w:t>
      </w:r>
      <w:r w:rsidR="001E08C5">
        <w:t xml:space="preserve"> generated</w:t>
      </w:r>
      <w:r>
        <w:t xml:space="preserve"> from </w:t>
      </w:r>
      <w:r w:rsidR="00D118FF">
        <w:t>Word2Vec</w:t>
      </w:r>
    </w:p>
    <w:p w14:paraId="6C8CEAEA" w14:textId="77777777" w:rsidR="00392CF3" w:rsidRDefault="00000000" w:rsidP="00392CF3">
      <w:pPr>
        <w:pStyle w:val="TableCaption"/>
        <w:ind w:left="1560"/>
      </w:pPr>
      <w:r>
        <w:t>Complete the given sentences using Word2Vec and compute the similarity between the pair of words.</w:t>
      </w:r>
    </w:p>
    <w:tbl>
      <w:tblPr>
        <w:tblStyle w:val="JDF"/>
        <w:tblW w:w="7938" w:type="dxa"/>
        <w:tblLook w:val="04A0" w:firstRow="1" w:lastRow="0" w:firstColumn="1" w:lastColumn="0" w:noHBand="0" w:noVBand="1"/>
      </w:tblPr>
      <w:tblGrid>
        <w:gridCol w:w="4111"/>
        <w:gridCol w:w="2268"/>
        <w:gridCol w:w="1559"/>
      </w:tblGrid>
      <w:tr w:rsidR="00DA7A1C" w14:paraId="1E9F8D62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11" w:type="dxa"/>
          </w:tcPr>
          <w:p w14:paraId="751D1036" w14:textId="77777777" w:rsidR="0093322F" w:rsidRPr="00110D4E" w:rsidRDefault="00000000" w:rsidP="0093322F">
            <w:pPr>
              <w:spacing w:line="280" w:lineRule="exact"/>
              <w:jc w:val="left"/>
              <w:rPr>
                <w:bCs/>
                <w:szCs w:val="17"/>
                <w:lang w:val="en-CA"/>
              </w:rPr>
            </w:pPr>
            <w:r w:rsidRPr="00110D4E">
              <w:rPr>
                <w:bCs/>
                <w:szCs w:val="17"/>
                <w:lang w:val="en-CA"/>
              </w:rPr>
              <w:t>Sentences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703D589" w14:textId="77777777" w:rsidR="0093322F" w:rsidRPr="00110D4E" w:rsidRDefault="00000000" w:rsidP="00A677A4">
            <w:pPr>
              <w:spacing w:line="280" w:lineRule="exact"/>
              <w:jc w:val="left"/>
              <w:rPr>
                <w:bCs/>
                <w:szCs w:val="17"/>
              </w:rPr>
            </w:pPr>
            <w:r w:rsidRPr="00110D4E">
              <w:rPr>
                <w:bCs/>
                <w:szCs w:val="17"/>
                <w:lang w:val="en-CA" w:eastAsia="zh-CN"/>
              </w:rPr>
              <w:t>Highest Similarity Score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923D497" w14:textId="77777777" w:rsidR="0093322F" w:rsidRPr="00110D4E" w:rsidRDefault="00000000" w:rsidP="0093322F">
            <w:pPr>
              <w:spacing w:line="280" w:lineRule="exact"/>
              <w:jc w:val="left"/>
              <w:rPr>
                <w:bCs/>
                <w:szCs w:val="17"/>
                <w:lang w:val="en-CA" w:eastAsia="zh-CN"/>
              </w:rPr>
            </w:pPr>
            <w:r w:rsidRPr="00110D4E">
              <w:rPr>
                <w:bCs/>
                <w:szCs w:val="17"/>
                <w:lang w:val="en-CA" w:eastAsia="zh-CN"/>
              </w:rPr>
              <w:t>Words filled in the blank</w:t>
            </w:r>
          </w:p>
        </w:tc>
      </w:tr>
      <w:tr w:rsidR="00DA7A1C" w14:paraId="3EE94057" w14:textId="77777777" w:rsidTr="00DA7A1C">
        <w:tblPrEx>
          <w:jc w:val="center"/>
        </w:tblPrEx>
        <w:tc>
          <w:tcPr>
            <w:tcW w:w="4111" w:type="dxa"/>
          </w:tcPr>
          <w:p w14:paraId="69FFAAFC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>king is to throne as judge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04F8334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0.5186458230018616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55692CD1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prosecution</w:t>
            </w:r>
          </w:p>
        </w:tc>
      </w:tr>
      <w:tr w:rsidR="00DA7A1C" w14:paraId="044192BF" w14:textId="77777777" w:rsidTr="00DA7A1C">
        <w:tblPrEx>
          <w:jc w:val="center"/>
        </w:tblPrEx>
        <w:tc>
          <w:tcPr>
            <w:tcW w:w="4111" w:type="dxa"/>
          </w:tcPr>
          <w:p w14:paraId="15563176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>giant is to dwarf as genius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6B425E7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0.428088903427124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681EE4EF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theorist</w:t>
            </w:r>
          </w:p>
        </w:tc>
      </w:tr>
      <w:tr w:rsidR="00DA7A1C" w14:paraId="7E649460" w14:textId="77777777" w:rsidTr="00DA7A1C">
        <w:tblPrEx>
          <w:jc w:val="center"/>
        </w:tblPrEx>
        <w:tc>
          <w:tcPr>
            <w:tcW w:w="4111" w:type="dxa"/>
          </w:tcPr>
          <w:p w14:paraId="62A76EC5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>college is to dean as jail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C515D0C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0.5444425344467163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686B7B42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peress</w:t>
            </w:r>
          </w:p>
        </w:tc>
      </w:tr>
      <w:tr w:rsidR="00DA7A1C" w14:paraId="5B0522E2" w14:textId="77777777" w:rsidTr="00DA7A1C">
        <w:tblPrEx>
          <w:jc w:val="center"/>
        </w:tblPrEx>
        <w:tc>
          <w:tcPr>
            <w:tcW w:w="4111" w:type="dxa"/>
          </w:tcPr>
          <w:p w14:paraId="739D1B50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arc is to circle as line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D2DB064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0.4287526309490204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0CD4CE90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lines</w:t>
            </w:r>
          </w:p>
        </w:tc>
      </w:tr>
      <w:tr w:rsidR="00DA7A1C" w14:paraId="4F79FB93" w14:textId="77777777" w:rsidTr="00DA7A1C">
        <w:tblPrEx>
          <w:jc w:val="center"/>
        </w:tblPrEx>
        <w:tc>
          <w:tcPr>
            <w:tcW w:w="4111" w:type="dxa"/>
          </w:tcPr>
          <w:p w14:paraId="6F181742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French is to France as Dutch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A41330B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0.6044681072235107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024FEE6A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netherlands</w:t>
            </w:r>
          </w:p>
        </w:tc>
      </w:tr>
      <w:tr w:rsidR="00DA7A1C" w14:paraId="4E233A0E" w14:textId="77777777" w:rsidTr="00DA7A1C">
        <w:tblPrEx>
          <w:jc w:val="center"/>
        </w:tblPrEx>
        <w:tc>
          <w:tcPr>
            <w:tcW w:w="4111" w:type="dxa"/>
          </w:tcPr>
          <w:p w14:paraId="15B5108C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man is to woman as king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E4882AE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0.5532454252243042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1ECA336A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queen</w:t>
            </w:r>
          </w:p>
        </w:tc>
      </w:tr>
      <w:tr w:rsidR="00DA7A1C" w14:paraId="54EEC79A" w14:textId="77777777" w:rsidTr="00DA7A1C">
        <w:tblPrEx>
          <w:jc w:val="center"/>
        </w:tblPrEx>
        <w:tc>
          <w:tcPr>
            <w:tcW w:w="4111" w:type="dxa"/>
          </w:tcPr>
          <w:p w14:paraId="38770F0B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water is to ice as liquid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A88D84F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0.4500039219856262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7EDF3B31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solid</w:t>
            </w:r>
          </w:p>
        </w:tc>
      </w:tr>
      <w:tr w:rsidR="00DA7A1C" w14:paraId="3A4938AB" w14:textId="77777777" w:rsidTr="00DA7A1C">
        <w:tblPrEx>
          <w:jc w:val="center"/>
        </w:tblPrEx>
        <w:tc>
          <w:tcPr>
            <w:tcW w:w="4111" w:type="dxa"/>
          </w:tcPr>
          <w:p w14:paraId="676C4213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bad is </w:t>
            </w:r>
            <w:proofErr w:type="gramStart"/>
            <w:r w:rsidRPr="00110D4E">
              <w:rPr>
                <w:rFonts w:ascii="Palatino Linotype" w:hAnsi="Palatino Linotype"/>
                <w:sz w:val="17"/>
                <w:szCs w:val="17"/>
              </w:rPr>
              <w:t>to</w:t>
            </w:r>
            <w:proofErr w:type="gramEnd"/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 good as sad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F2FB8A8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0.4403817653656006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24CBD222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glory</w:t>
            </w:r>
          </w:p>
        </w:tc>
      </w:tr>
      <w:tr w:rsidR="00DA7A1C" w14:paraId="2C6E9F5C" w14:textId="77777777" w:rsidTr="00DA7A1C">
        <w:tblPrEx>
          <w:jc w:val="center"/>
        </w:tblPrEx>
        <w:tc>
          <w:tcPr>
            <w:tcW w:w="4111" w:type="dxa"/>
          </w:tcPr>
          <w:p w14:paraId="260FDB8E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nurse is to hospital as teacher is to 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9668B7C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0.48289814591407776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7E01F706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institution</w:t>
            </w:r>
          </w:p>
        </w:tc>
      </w:tr>
      <w:tr w:rsidR="00DA7A1C" w14:paraId="43DDC6BE" w14:textId="77777777" w:rsidTr="00DA7A1C">
        <w:tblPrEx>
          <w:jc w:val="center"/>
        </w:tblPrEx>
        <w:tc>
          <w:tcPr>
            <w:tcW w:w="4111" w:type="dxa"/>
          </w:tcPr>
          <w:p w14:paraId="2AE461C4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lastRenderedPageBreak/>
              <w:t>usa is to pizza as japan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68771C6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0.576350748538971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65247D0A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dishes</w:t>
            </w:r>
          </w:p>
        </w:tc>
      </w:tr>
      <w:tr w:rsidR="00DA7A1C" w14:paraId="1F0EB685" w14:textId="77777777" w:rsidTr="00DA7A1C">
        <w:tblPrEx>
          <w:jc w:val="center"/>
        </w:tblPrEx>
        <w:tc>
          <w:tcPr>
            <w:tcW w:w="4111" w:type="dxa"/>
          </w:tcPr>
          <w:p w14:paraId="2E1E4642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>human is to house as dog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A7A26A5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0.4231664538383484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1B296B86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hound</w:t>
            </w:r>
          </w:p>
        </w:tc>
      </w:tr>
      <w:tr w:rsidR="00DA7A1C" w14:paraId="685854FF" w14:textId="77777777" w:rsidTr="00DA7A1C">
        <w:tblPrEx>
          <w:jc w:val="center"/>
        </w:tblPrEx>
        <w:tc>
          <w:tcPr>
            <w:tcW w:w="4111" w:type="dxa"/>
          </w:tcPr>
          <w:p w14:paraId="127CC0B2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grass is </w:t>
            </w:r>
            <w:proofErr w:type="gramStart"/>
            <w:r w:rsidRPr="00110D4E">
              <w:rPr>
                <w:rFonts w:ascii="Palatino Linotype" w:hAnsi="Palatino Linotype"/>
                <w:sz w:val="17"/>
                <w:szCs w:val="17"/>
              </w:rPr>
              <w:t>to</w:t>
            </w:r>
            <w:proofErr w:type="gramEnd"/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 green as sky is to ___?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6F91EDD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0.5478643178939819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2E21F8F3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blue</w:t>
            </w:r>
          </w:p>
        </w:tc>
      </w:tr>
      <w:tr w:rsidR="00DA7A1C" w14:paraId="4A97A923" w14:textId="77777777" w:rsidTr="00DA7A1C">
        <w:tblPrEx>
          <w:jc w:val="center"/>
        </w:tblPrEx>
        <w:tc>
          <w:tcPr>
            <w:tcW w:w="4111" w:type="dxa"/>
          </w:tcPr>
          <w:p w14:paraId="1FC1A8DC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video is to cassette as computer is to ____?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77BAD0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0.6654506921768188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0346B4ED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peripherals</w:t>
            </w:r>
          </w:p>
        </w:tc>
      </w:tr>
      <w:tr w:rsidR="00DA7A1C" w14:paraId="77BBB8EE" w14:textId="77777777" w:rsidTr="00DA7A1C">
        <w:tblPrEx>
          <w:jc w:val="center"/>
        </w:tblPrEx>
        <w:tc>
          <w:tcPr>
            <w:tcW w:w="4111" w:type="dxa"/>
          </w:tcPr>
          <w:p w14:paraId="374070AB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universe is to planet as house is to ____?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E2F2F81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0.42647024989128113</w:t>
            </w:r>
          </w:p>
        </w:tc>
        <w:tc>
          <w:tcPr>
            <w:tcW w:w="1559" w:type="dxa"/>
            <w:tcBorders>
              <w:left w:val="single" w:sz="4" w:space="0" w:color="auto"/>
              <w:right w:val="nil"/>
            </w:tcBorders>
          </w:tcPr>
          <w:p w14:paraId="333E4A78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houses</w:t>
            </w:r>
          </w:p>
        </w:tc>
      </w:tr>
      <w:tr w:rsidR="00DA7A1C" w14:paraId="55E3405A" w14:textId="77777777" w:rsidTr="00DA7A1C">
        <w:tblPrEx>
          <w:jc w:val="center"/>
        </w:tblPrEx>
        <w:tc>
          <w:tcPr>
            <w:tcW w:w="4111" w:type="dxa"/>
          </w:tcPr>
          <w:p w14:paraId="77B26C68" w14:textId="77777777" w:rsidR="0093322F" w:rsidRPr="00110D4E" w:rsidRDefault="00000000" w:rsidP="0093322F">
            <w:pPr>
              <w:pStyle w:val="NormalWeb"/>
              <w:rPr>
                <w:rFonts w:ascii="Palatino Linotype" w:hAnsi="Palatino Linotype"/>
                <w:spacing w:val="0"/>
                <w:kern w:val="0"/>
                <w:sz w:val="17"/>
                <w:szCs w:val="17"/>
                <w14:ligatures w14:val="none"/>
                <w14:numForm w14:val="default"/>
                <w14:numSpacing w14:val="default"/>
              </w:rPr>
            </w:pPr>
            <w:r w:rsidRPr="00110D4E">
              <w:rPr>
                <w:rFonts w:ascii="Palatino Linotype" w:hAnsi="Palatino Linotype"/>
                <w:sz w:val="17"/>
                <w:szCs w:val="17"/>
              </w:rPr>
              <w:t xml:space="preserve">poverty is to wealth as sickness is to ___? </w:t>
            </w:r>
          </w:p>
        </w:tc>
        <w:tc>
          <w:tcPr>
            <w:tcW w:w="2268" w:type="dxa"/>
            <w:tcBorders>
              <w:bottom w:val="nil"/>
              <w:right w:val="single" w:sz="4" w:space="0" w:color="auto"/>
            </w:tcBorders>
          </w:tcPr>
          <w:p w14:paraId="12F5CBFE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0.49606096744537354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nil"/>
            </w:tcBorders>
          </w:tcPr>
          <w:p w14:paraId="7A9F8CA3" w14:textId="77777777" w:rsidR="0093322F" w:rsidRPr="00110D4E" w:rsidRDefault="00000000" w:rsidP="0093322F">
            <w:pPr>
              <w:spacing w:line="280" w:lineRule="exact"/>
              <w:jc w:val="left"/>
              <w:rPr>
                <w:szCs w:val="17"/>
              </w:rPr>
            </w:pPr>
            <w:r w:rsidRPr="00110D4E">
              <w:rPr>
                <w:szCs w:val="17"/>
              </w:rPr>
              <w:t>impious</w:t>
            </w:r>
          </w:p>
        </w:tc>
      </w:tr>
    </w:tbl>
    <w:p w14:paraId="0A288F58" w14:textId="77777777" w:rsidR="00D21F21" w:rsidRPr="001A713F" w:rsidRDefault="00D21F21" w:rsidP="008D516F"/>
    <w:p w14:paraId="510FE3DB" w14:textId="77777777" w:rsidR="00BE629B" w:rsidRDefault="00000000" w:rsidP="00217B13">
      <w:pPr>
        <w:pStyle w:val="Heading3"/>
        <w:rPr>
          <w:lang w:val="en-CA"/>
        </w:rPr>
      </w:pPr>
      <w:r>
        <w:rPr>
          <w:lang w:val="en-CA"/>
        </w:rPr>
        <w:t>C</w:t>
      </w:r>
      <w:r w:rsidR="00170F22" w:rsidRPr="0042413E">
        <w:rPr>
          <w:lang w:val="en-CA"/>
        </w:rPr>
        <w:t xml:space="preserve">orrelation between the vector of similarity scores from your analogies versus the Word2Vec analogy-generated similarity scores </w:t>
      </w:r>
    </w:p>
    <w:p w14:paraId="69A52DEF" w14:textId="77777777" w:rsidR="00217B13" w:rsidRPr="00217B13" w:rsidRDefault="00000000" w:rsidP="00217B13">
      <w:pPr>
        <w:pStyle w:val="TableCaption"/>
        <w:ind w:left="1560"/>
        <w:rPr>
          <w:lang w:val="en-CA"/>
        </w:rPr>
      </w:pPr>
      <w:r w:rsidRPr="00217B13">
        <w:rPr>
          <w:lang w:val="en-CA"/>
        </w:rPr>
        <w:t>The correlation of the analogies' vector of similarity scores versus the Word2Vec analogy-generated similarity scores</w:t>
      </w:r>
      <w:r w:rsidR="00812589">
        <w:rPr>
          <w:lang w:val="en-CA"/>
        </w:rPr>
        <w:t>.</w:t>
      </w:r>
    </w:p>
    <w:tbl>
      <w:tblPr>
        <w:tblStyle w:val="JDF"/>
        <w:tblW w:w="7938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A7A1C" w14:paraId="0740D6D3" w14:textId="77777777" w:rsidTr="00DA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00E020D1" w14:textId="77777777" w:rsidR="00FD01E8" w:rsidRPr="00561317" w:rsidRDefault="00000000" w:rsidP="00DB3663">
            <w:pPr>
              <w:spacing w:line="280" w:lineRule="exact"/>
              <w:jc w:val="left"/>
              <w:rPr>
                <w:szCs w:val="17"/>
                <w:lang w:val="en-CA"/>
              </w:rPr>
            </w:pPr>
            <w:r w:rsidRPr="00561317">
              <w:rPr>
                <w:szCs w:val="17"/>
                <w:lang w:val="en-CA"/>
              </w:rPr>
              <w:t>Correlation Coefficient</w:t>
            </w:r>
          </w:p>
        </w:tc>
        <w:tc>
          <w:tcPr>
            <w:tcW w:w="3969" w:type="dxa"/>
          </w:tcPr>
          <w:p w14:paraId="31579020" w14:textId="77777777" w:rsidR="00FD01E8" w:rsidRPr="00561317" w:rsidRDefault="00000000" w:rsidP="00DB3663">
            <w:pPr>
              <w:spacing w:line="280" w:lineRule="exact"/>
              <w:jc w:val="left"/>
              <w:rPr>
                <w:szCs w:val="17"/>
                <w:lang w:val="en-CA" w:eastAsia="zh-CN"/>
              </w:rPr>
            </w:pPr>
            <w:r w:rsidRPr="00561317">
              <w:rPr>
                <w:szCs w:val="17"/>
                <w:lang w:val="en-CA" w:eastAsia="zh-CN"/>
              </w:rPr>
              <w:t>S</w:t>
            </w:r>
            <w:r w:rsidR="004B7550" w:rsidRPr="00561317">
              <w:rPr>
                <w:szCs w:val="17"/>
                <w:lang w:val="en-CA" w:eastAsia="zh-CN"/>
              </w:rPr>
              <w:t xml:space="preserve">trength of the correlation </w:t>
            </w:r>
          </w:p>
        </w:tc>
      </w:tr>
      <w:tr w:rsidR="00DA7A1C" w14:paraId="79985A2B" w14:textId="77777777" w:rsidTr="00DA7A1C">
        <w:tblPrEx>
          <w:jc w:val="center"/>
        </w:tblPrEx>
        <w:tc>
          <w:tcPr>
            <w:tcW w:w="3969" w:type="dxa"/>
          </w:tcPr>
          <w:p w14:paraId="5D7E084C" w14:textId="77777777" w:rsidR="00FD01E8" w:rsidRPr="00561317" w:rsidRDefault="00000000" w:rsidP="00DB3663">
            <w:pPr>
              <w:pStyle w:val="NormalWeb"/>
              <w:rPr>
                <w:rFonts w:ascii="Palatino Linotype" w:hAnsi="Palatino Linotype"/>
                <w:sz w:val="17"/>
                <w:szCs w:val="17"/>
              </w:rPr>
            </w:pPr>
            <w:r w:rsidRPr="00561317">
              <w:rPr>
                <w:rFonts w:ascii="Palatino Linotype" w:hAnsi="Palatino Linotype"/>
                <w:sz w:val="17"/>
                <w:szCs w:val="17"/>
              </w:rPr>
              <w:t>0.01904545</w:t>
            </w:r>
          </w:p>
        </w:tc>
        <w:tc>
          <w:tcPr>
            <w:tcW w:w="3969" w:type="dxa"/>
            <w:tcBorders>
              <w:top w:val="single" w:sz="4" w:space="0" w:color="000000" w:themeColor="text1"/>
              <w:bottom w:val="nil"/>
              <w:right w:val="nil"/>
            </w:tcBorders>
          </w:tcPr>
          <w:p w14:paraId="4711312D" w14:textId="77777777" w:rsidR="00FD01E8" w:rsidRPr="00561317" w:rsidRDefault="00000000" w:rsidP="00DB3663">
            <w:pPr>
              <w:spacing w:line="280" w:lineRule="exact"/>
              <w:jc w:val="left"/>
              <w:rPr>
                <w:szCs w:val="17"/>
                <w:lang w:val="en-CA"/>
              </w:rPr>
            </w:pPr>
            <w:r w:rsidRPr="00561317">
              <w:rPr>
                <w:szCs w:val="17"/>
                <w:lang w:val="en-CA"/>
              </w:rPr>
              <w:t>“</w:t>
            </w:r>
            <w:proofErr w:type="gramStart"/>
            <w:r w:rsidRPr="00561317">
              <w:rPr>
                <w:szCs w:val="17"/>
                <w:lang w:val="en-CA"/>
              </w:rPr>
              <w:t>very</w:t>
            </w:r>
            <w:proofErr w:type="gramEnd"/>
            <w:r w:rsidRPr="00561317">
              <w:rPr>
                <w:szCs w:val="17"/>
                <w:lang w:val="en-CA"/>
              </w:rPr>
              <w:t xml:space="preserve"> weak” correlation </w:t>
            </w:r>
          </w:p>
        </w:tc>
      </w:tr>
    </w:tbl>
    <w:p w14:paraId="64C8271E" w14:textId="77777777" w:rsidR="00217B13" w:rsidRPr="00A806EC" w:rsidRDefault="00217B13" w:rsidP="00DC7D38">
      <w:pPr>
        <w:pStyle w:val="TableCaption"/>
        <w:numPr>
          <w:ilvl w:val="0"/>
          <w:numId w:val="0"/>
        </w:numPr>
        <w:rPr>
          <w:b/>
          <w:i/>
          <w:iCs/>
          <w:lang w:eastAsia="zh-CN"/>
        </w:rPr>
      </w:pPr>
    </w:p>
    <w:p w14:paraId="6D91A1B5" w14:textId="77777777" w:rsidR="00FB6E06" w:rsidRDefault="00000000" w:rsidP="00FB6E06">
      <w:pPr>
        <w:pStyle w:val="Heading1"/>
      </w:pPr>
      <w:r>
        <w:t>Task set #2</w:t>
      </w:r>
    </w:p>
    <w:p w14:paraId="06F5879B" w14:textId="77777777" w:rsidR="00B64E4B" w:rsidRDefault="00000000" w:rsidP="00B64E4B">
      <w:pPr>
        <w:pStyle w:val="Heading2"/>
      </w:pPr>
      <w:r>
        <w:t xml:space="preserve">Frequency Tables </w:t>
      </w:r>
    </w:p>
    <w:p w14:paraId="145FF9B0" w14:textId="77777777" w:rsidR="00103820" w:rsidRDefault="00000000" w:rsidP="00103820">
      <w:r>
        <w:t xml:space="preserve">Frequency tables of images associated with age, gender and race are summarized in </w:t>
      </w:r>
      <w:r w:rsidRPr="006A1EC2">
        <w:rPr>
          <w:i/>
          <w:iCs/>
        </w:rPr>
        <w:t>Figure 1</w:t>
      </w:r>
      <w:r w:rsidR="008B449E">
        <w:t>, and we can conclude that:</w:t>
      </w:r>
    </w:p>
    <w:p w14:paraId="40FA8724" w14:textId="77777777" w:rsidR="008B449E" w:rsidRPr="00486EAA" w:rsidRDefault="00000000" w:rsidP="00B03765">
      <w:pPr>
        <w:pStyle w:val="ListParagraph"/>
        <w:numPr>
          <w:ilvl w:val="0"/>
          <w:numId w:val="53"/>
        </w:numPr>
        <w:rPr>
          <w:lang w:val="en-CA"/>
        </w:rPr>
      </w:pPr>
      <w:r w:rsidRPr="00486EAA">
        <w:rPr>
          <w:lang w:val="en-CA"/>
        </w:rPr>
        <w:t xml:space="preserve">For age, </w:t>
      </w:r>
      <w:r w:rsidR="0023398B" w:rsidRPr="00486EAA">
        <w:rPr>
          <w:lang w:val="en-CA"/>
        </w:rPr>
        <w:t xml:space="preserve">the subgroup (0-20) has the most significant representation while </w:t>
      </w:r>
      <w:r w:rsidR="00906FBD" w:rsidRPr="00486EAA">
        <w:rPr>
          <w:lang w:val="en-CA"/>
        </w:rPr>
        <w:t xml:space="preserve">(81-116) has the </w:t>
      </w:r>
      <w:r w:rsidR="006034B8" w:rsidRPr="00486EAA">
        <w:rPr>
          <w:lang w:val="en-CA"/>
        </w:rPr>
        <w:t>least.</w:t>
      </w:r>
    </w:p>
    <w:p w14:paraId="661F3E60" w14:textId="77777777" w:rsidR="005B1FF1" w:rsidRPr="00486EAA" w:rsidRDefault="00000000" w:rsidP="00B03765">
      <w:pPr>
        <w:pStyle w:val="ListParagraph"/>
        <w:numPr>
          <w:ilvl w:val="0"/>
          <w:numId w:val="53"/>
        </w:numPr>
        <w:rPr>
          <w:lang w:val="en-CA"/>
        </w:rPr>
      </w:pPr>
      <w:r w:rsidRPr="00486EAA">
        <w:rPr>
          <w:lang w:val="en-CA"/>
        </w:rPr>
        <w:t>For gender, the female subgroup (1) has the largest representation, while the male</w:t>
      </w:r>
      <w:r w:rsidR="006215CF" w:rsidRPr="00486EAA">
        <w:rPr>
          <w:lang w:val="en-CA"/>
        </w:rPr>
        <w:t xml:space="preserve"> </w:t>
      </w:r>
      <w:r w:rsidRPr="00486EAA">
        <w:rPr>
          <w:lang w:val="en-CA"/>
        </w:rPr>
        <w:t xml:space="preserve">(0) has the </w:t>
      </w:r>
      <w:r w:rsidR="006034B8" w:rsidRPr="00486EAA">
        <w:rPr>
          <w:lang w:val="en-CA"/>
        </w:rPr>
        <w:t>least representation.</w:t>
      </w:r>
    </w:p>
    <w:p w14:paraId="57A8E1F5" w14:textId="77777777" w:rsidR="005B1FF1" w:rsidRPr="00486EAA" w:rsidRDefault="00000000" w:rsidP="00B03765">
      <w:pPr>
        <w:pStyle w:val="ListParagraph"/>
        <w:numPr>
          <w:ilvl w:val="0"/>
          <w:numId w:val="53"/>
        </w:numPr>
        <w:rPr>
          <w:lang w:val="en-CA"/>
        </w:rPr>
      </w:pPr>
      <w:r w:rsidRPr="00486EAA">
        <w:rPr>
          <w:lang w:val="en-CA"/>
        </w:rPr>
        <w:lastRenderedPageBreak/>
        <w:t xml:space="preserve">For </w:t>
      </w:r>
      <w:r w:rsidR="005276AD" w:rsidRPr="00486EAA">
        <w:rPr>
          <w:lang w:val="en-CA"/>
        </w:rPr>
        <w:t>race</w:t>
      </w:r>
      <w:r w:rsidRPr="00486EAA">
        <w:rPr>
          <w:lang w:val="en-CA"/>
        </w:rPr>
        <w:t xml:space="preserve">, the subgroup of </w:t>
      </w:r>
      <w:r w:rsidR="00A7611E" w:rsidRPr="00486EAA">
        <w:rPr>
          <w:lang w:val="en-CA"/>
        </w:rPr>
        <w:t>white</w:t>
      </w:r>
      <w:r w:rsidR="00352CC1" w:rsidRPr="00486EAA">
        <w:rPr>
          <w:lang w:val="en-CA"/>
        </w:rPr>
        <w:t xml:space="preserve"> </w:t>
      </w:r>
      <w:r w:rsidR="00A7611E" w:rsidRPr="00486EAA">
        <w:rPr>
          <w:lang w:val="en-CA"/>
        </w:rPr>
        <w:t>(0)</w:t>
      </w:r>
      <w:r w:rsidRPr="00486EAA">
        <w:rPr>
          <w:lang w:val="en-CA"/>
        </w:rPr>
        <w:t xml:space="preserve"> has the largest representation, while </w:t>
      </w:r>
      <w:r w:rsidR="004D57A7" w:rsidRPr="00486EAA">
        <w:rPr>
          <w:lang w:val="en-CA"/>
        </w:rPr>
        <w:t xml:space="preserve">Black </w:t>
      </w:r>
      <w:r w:rsidRPr="00486EAA">
        <w:rPr>
          <w:lang w:val="en-CA"/>
        </w:rPr>
        <w:t xml:space="preserve">(1) has the </w:t>
      </w:r>
      <w:r w:rsidR="006034B8" w:rsidRPr="00486EAA">
        <w:rPr>
          <w:lang w:val="en-CA"/>
        </w:rPr>
        <w:t>least.</w:t>
      </w:r>
    </w:p>
    <w:p w14:paraId="04F1623A" w14:textId="77777777" w:rsidR="00044C8C" w:rsidRDefault="00000000" w:rsidP="00044C8C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3751B1F9" wp14:editId="54256BC2">
            <wp:extent cx="4380412" cy="184176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142" cy="18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05F7" w14:textId="77777777" w:rsidR="00135A64" w:rsidRPr="00135A64" w:rsidRDefault="00000000" w:rsidP="00135A64">
      <w:pPr>
        <w:pStyle w:val="FigureCaption"/>
        <w:numPr>
          <w:ilvl w:val="0"/>
          <w:numId w:val="48"/>
        </w:numPr>
        <w:ind w:firstLine="0"/>
        <w:rPr>
          <w:lang w:val="en-CA"/>
        </w:rPr>
      </w:pPr>
      <w:r>
        <w:t>F</w:t>
      </w:r>
      <w:r w:rsidRPr="00135A64">
        <w:rPr>
          <w:lang w:val="en-CA"/>
        </w:rPr>
        <w:t>requency of images associated with each subgroup for age</w:t>
      </w:r>
      <w:r>
        <w:rPr>
          <w:lang w:val="en-CA"/>
        </w:rPr>
        <w:t>, gender and race.</w:t>
      </w:r>
    </w:p>
    <w:p w14:paraId="54BBA5BA" w14:textId="77777777" w:rsidR="00044C8C" w:rsidRDefault="00000000" w:rsidP="004671E0">
      <w:r w:rsidRPr="00560ECD">
        <w:rPr>
          <w:i/>
          <w:iCs/>
        </w:rPr>
        <w:t>Figure 2</w:t>
      </w:r>
      <w:r>
        <w:t xml:space="preserve"> shows the entire distribution </w:t>
      </w:r>
      <w:r w:rsidR="00DE4069">
        <w:t>of the UTK dataset</w:t>
      </w:r>
      <w:r w:rsidR="00DC13BB">
        <w:t xml:space="preserve"> subgroups.</w:t>
      </w:r>
    </w:p>
    <w:p w14:paraId="3DD1B7F9" w14:textId="77777777" w:rsidR="00F177D9" w:rsidRDefault="00000000" w:rsidP="00F177D9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3AA3C433" wp14:editId="37AAA062">
            <wp:extent cx="5029200" cy="184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869" w14:textId="77777777" w:rsidR="00F177D9" w:rsidRPr="00F177D9" w:rsidRDefault="00000000" w:rsidP="00BA16D7">
      <w:pPr>
        <w:pStyle w:val="FigureCaption"/>
        <w:numPr>
          <w:ilvl w:val="0"/>
          <w:numId w:val="0"/>
        </w:numPr>
        <w:ind w:left="1800"/>
        <w:jc w:val="center"/>
        <w:rPr>
          <w:lang w:val="en-CA"/>
        </w:rPr>
      </w:pPr>
      <w:r w:rsidRPr="004F2910">
        <w:rPr>
          <w:b/>
          <w:bCs w:val="0"/>
          <w:i/>
          <w:iCs/>
        </w:rPr>
        <w:t xml:space="preserve">Figure 2 </w:t>
      </w:r>
      <w:r w:rsidR="00440961" w:rsidRPr="004F2910">
        <w:rPr>
          <w:b/>
          <w:bCs w:val="0"/>
          <w:i/>
          <w:iCs/>
        </w:rPr>
        <w:t>-</w:t>
      </w:r>
      <w:r w:rsidR="00440961">
        <w:t xml:space="preserve"> </w:t>
      </w:r>
      <w:r w:rsidR="00263E7F">
        <w:t>F</w:t>
      </w:r>
      <w:r w:rsidR="00263E7F" w:rsidRPr="00263E7F">
        <w:t>ull distribution of the UTK dataset</w:t>
      </w:r>
      <w:r w:rsidR="0029714B">
        <w:t>.</w:t>
      </w:r>
    </w:p>
    <w:p w14:paraId="5362BC86" w14:textId="77777777" w:rsidR="008E247C" w:rsidRDefault="00000000" w:rsidP="008E247C">
      <w:pPr>
        <w:pStyle w:val="Heading2"/>
        <w:rPr>
          <w:lang w:val="en-CA" w:eastAsia="zh-CN"/>
        </w:rPr>
      </w:pPr>
      <w:r>
        <w:rPr>
          <w:lang w:val="en-CA" w:eastAsia="zh-CN"/>
        </w:rPr>
        <w:t>Mostly Heavily Impacted Group</w:t>
      </w:r>
    </w:p>
    <w:p w14:paraId="0DE74C5B" w14:textId="111FDB72" w:rsidR="00AC5EE8" w:rsidRPr="00AC5EE8" w:rsidRDefault="00000000" w:rsidP="00E933F8">
      <w:r>
        <w:t>According to</w:t>
      </w:r>
      <w:r w:rsidR="001318B8">
        <w:t xml:space="preserve"> Figure 2, the total sample size is </w:t>
      </w:r>
      <w:r w:rsidR="00004665">
        <w:t>9666</w:t>
      </w:r>
      <w:r w:rsidR="002347E2">
        <w:t xml:space="preserve">, </w:t>
      </w:r>
      <w:r w:rsidR="0065789F">
        <w:t xml:space="preserve">and </w:t>
      </w:r>
      <w:r w:rsidR="006B765D">
        <w:t xml:space="preserve">the </w:t>
      </w:r>
      <w:r w:rsidR="0065789F">
        <w:t>“others” race aged 81-116 takes the least representation</w:t>
      </w:r>
      <w:r w:rsidR="00460CE3">
        <w:t xml:space="preserve"> (about 0.</w:t>
      </w:r>
      <w:r w:rsidR="0005225A">
        <w:t>0</w:t>
      </w:r>
      <w:r w:rsidR="00460CE3">
        <w:t>207% of the sample)</w:t>
      </w:r>
      <w:r w:rsidR="00B324CD">
        <w:t xml:space="preserve">. </w:t>
      </w:r>
      <w:r w:rsidR="008278BE">
        <w:t xml:space="preserve">Therefore, if an algorithm is trained based on this dataset, </w:t>
      </w:r>
      <w:r w:rsidR="00B407E1">
        <w:t>the “others” race aged 81-116 will be impacted the most as the data is lacking in this group</w:t>
      </w:r>
      <w:r w:rsidR="00D35410">
        <w:t xml:space="preserve">. The trained algorithm is likely to reinforce the existing stereotypes or discrimination against </w:t>
      </w:r>
      <w:r w:rsidR="00EA53A0">
        <w:t>this minority of the population.</w:t>
      </w:r>
    </w:p>
    <w:p w14:paraId="7D68F335" w14:textId="77777777" w:rsidR="00E933F8" w:rsidRPr="00424645" w:rsidRDefault="00E933F8" w:rsidP="00E933F8">
      <w:pPr>
        <w:rPr>
          <w:lang w:val="en-CA" w:eastAsia="zh-CN"/>
        </w:rPr>
      </w:pPr>
    </w:p>
    <w:p w14:paraId="49FAD888" w14:textId="77777777" w:rsidR="00B64E4B" w:rsidRPr="00C33600" w:rsidRDefault="00B64E4B" w:rsidP="004C465C">
      <w:pPr>
        <w:rPr>
          <w:lang w:val="en-CA"/>
        </w:rPr>
      </w:pPr>
    </w:p>
    <w:sectPr w:rsidR="00B64E4B" w:rsidRPr="00C33600" w:rsidSect="00641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0AD8" w14:textId="77777777" w:rsidR="00DA0E90" w:rsidRDefault="00DA0E90" w:rsidP="00126D77">
      <w:r>
        <w:separator/>
      </w:r>
    </w:p>
  </w:endnote>
  <w:endnote w:type="continuationSeparator" w:id="0">
    <w:p w14:paraId="67B95AD4" w14:textId="77777777" w:rsidR="00DA0E90" w:rsidRDefault="00DA0E9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2646AC07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0425978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AF8ECD6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A27DC3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467D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BD3A" w14:textId="77777777" w:rsidR="00DA0E90" w:rsidRDefault="00DA0E90" w:rsidP="0060186D">
      <w:pPr>
        <w:spacing w:after="0" w:line="110" w:lineRule="exact"/>
      </w:pPr>
    </w:p>
  </w:footnote>
  <w:footnote w:type="continuationSeparator" w:id="0">
    <w:p w14:paraId="32B74A9E" w14:textId="77777777" w:rsidR="00DA0E90" w:rsidRPr="00BB7AEF" w:rsidRDefault="00DA0E90" w:rsidP="00BB7AEF">
      <w:pPr>
        <w:spacing w:after="0" w:line="20" w:lineRule="exact"/>
        <w:rPr>
          <w:sz w:val="2"/>
        </w:rPr>
      </w:pPr>
    </w:p>
  </w:footnote>
  <w:footnote w:type="continuationNotice" w:id="1">
    <w:p w14:paraId="39E51DE1" w14:textId="77777777" w:rsidR="00DA0E90" w:rsidRPr="00AE67B5" w:rsidRDefault="00DA0E9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6D150A41" w14:textId="77777777" w:rsidR="0002420C" w:rsidRDefault="00000000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B374092" w14:textId="77777777" w:rsidR="006D3558" w:rsidRDefault="006D3558" w:rsidP="0002420C">
    <w:pPr>
      <w:pStyle w:val="Header"/>
      <w:ind w:right="360"/>
      <w:rPr>
        <w:rStyle w:val="PageNumber"/>
      </w:rPr>
    </w:pPr>
  </w:p>
  <w:p w14:paraId="71B4FCAC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9210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E1A9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57B4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AE6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69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0B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F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F0D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6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D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FCF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93D4A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25B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A08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65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01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D0BE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6D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ED3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02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112E537A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E16C9D3C" w:tentative="1">
      <w:start w:val="1"/>
      <w:numFmt w:val="lowerLetter"/>
      <w:lvlText w:val="%2."/>
      <w:lvlJc w:val="left"/>
      <w:pPr>
        <w:ind w:left="1440" w:hanging="360"/>
      </w:pPr>
    </w:lvl>
    <w:lvl w:ilvl="2" w:tplc="8FAE921E" w:tentative="1">
      <w:start w:val="1"/>
      <w:numFmt w:val="lowerRoman"/>
      <w:lvlText w:val="%3."/>
      <w:lvlJc w:val="right"/>
      <w:pPr>
        <w:ind w:left="2160" w:hanging="180"/>
      </w:pPr>
    </w:lvl>
    <w:lvl w:ilvl="3" w:tplc="34DAEA20" w:tentative="1">
      <w:start w:val="1"/>
      <w:numFmt w:val="decimal"/>
      <w:lvlText w:val="%4."/>
      <w:lvlJc w:val="left"/>
      <w:pPr>
        <w:ind w:left="2880" w:hanging="360"/>
      </w:pPr>
    </w:lvl>
    <w:lvl w:ilvl="4" w:tplc="6EBEDDC6" w:tentative="1">
      <w:start w:val="1"/>
      <w:numFmt w:val="lowerLetter"/>
      <w:lvlText w:val="%5."/>
      <w:lvlJc w:val="left"/>
      <w:pPr>
        <w:ind w:left="3600" w:hanging="360"/>
      </w:pPr>
    </w:lvl>
    <w:lvl w:ilvl="5" w:tplc="A9FCB056" w:tentative="1">
      <w:start w:val="1"/>
      <w:numFmt w:val="lowerRoman"/>
      <w:lvlText w:val="%6."/>
      <w:lvlJc w:val="right"/>
      <w:pPr>
        <w:ind w:left="4320" w:hanging="180"/>
      </w:pPr>
    </w:lvl>
    <w:lvl w:ilvl="6" w:tplc="7AA46CC6" w:tentative="1">
      <w:start w:val="1"/>
      <w:numFmt w:val="decimal"/>
      <w:lvlText w:val="%7."/>
      <w:lvlJc w:val="left"/>
      <w:pPr>
        <w:ind w:left="5040" w:hanging="360"/>
      </w:pPr>
    </w:lvl>
    <w:lvl w:ilvl="7" w:tplc="6D0255BC" w:tentative="1">
      <w:start w:val="1"/>
      <w:numFmt w:val="lowerLetter"/>
      <w:lvlText w:val="%8."/>
      <w:lvlJc w:val="left"/>
      <w:pPr>
        <w:ind w:left="5760" w:hanging="360"/>
      </w:pPr>
    </w:lvl>
    <w:lvl w:ilvl="8" w:tplc="71508D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786027"/>
    <w:multiLevelType w:val="hybridMultilevel"/>
    <w:tmpl w:val="19948D8A"/>
    <w:lvl w:ilvl="0" w:tplc="C9706328"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7D3E13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EA92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E67B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C870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AC23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9C9D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6609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ECB6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D017EA"/>
    <w:multiLevelType w:val="multilevel"/>
    <w:tmpl w:val="5E6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E507DF"/>
    <w:multiLevelType w:val="hybridMultilevel"/>
    <w:tmpl w:val="76EE22EA"/>
    <w:lvl w:ilvl="0" w:tplc="A5C8560E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EE6C3BD8" w:tentative="1">
      <w:start w:val="1"/>
      <w:numFmt w:val="lowerLetter"/>
      <w:lvlText w:val="%2."/>
      <w:lvlJc w:val="left"/>
      <w:pPr>
        <w:ind w:left="1440" w:hanging="360"/>
      </w:pPr>
    </w:lvl>
    <w:lvl w:ilvl="2" w:tplc="432C8214" w:tentative="1">
      <w:start w:val="1"/>
      <w:numFmt w:val="lowerRoman"/>
      <w:lvlText w:val="%3."/>
      <w:lvlJc w:val="right"/>
      <w:pPr>
        <w:ind w:left="2160" w:hanging="180"/>
      </w:pPr>
    </w:lvl>
    <w:lvl w:ilvl="3" w:tplc="B7B63784" w:tentative="1">
      <w:start w:val="1"/>
      <w:numFmt w:val="decimal"/>
      <w:lvlText w:val="%4."/>
      <w:lvlJc w:val="left"/>
      <w:pPr>
        <w:ind w:left="2880" w:hanging="360"/>
      </w:pPr>
    </w:lvl>
    <w:lvl w:ilvl="4" w:tplc="41EA3CE4" w:tentative="1">
      <w:start w:val="1"/>
      <w:numFmt w:val="lowerLetter"/>
      <w:lvlText w:val="%5."/>
      <w:lvlJc w:val="left"/>
      <w:pPr>
        <w:ind w:left="3600" w:hanging="360"/>
      </w:pPr>
    </w:lvl>
    <w:lvl w:ilvl="5" w:tplc="8B8ABB5C" w:tentative="1">
      <w:start w:val="1"/>
      <w:numFmt w:val="lowerRoman"/>
      <w:lvlText w:val="%6."/>
      <w:lvlJc w:val="right"/>
      <w:pPr>
        <w:ind w:left="4320" w:hanging="180"/>
      </w:pPr>
    </w:lvl>
    <w:lvl w:ilvl="6" w:tplc="2DFA32AA" w:tentative="1">
      <w:start w:val="1"/>
      <w:numFmt w:val="decimal"/>
      <w:lvlText w:val="%7."/>
      <w:lvlJc w:val="left"/>
      <w:pPr>
        <w:ind w:left="5040" w:hanging="360"/>
      </w:pPr>
    </w:lvl>
    <w:lvl w:ilvl="7" w:tplc="18F26EE2" w:tentative="1">
      <w:start w:val="1"/>
      <w:numFmt w:val="lowerLetter"/>
      <w:lvlText w:val="%8."/>
      <w:lvlJc w:val="left"/>
      <w:pPr>
        <w:ind w:left="5760" w:hanging="360"/>
      </w:pPr>
    </w:lvl>
    <w:lvl w:ilvl="8" w:tplc="705626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B099D"/>
    <w:multiLevelType w:val="multilevel"/>
    <w:tmpl w:val="DB6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9D5FC7"/>
    <w:multiLevelType w:val="hybridMultilevel"/>
    <w:tmpl w:val="F9BE760E"/>
    <w:lvl w:ilvl="0" w:tplc="9B9051D2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7A848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F86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C6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A6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F07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2A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CB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43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9CD6426"/>
    <w:multiLevelType w:val="hybridMultilevel"/>
    <w:tmpl w:val="363E5706"/>
    <w:lvl w:ilvl="0" w:tplc="62DE4E08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83C3F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81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F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9EA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C72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64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FD54C2E"/>
    <w:multiLevelType w:val="hybridMultilevel"/>
    <w:tmpl w:val="8C226F9C"/>
    <w:lvl w:ilvl="0" w:tplc="E084A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608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02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C0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ABF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E8E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62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CFB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15BD8"/>
    <w:multiLevelType w:val="hybridMultilevel"/>
    <w:tmpl w:val="FD565E36"/>
    <w:lvl w:ilvl="0" w:tplc="FBD2519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8A56A016" w:tentative="1">
      <w:start w:val="1"/>
      <w:numFmt w:val="lowerLetter"/>
      <w:lvlText w:val="%2."/>
      <w:lvlJc w:val="left"/>
      <w:pPr>
        <w:ind w:left="2880" w:hanging="360"/>
      </w:pPr>
    </w:lvl>
    <w:lvl w:ilvl="2" w:tplc="FF82C1C8" w:tentative="1">
      <w:start w:val="1"/>
      <w:numFmt w:val="lowerRoman"/>
      <w:lvlText w:val="%3."/>
      <w:lvlJc w:val="right"/>
      <w:pPr>
        <w:ind w:left="3600" w:hanging="180"/>
      </w:pPr>
    </w:lvl>
    <w:lvl w:ilvl="3" w:tplc="A5DEA68A" w:tentative="1">
      <w:start w:val="1"/>
      <w:numFmt w:val="decimal"/>
      <w:lvlText w:val="%4."/>
      <w:lvlJc w:val="left"/>
      <w:pPr>
        <w:ind w:left="4320" w:hanging="360"/>
      </w:pPr>
    </w:lvl>
    <w:lvl w:ilvl="4" w:tplc="8B407BF6" w:tentative="1">
      <w:start w:val="1"/>
      <w:numFmt w:val="lowerLetter"/>
      <w:lvlText w:val="%5."/>
      <w:lvlJc w:val="left"/>
      <w:pPr>
        <w:ind w:left="5040" w:hanging="360"/>
      </w:pPr>
    </w:lvl>
    <w:lvl w:ilvl="5" w:tplc="FFECC7D0" w:tentative="1">
      <w:start w:val="1"/>
      <w:numFmt w:val="lowerRoman"/>
      <w:lvlText w:val="%6."/>
      <w:lvlJc w:val="right"/>
      <w:pPr>
        <w:ind w:left="5760" w:hanging="180"/>
      </w:pPr>
    </w:lvl>
    <w:lvl w:ilvl="6" w:tplc="2CF413DC" w:tentative="1">
      <w:start w:val="1"/>
      <w:numFmt w:val="decimal"/>
      <w:lvlText w:val="%7."/>
      <w:lvlJc w:val="left"/>
      <w:pPr>
        <w:ind w:left="6480" w:hanging="360"/>
      </w:pPr>
    </w:lvl>
    <w:lvl w:ilvl="7" w:tplc="4C2EDC38" w:tentative="1">
      <w:start w:val="1"/>
      <w:numFmt w:val="lowerLetter"/>
      <w:lvlText w:val="%8."/>
      <w:lvlJc w:val="left"/>
      <w:pPr>
        <w:ind w:left="7200" w:hanging="360"/>
      </w:pPr>
    </w:lvl>
    <w:lvl w:ilvl="8" w:tplc="F91437C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232DCA"/>
    <w:multiLevelType w:val="hybridMultilevel"/>
    <w:tmpl w:val="D5885AEC"/>
    <w:lvl w:ilvl="0" w:tplc="B510A88A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44E67D2A" w:tentative="1">
      <w:start w:val="1"/>
      <w:numFmt w:val="lowerLetter"/>
      <w:lvlText w:val="%2."/>
      <w:lvlJc w:val="left"/>
      <w:pPr>
        <w:ind w:left="1440" w:hanging="360"/>
      </w:pPr>
    </w:lvl>
    <w:lvl w:ilvl="2" w:tplc="445CD8A0" w:tentative="1">
      <w:start w:val="1"/>
      <w:numFmt w:val="lowerRoman"/>
      <w:lvlText w:val="%3."/>
      <w:lvlJc w:val="right"/>
      <w:pPr>
        <w:ind w:left="2160" w:hanging="180"/>
      </w:pPr>
    </w:lvl>
    <w:lvl w:ilvl="3" w:tplc="20108BB8" w:tentative="1">
      <w:start w:val="1"/>
      <w:numFmt w:val="decimal"/>
      <w:lvlText w:val="%4."/>
      <w:lvlJc w:val="left"/>
      <w:pPr>
        <w:ind w:left="2880" w:hanging="360"/>
      </w:pPr>
    </w:lvl>
    <w:lvl w:ilvl="4" w:tplc="83746766" w:tentative="1">
      <w:start w:val="1"/>
      <w:numFmt w:val="lowerLetter"/>
      <w:lvlText w:val="%5."/>
      <w:lvlJc w:val="left"/>
      <w:pPr>
        <w:ind w:left="3600" w:hanging="360"/>
      </w:pPr>
    </w:lvl>
    <w:lvl w:ilvl="5" w:tplc="15C0BDAA" w:tentative="1">
      <w:start w:val="1"/>
      <w:numFmt w:val="lowerRoman"/>
      <w:lvlText w:val="%6."/>
      <w:lvlJc w:val="right"/>
      <w:pPr>
        <w:ind w:left="4320" w:hanging="180"/>
      </w:pPr>
    </w:lvl>
    <w:lvl w:ilvl="6" w:tplc="DAF21F8E" w:tentative="1">
      <w:start w:val="1"/>
      <w:numFmt w:val="decimal"/>
      <w:lvlText w:val="%7."/>
      <w:lvlJc w:val="left"/>
      <w:pPr>
        <w:ind w:left="5040" w:hanging="360"/>
      </w:pPr>
    </w:lvl>
    <w:lvl w:ilvl="7" w:tplc="145C7BFE" w:tentative="1">
      <w:start w:val="1"/>
      <w:numFmt w:val="lowerLetter"/>
      <w:lvlText w:val="%8."/>
      <w:lvlJc w:val="left"/>
      <w:pPr>
        <w:ind w:left="5760" w:hanging="360"/>
      </w:pPr>
    </w:lvl>
    <w:lvl w:ilvl="8" w:tplc="501A74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D2178"/>
    <w:multiLevelType w:val="hybridMultilevel"/>
    <w:tmpl w:val="F442092E"/>
    <w:lvl w:ilvl="0" w:tplc="290864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3E3956">
      <w:start w:val="1"/>
      <w:numFmt w:val="lowerLetter"/>
      <w:lvlText w:val="%2."/>
      <w:lvlJc w:val="left"/>
      <w:pPr>
        <w:ind w:left="1440" w:hanging="360"/>
      </w:pPr>
    </w:lvl>
    <w:lvl w:ilvl="2" w:tplc="103C5376" w:tentative="1">
      <w:start w:val="1"/>
      <w:numFmt w:val="lowerRoman"/>
      <w:lvlText w:val="%3."/>
      <w:lvlJc w:val="right"/>
      <w:pPr>
        <w:ind w:left="2160" w:hanging="180"/>
      </w:pPr>
    </w:lvl>
    <w:lvl w:ilvl="3" w:tplc="6E0C44CE" w:tentative="1">
      <w:start w:val="1"/>
      <w:numFmt w:val="decimal"/>
      <w:lvlText w:val="%4."/>
      <w:lvlJc w:val="left"/>
      <w:pPr>
        <w:ind w:left="2880" w:hanging="360"/>
      </w:pPr>
    </w:lvl>
    <w:lvl w:ilvl="4" w:tplc="15ACB750" w:tentative="1">
      <w:start w:val="1"/>
      <w:numFmt w:val="lowerLetter"/>
      <w:lvlText w:val="%5."/>
      <w:lvlJc w:val="left"/>
      <w:pPr>
        <w:ind w:left="3600" w:hanging="360"/>
      </w:pPr>
    </w:lvl>
    <w:lvl w:ilvl="5" w:tplc="12849D5C" w:tentative="1">
      <w:start w:val="1"/>
      <w:numFmt w:val="lowerRoman"/>
      <w:lvlText w:val="%6."/>
      <w:lvlJc w:val="right"/>
      <w:pPr>
        <w:ind w:left="4320" w:hanging="180"/>
      </w:pPr>
    </w:lvl>
    <w:lvl w:ilvl="6" w:tplc="79948B24" w:tentative="1">
      <w:start w:val="1"/>
      <w:numFmt w:val="decimal"/>
      <w:lvlText w:val="%7."/>
      <w:lvlJc w:val="left"/>
      <w:pPr>
        <w:ind w:left="5040" w:hanging="360"/>
      </w:pPr>
    </w:lvl>
    <w:lvl w:ilvl="7" w:tplc="6ED8DB60" w:tentative="1">
      <w:start w:val="1"/>
      <w:numFmt w:val="lowerLetter"/>
      <w:lvlText w:val="%8."/>
      <w:lvlJc w:val="left"/>
      <w:pPr>
        <w:ind w:left="5760" w:hanging="360"/>
      </w:pPr>
    </w:lvl>
    <w:lvl w:ilvl="8" w:tplc="95F8D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52D52"/>
    <w:multiLevelType w:val="hybridMultilevel"/>
    <w:tmpl w:val="BB4A7902"/>
    <w:lvl w:ilvl="0" w:tplc="871CCB8C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78A84920" w:tentative="1">
      <w:start w:val="1"/>
      <w:numFmt w:val="lowerLetter"/>
      <w:lvlText w:val="%2."/>
      <w:lvlJc w:val="left"/>
      <w:pPr>
        <w:ind w:left="1440" w:hanging="360"/>
      </w:pPr>
    </w:lvl>
    <w:lvl w:ilvl="2" w:tplc="E61AFE64" w:tentative="1">
      <w:start w:val="1"/>
      <w:numFmt w:val="lowerRoman"/>
      <w:lvlText w:val="%3."/>
      <w:lvlJc w:val="right"/>
      <w:pPr>
        <w:ind w:left="2160" w:hanging="180"/>
      </w:pPr>
    </w:lvl>
    <w:lvl w:ilvl="3" w:tplc="F558D9AC" w:tentative="1">
      <w:start w:val="1"/>
      <w:numFmt w:val="decimal"/>
      <w:lvlText w:val="%4."/>
      <w:lvlJc w:val="left"/>
      <w:pPr>
        <w:ind w:left="2880" w:hanging="360"/>
      </w:pPr>
    </w:lvl>
    <w:lvl w:ilvl="4" w:tplc="4C04CA32" w:tentative="1">
      <w:start w:val="1"/>
      <w:numFmt w:val="lowerLetter"/>
      <w:lvlText w:val="%5."/>
      <w:lvlJc w:val="left"/>
      <w:pPr>
        <w:ind w:left="3600" w:hanging="360"/>
      </w:pPr>
    </w:lvl>
    <w:lvl w:ilvl="5" w:tplc="5C3039C6" w:tentative="1">
      <w:start w:val="1"/>
      <w:numFmt w:val="lowerRoman"/>
      <w:lvlText w:val="%6."/>
      <w:lvlJc w:val="right"/>
      <w:pPr>
        <w:ind w:left="4320" w:hanging="180"/>
      </w:pPr>
    </w:lvl>
    <w:lvl w:ilvl="6" w:tplc="AC805412" w:tentative="1">
      <w:start w:val="1"/>
      <w:numFmt w:val="decimal"/>
      <w:lvlText w:val="%7."/>
      <w:lvlJc w:val="left"/>
      <w:pPr>
        <w:ind w:left="5040" w:hanging="360"/>
      </w:pPr>
    </w:lvl>
    <w:lvl w:ilvl="7" w:tplc="87E2821A" w:tentative="1">
      <w:start w:val="1"/>
      <w:numFmt w:val="lowerLetter"/>
      <w:lvlText w:val="%8."/>
      <w:lvlJc w:val="left"/>
      <w:pPr>
        <w:ind w:left="5760" w:hanging="360"/>
      </w:pPr>
    </w:lvl>
    <w:lvl w:ilvl="8" w:tplc="9FC24A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9450C"/>
    <w:multiLevelType w:val="hybridMultilevel"/>
    <w:tmpl w:val="871E140A"/>
    <w:lvl w:ilvl="0" w:tplc="84C86C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FCFE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A4FD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DC51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96D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587C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A218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CA7C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F4E1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46337A"/>
    <w:multiLevelType w:val="hybridMultilevel"/>
    <w:tmpl w:val="714AC07C"/>
    <w:lvl w:ilvl="0" w:tplc="91D65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824C8" w:tentative="1">
      <w:start w:val="1"/>
      <w:numFmt w:val="lowerLetter"/>
      <w:lvlText w:val="%2."/>
      <w:lvlJc w:val="left"/>
      <w:pPr>
        <w:ind w:left="1440" w:hanging="360"/>
      </w:pPr>
    </w:lvl>
    <w:lvl w:ilvl="2" w:tplc="69520980" w:tentative="1">
      <w:start w:val="1"/>
      <w:numFmt w:val="lowerRoman"/>
      <w:lvlText w:val="%3."/>
      <w:lvlJc w:val="right"/>
      <w:pPr>
        <w:ind w:left="2160" w:hanging="180"/>
      </w:pPr>
    </w:lvl>
    <w:lvl w:ilvl="3" w:tplc="E0326248" w:tentative="1">
      <w:start w:val="1"/>
      <w:numFmt w:val="decimal"/>
      <w:lvlText w:val="%4."/>
      <w:lvlJc w:val="left"/>
      <w:pPr>
        <w:ind w:left="2880" w:hanging="360"/>
      </w:pPr>
    </w:lvl>
    <w:lvl w:ilvl="4" w:tplc="F86CED00" w:tentative="1">
      <w:start w:val="1"/>
      <w:numFmt w:val="lowerLetter"/>
      <w:lvlText w:val="%5."/>
      <w:lvlJc w:val="left"/>
      <w:pPr>
        <w:ind w:left="3600" w:hanging="360"/>
      </w:pPr>
    </w:lvl>
    <w:lvl w:ilvl="5" w:tplc="96640F06" w:tentative="1">
      <w:start w:val="1"/>
      <w:numFmt w:val="lowerRoman"/>
      <w:lvlText w:val="%6."/>
      <w:lvlJc w:val="right"/>
      <w:pPr>
        <w:ind w:left="4320" w:hanging="180"/>
      </w:pPr>
    </w:lvl>
    <w:lvl w:ilvl="6" w:tplc="CAF4959C" w:tentative="1">
      <w:start w:val="1"/>
      <w:numFmt w:val="decimal"/>
      <w:lvlText w:val="%7."/>
      <w:lvlJc w:val="left"/>
      <w:pPr>
        <w:ind w:left="5040" w:hanging="360"/>
      </w:pPr>
    </w:lvl>
    <w:lvl w:ilvl="7" w:tplc="0EF88234" w:tentative="1">
      <w:start w:val="1"/>
      <w:numFmt w:val="lowerLetter"/>
      <w:lvlText w:val="%8."/>
      <w:lvlJc w:val="left"/>
      <w:pPr>
        <w:ind w:left="5760" w:hanging="360"/>
      </w:pPr>
    </w:lvl>
    <w:lvl w:ilvl="8" w:tplc="A5288E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54C99"/>
    <w:multiLevelType w:val="hybridMultilevel"/>
    <w:tmpl w:val="411E9F76"/>
    <w:lvl w:ilvl="0" w:tplc="FF7845D6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A93E2D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09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E8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632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A5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8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AE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2B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E6745"/>
    <w:multiLevelType w:val="hybridMultilevel"/>
    <w:tmpl w:val="7CCAF42A"/>
    <w:lvl w:ilvl="0" w:tplc="3100153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1A2A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EE0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A2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47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BAA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AF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2E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1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334316">
    <w:abstractNumId w:val="5"/>
  </w:num>
  <w:num w:numId="2" w16cid:durableId="1371951547">
    <w:abstractNumId w:val="33"/>
  </w:num>
  <w:num w:numId="3" w16cid:durableId="589850309">
    <w:abstractNumId w:val="28"/>
  </w:num>
  <w:num w:numId="4" w16cid:durableId="1867479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7610184">
    <w:abstractNumId w:val="37"/>
  </w:num>
  <w:num w:numId="6" w16cid:durableId="261228271">
    <w:abstractNumId w:val="14"/>
  </w:num>
  <w:num w:numId="7" w16cid:durableId="609629100">
    <w:abstractNumId w:val="35"/>
  </w:num>
  <w:num w:numId="8" w16cid:durableId="428352990">
    <w:abstractNumId w:val="7"/>
  </w:num>
  <w:num w:numId="9" w16cid:durableId="1683703136">
    <w:abstractNumId w:val="36"/>
  </w:num>
  <w:num w:numId="10" w16cid:durableId="1013530577">
    <w:abstractNumId w:val="13"/>
  </w:num>
  <w:num w:numId="11" w16cid:durableId="303898895">
    <w:abstractNumId w:val="9"/>
  </w:num>
  <w:num w:numId="12" w16cid:durableId="669868300">
    <w:abstractNumId w:val="29"/>
  </w:num>
  <w:num w:numId="13" w16cid:durableId="1547334913">
    <w:abstractNumId w:val="12"/>
  </w:num>
  <w:num w:numId="14" w16cid:durableId="834876704">
    <w:abstractNumId w:val="32"/>
  </w:num>
  <w:num w:numId="15" w16cid:durableId="1165512209">
    <w:abstractNumId w:val="40"/>
  </w:num>
  <w:num w:numId="16" w16cid:durableId="1694183284">
    <w:abstractNumId w:val="37"/>
    <w:lvlOverride w:ilvl="0">
      <w:startOverride w:val="1"/>
    </w:lvlOverride>
  </w:num>
  <w:num w:numId="17" w16cid:durableId="652105634">
    <w:abstractNumId w:val="37"/>
    <w:lvlOverride w:ilvl="0">
      <w:startOverride w:val="1"/>
    </w:lvlOverride>
  </w:num>
  <w:num w:numId="18" w16cid:durableId="2119980346">
    <w:abstractNumId w:val="37"/>
    <w:lvlOverride w:ilvl="0">
      <w:startOverride w:val="1"/>
    </w:lvlOverride>
  </w:num>
  <w:num w:numId="19" w16cid:durableId="696582377">
    <w:abstractNumId w:val="37"/>
    <w:lvlOverride w:ilvl="0">
      <w:startOverride w:val="1"/>
    </w:lvlOverride>
  </w:num>
  <w:num w:numId="20" w16cid:durableId="891813942">
    <w:abstractNumId w:val="37"/>
    <w:lvlOverride w:ilvl="0">
      <w:startOverride w:val="1"/>
    </w:lvlOverride>
  </w:num>
  <w:num w:numId="21" w16cid:durableId="1535269923">
    <w:abstractNumId w:val="37"/>
    <w:lvlOverride w:ilvl="0">
      <w:startOverride w:val="1"/>
    </w:lvlOverride>
  </w:num>
  <w:num w:numId="22" w16cid:durableId="1739862454">
    <w:abstractNumId w:val="0"/>
  </w:num>
  <w:num w:numId="23" w16cid:durableId="1718243100">
    <w:abstractNumId w:val="30"/>
  </w:num>
  <w:num w:numId="24" w16cid:durableId="2040542837">
    <w:abstractNumId w:val="30"/>
    <w:lvlOverride w:ilvl="0">
      <w:startOverride w:val="1"/>
    </w:lvlOverride>
  </w:num>
  <w:num w:numId="25" w16cid:durableId="1952782594">
    <w:abstractNumId w:val="39"/>
  </w:num>
  <w:num w:numId="26" w16cid:durableId="701905925">
    <w:abstractNumId w:val="6"/>
  </w:num>
  <w:num w:numId="27" w16cid:durableId="1633749745">
    <w:abstractNumId w:val="19"/>
  </w:num>
  <w:num w:numId="28" w16cid:durableId="1450540403">
    <w:abstractNumId w:val="20"/>
  </w:num>
  <w:num w:numId="29" w16cid:durableId="1673490011">
    <w:abstractNumId w:val="4"/>
  </w:num>
  <w:num w:numId="30" w16cid:durableId="1460343542">
    <w:abstractNumId w:val="2"/>
  </w:num>
  <w:num w:numId="31" w16cid:durableId="1114330644">
    <w:abstractNumId w:val="11"/>
  </w:num>
  <w:num w:numId="32" w16cid:durableId="1924604293">
    <w:abstractNumId w:val="15"/>
  </w:num>
  <w:num w:numId="33" w16cid:durableId="171920388">
    <w:abstractNumId w:val="1"/>
  </w:num>
  <w:num w:numId="34" w16cid:durableId="1360859435">
    <w:abstractNumId w:val="17"/>
  </w:num>
  <w:num w:numId="35" w16cid:durableId="1380132684">
    <w:abstractNumId w:val="22"/>
  </w:num>
  <w:num w:numId="36" w16cid:durableId="602690895">
    <w:abstractNumId w:val="8"/>
  </w:num>
  <w:num w:numId="37" w16cid:durableId="48890719">
    <w:abstractNumId w:val="31"/>
  </w:num>
  <w:num w:numId="38" w16cid:durableId="192429386">
    <w:abstractNumId w:val="26"/>
  </w:num>
  <w:num w:numId="39" w16cid:durableId="226454790">
    <w:abstractNumId w:val="25"/>
  </w:num>
  <w:num w:numId="40" w16cid:durableId="875430572">
    <w:abstractNumId w:val="21"/>
  </w:num>
  <w:num w:numId="41" w16cid:durableId="729304796">
    <w:abstractNumId w:val="10"/>
  </w:num>
  <w:num w:numId="42" w16cid:durableId="1104617846">
    <w:abstractNumId w:val="27"/>
  </w:num>
  <w:num w:numId="43" w16cid:durableId="1723676391">
    <w:abstractNumId w:val="41"/>
  </w:num>
  <w:num w:numId="44" w16cid:durableId="350379374">
    <w:abstractNumId w:val="23"/>
  </w:num>
  <w:num w:numId="45" w16cid:durableId="1905329822">
    <w:abstractNumId w:val="42"/>
  </w:num>
  <w:num w:numId="46" w16cid:durableId="1829128545">
    <w:abstractNumId w:val="34"/>
  </w:num>
  <w:num w:numId="47" w16cid:durableId="849954894">
    <w:abstractNumId w:val="3"/>
  </w:num>
  <w:num w:numId="48" w16cid:durableId="1887987992">
    <w:abstractNumId w:val="23"/>
    <w:lvlOverride w:ilvl="0">
      <w:startOverride w:val="1"/>
    </w:lvlOverride>
  </w:num>
  <w:num w:numId="49" w16cid:durableId="1519276766">
    <w:abstractNumId w:val="18"/>
  </w:num>
  <w:num w:numId="50" w16cid:durableId="440688358">
    <w:abstractNumId w:val="24"/>
  </w:num>
  <w:num w:numId="51" w16cid:durableId="1935357451">
    <w:abstractNumId w:val="43"/>
  </w:num>
  <w:num w:numId="52" w16cid:durableId="29845585">
    <w:abstractNumId w:val="16"/>
  </w:num>
  <w:num w:numId="53" w16cid:durableId="269513296">
    <w:abstractNumId w:val="38"/>
  </w:num>
  <w:num w:numId="54" w16cid:durableId="1024403876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4665"/>
    <w:rsid w:val="000107FF"/>
    <w:rsid w:val="000115A8"/>
    <w:rsid w:val="00012F37"/>
    <w:rsid w:val="00015661"/>
    <w:rsid w:val="00015F17"/>
    <w:rsid w:val="0001758E"/>
    <w:rsid w:val="00020CE7"/>
    <w:rsid w:val="000213E4"/>
    <w:rsid w:val="000227CF"/>
    <w:rsid w:val="0002420C"/>
    <w:rsid w:val="000249FC"/>
    <w:rsid w:val="000257B0"/>
    <w:rsid w:val="000262A6"/>
    <w:rsid w:val="00030A1C"/>
    <w:rsid w:val="00030F47"/>
    <w:rsid w:val="00031ACE"/>
    <w:rsid w:val="00031E19"/>
    <w:rsid w:val="000326E2"/>
    <w:rsid w:val="000341A8"/>
    <w:rsid w:val="0004097D"/>
    <w:rsid w:val="000435DE"/>
    <w:rsid w:val="00043A15"/>
    <w:rsid w:val="00044C8C"/>
    <w:rsid w:val="00045282"/>
    <w:rsid w:val="00050681"/>
    <w:rsid w:val="00051989"/>
    <w:rsid w:val="0005225A"/>
    <w:rsid w:val="00053A61"/>
    <w:rsid w:val="000553FE"/>
    <w:rsid w:val="00056193"/>
    <w:rsid w:val="00057276"/>
    <w:rsid w:val="000576D8"/>
    <w:rsid w:val="00057A73"/>
    <w:rsid w:val="00060B34"/>
    <w:rsid w:val="00060DEA"/>
    <w:rsid w:val="000613DF"/>
    <w:rsid w:val="00062881"/>
    <w:rsid w:val="00063824"/>
    <w:rsid w:val="00064322"/>
    <w:rsid w:val="000645E0"/>
    <w:rsid w:val="00064626"/>
    <w:rsid w:val="000679E2"/>
    <w:rsid w:val="00071F4D"/>
    <w:rsid w:val="00072BB7"/>
    <w:rsid w:val="000733EC"/>
    <w:rsid w:val="000736BA"/>
    <w:rsid w:val="0007537F"/>
    <w:rsid w:val="00075C9E"/>
    <w:rsid w:val="00076CE0"/>
    <w:rsid w:val="00077849"/>
    <w:rsid w:val="00082DC0"/>
    <w:rsid w:val="00084043"/>
    <w:rsid w:val="000842AF"/>
    <w:rsid w:val="0008560D"/>
    <w:rsid w:val="00090E92"/>
    <w:rsid w:val="00091B87"/>
    <w:rsid w:val="0009266A"/>
    <w:rsid w:val="000A01AF"/>
    <w:rsid w:val="000A0FD5"/>
    <w:rsid w:val="000A418D"/>
    <w:rsid w:val="000A4411"/>
    <w:rsid w:val="000A6F0A"/>
    <w:rsid w:val="000B1B4F"/>
    <w:rsid w:val="000B1DB9"/>
    <w:rsid w:val="000B6003"/>
    <w:rsid w:val="000B6800"/>
    <w:rsid w:val="000B73B1"/>
    <w:rsid w:val="000C0C3D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C7ABC"/>
    <w:rsid w:val="000D1C05"/>
    <w:rsid w:val="000D230A"/>
    <w:rsid w:val="000D24B3"/>
    <w:rsid w:val="000D38A4"/>
    <w:rsid w:val="000D6A8A"/>
    <w:rsid w:val="000E05E2"/>
    <w:rsid w:val="000E1BD8"/>
    <w:rsid w:val="000E2391"/>
    <w:rsid w:val="000E2434"/>
    <w:rsid w:val="000E249D"/>
    <w:rsid w:val="000E3B90"/>
    <w:rsid w:val="000E4B49"/>
    <w:rsid w:val="000F10CC"/>
    <w:rsid w:val="000F4895"/>
    <w:rsid w:val="000F5ACE"/>
    <w:rsid w:val="000F6912"/>
    <w:rsid w:val="000F6C8C"/>
    <w:rsid w:val="001026FF"/>
    <w:rsid w:val="0010310F"/>
    <w:rsid w:val="00103820"/>
    <w:rsid w:val="00103CDC"/>
    <w:rsid w:val="00106BC3"/>
    <w:rsid w:val="001101F3"/>
    <w:rsid w:val="00110D4E"/>
    <w:rsid w:val="0011139F"/>
    <w:rsid w:val="001127D2"/>
    <w:rsid w:val="00115838"/>
    <w:rsid w:val="00117ECF"/>
    <w:rsid w:val="00122265"/>
    <w:rsid w:val="001226B8"/>
    <w:rsid w:val="001227A5"/>
    <w:rsid w:val="00122FB7"/>
    <w:rsid w:val="00124EC2"/>
    <w:rsid w:val="00126D77"/>
    <w:rsid w:val="001318B8"/>
    <w:rsid w:val="001328B6"/>
    <w:rsid w:val="00132FF3"/>
    <w:rsid w:val="00133F76"/>
    <w:rsid w:val="00135A64"/>
    <w:rsid w:val="00135B1D"/>
    <w:rsid w:val="001360AE"/>
    <w:rsid w:val="001366F3"/>
    <w:rsid w:val="00137DE8"/>
    <w:rsid w:val="001408A3"/>
    <w:rsid w:val="00141B95"/>
    <w:rsid w:val="00141CE4"/>
    <w:rsid w:val="001468F9"/>
    <w:rsid w:val="00146D72"/>
    <w:rsid w:val="0014733E"/>
    <w:rsid w:val="00150453"/>
    <w:rsid w:val="001508F7"/>
    <w:rsid w:val="00151FB5"/>
    <w:rsid w:val="001544FB"/>
    <w:rsid w:val="00155D9A"/>
    <w:rsid w:val="001560BD"/>
    <w:rsid w:val="001560EB"/>
    <w:rsid w:val="00156F11"/>
    <w:rsid w:val="001609D3"/>
    <w:rsid w:val="00160B76"/>
    <w:rsid w:val="00161673"/>
    <w:rsid w:val="001641AC"/>
    <w:rsid w:val="00164951"/>
    <w:rsid w:val="0016672B"/>
    <w:rsid w:val="00167085"/>
    <w:rsid w:val="001674EF"/>
    <w:rsid w:val="001679A7"/>
    <w:rsid w:val="0017086D"/>
    <w:rsid w:val="00170F22"/>
    <w:rsid w:val="0017206B"/>
    <w:rsid w:val="00172F24"/>
    <w:rsid w:val="00172FA9"/>
    <w:rsid w:val="00173B0C"/>
    <w:rsid w:val="00173D74"/>
    <w:rsid w:val="00173F22"/>
    <w:rsid w:val="001751D5"/>
    <w:rsid w:val="00175365"/>
    <w:rsid w:val="00176503"/>
    <w:rsid w:val="00176C48"/>
    <w:rsid w:val="00176FCE"/>
    <w:rsid w:val="0017786D"/>
    <w:rsid w:val="001812F4"/>
    <w:rsid w:val="00182071"/>
    <w:rsid w:val="0018382A"/>
    <w:rsid w:val="00184E25"/>
    <w:rsid w:val="001879C8"/>
    <w:rsid w:val="00187C62"/>
    <w:rsid w:val="00187DE1"/>
    <w:rsid w:val="00191FE8"/>
    <w:rsid w:val="00193F58"/>
    <w:rsid w:val="001942D7"/>
    <w:rsid w:val="00194787"/>
    <w:rsid w:val="00196068"/>
    <w:rsid w:val="001A10F2"/>
    <w:rsid w:val="001A1AB8"/>
    <w:rsid w:val="001A228E"/>
    <w:rsid w:val="001A4533"/>
    <w:rsid w:val="001A48DF"/>
    <w:rsid w:val="001A5A7F"/>
    <w:rsid w:val="001A657B"/>
    <w:rsid w:val="001A6680"/>
    <w:rsid w:val="001A713F"/>
    <w:rsid w:val="001B415A"/>
    <w:rsid w:val="001B681E"/>
    <w:rsid w:val="001B6992"/>
    <w:rsid w:val="001C00F6"/>
    <w:rsid w:val="001C03C2"/>
    <w:rsid w:val="001C10AB"/>
    <w:rsid w:val="001C5252"/>
    <w:rsid w:val="001C52FB"/>
    <w:rsid w:val="001C60A6"/>
    <w:rsid w:val="001C737D"/>
    <w:rsid w:val="001C7DFD"/>
    <w:rsid w:val="001C7E2A"/>
    <w:rsid w:val="001D112A"/>
    <w:rsid w:val="001D2B7D"/>
    <w:rsid w:val="001D7DCD"/>
    <w:rsid w:val="001E08C5"/>
    <w:rsid w:val="001E0F5D"/>
    <w:rsid w:val="001E11B6"/>
    <w:rsid w:val="001E21C6"/>
    <w:rsid w:val="001E265E"/>
    <w:rsid w:val="001E2A54"/>
    <w:rsid w:val="001E30C7"/>
    <w:rsid w:val="001E56D1"/>
    <w:rsid w:val="001E5E5E"/>
    <w:rsid w:val="001F07CB"/>
    <w:rsid w:val="001F1496"/>
    <w:rsid w:val="001F1CC8"/>
    <w:rsid w:val="001F1E50"/>
    <w:rsid w:val="001F221E"/>
    <w:rsid w:val="001F375E"/>
    <w:rsid w:val="001F4393"/>
    <w:rsid w:val="001F4AFC"/>
    <w:rsid w:val="001F5005"/>
    <w:rsid w:val="001F50F2"/>
    <w:rsid w:val="001F587B"/>
    <w:rsid w:val="001F5AFD"/>
    <w:rsid w:val="00201AB9"/>
    <w:rsid w:val="00201C83"/>
    <w:rsid w:val="00202A92"/>
    <w:rsid w:val="0020356B"/>
    <w:rsid w:val="0020389B"/>
    <w:rsid w:val="00203DBD"/>
    <w:rsid w:val="002052ED"/>
    <w:rsid w:val="00205943"/>
    <w:rsid w:val="00206ACA"/>
    <w:rsid w:val="002075FD"/>
    <w:rsid w:val="002109C8"/>
    <w:rsid w:val="00212175"/>
    <w:rsid w:val="002132E3"/>
    <w:rsid w:val="00215501"/>
    <w:rsid w:val="00216E98"/>
    <w:rsid w:val="00217B13"/>
    <w:rsid w:val="0022085A"/>
    <w:rsid w:val="00220DAC"/>
    <w:rsid w:val="00220ED7"/>
    <w:rsid w:val="00223AD4"/>
    <w:rsid w:val="00223D65"/>
    <w:rsid w:val="00224E97"/>
    <w:rsid w:val="0022524E"/>
    <w:rsid w:val="00226450"/>
    <w:rsid w:val="0022738A"/>
    <w:rsid w:val="00227B52"/>
    <w:rsid w:val="00230946"/>
    <w:rsid w:val="00230E6D"/>
    <w:rsid w:val="0023141B"/>
    <w:rsid w:val="002319E8"/>
    <w:rsid w:val="00232949"/>
    <w:rsid w:val="0023398B"/>
    <w:rsid w:val="002347E2"/>
    <w:rsid w:val="00235FBD"/>
    <w:rsid w:val="00236BE1"/>
    <w:rsid w:val="0024142B"/>
    <w:rsid w:val="002418FE"/>
    <w:rsid w:val="00244C89"/>
    <w:rsid w:val="00244DA3"/>
    <w:rsid w:val="002465D2"/>
    <w:rsid w:val="00246B4F"/>
    <w:rsid w:val="00246BB6"/>
    <w:rsid w:val="00250FE4"/>
    <w:rsid w:val="0025152B"/>
    <w:rsid w:val="00251DA6"/>
    <w:rsid w:val="00253CFD"/>
    <w:rsid w:val="002540F0"/>
    <w:rsid w:val="0025487A"/>
    <w:rsid w:val="00257B56"/>
    <w:rsid w:val="00260A81"/>
    <w:rsid w:val="0026126F"/>
    <w:rsid w:val="0026205F"/>
    <w:rsid w:val="00263E7F"/>
    <w:rsid w:val="00264B6F"/>
    <w:rsid w:val="00265FFA"/>
    <w:rsid w:val="00266C96"/>
    <w:rsid w:val="00270834"/>
    <w:rsid w:val="0027188D"/>
    <w:rsid w:val="00271FF2"/>
    <w:rsid w:val="00272991"/>
    <w:rsid w:val="00272D6F"/>
    <w:rsid w:val="002741CA"/>
    <w:rsid w:val="00274452"/>
    <w:rsid w:val="00275124"/>
    <w:rsid w:val="00280650"/>
    <w:rsid w:val="0028122A"/>
    <w:rsid w:val="00281FCB"/>
    <w:rsid w:val="002839B1"/>
    <w:rsid w:val="0028491E"/>
    <w:rsid w:val="002866D3"/>
    <w:rsid w:val="00287386"/>
    <w:rsid w:val="00290E84"/>
    <w:rsid w:val="00291BC3"/>
    <w:rsid w:val="00292F37"/>
    <w:rsid w:val="00293BC0"/>
    <w:rsid w:val="002948EC"/>
    <w:rsid w:val="00295004"/>
    <w:rsid w:val="0029645B"/>
    <w:rsid w:val="002967DA"/>
    <w:rsid w:val="0029714B"/>
    <w:rsid w:val="00297E24"/>
    <w:rsid w:val="002A09D4"/>
    <w:rsid w:val="002A14A9"/>
    <w:rsid w:val="002A2232"/>
    <w:rsid w:val="002A346E"/>
    <w:rsid w:val="002A3C63"/>
    <w:rsid w:val="002A3ECE"/>
    <w:rsid w:val="002A5FA6"/>
    <w:rsid w:val="002A7AAA"/>
    <w:rsid w:val="002B1C35"/>
    <w:rsid w:val="002B2730"/>
    <w:rsid w:val="002B63CA"/>
    <w:rsid w:val="002B64D6"/>
    <w:rsid w:val="002B6E62"/>
    <w:rsid w:val="002B6EE4"/>
    <w:rsid w:val="002B7FCB"/>
    <w:rsid w:val="002C10B1"/>
    <w:rsid w:val="002C1730"/>
    <w:rsid w:val="002C231C"/>
    <w:rsid w:val="002C2EA0"/>
    <w:rsid w:val="002C5F54"/>
    <w:rsid w:val="002C6457"/>
    <w:rsid w:val="002C7B20"/>
    <w:rsid w:val="002D10F6"/>
    <w:rsid w:val="002D41DE"/>
    <w:rsid w:val="002D5B6B"/>
    <w:rsid w:val="002D6EF4"/>
    <w:rsid w:val="002D71BC"/>
    <w:rsid w:val="002E08F2"/>
    <w:rsid w:val="002E0F25"/>
    <w:rsid w:val="002E19DE"/>
    <w:rsid w:val="002E20C6"/>
    <w:rsid w:val="002E2DEE"/>
    <w:rsid w:val="002E3618"/>
    <w:rsid w:val="002E3F1B"/>
    <w:rsid w:val="002E47E0"/>
    <w:rsid w:val="002E486D"/>
    <w:rsid w:val="002F0B30"/>
    <w:rsid w:val="002F3B0B"/>
    <w:rsid w:val="002F4298"/>
    <w:rsid w:val="002F4366"/>
    <w:rsid w:val="002F474D"/>
    <w:rsid w:val="002F5798"/>
    <w:rsid w:val="002F5D9D"/>
    <w:rsid w:val="002F7302"/>
    <w:rsid w:val="002F7BA8"/>
    <w:rsid w:val="002F7BAC"/>
    <w:rsid w:val="003017A9"/>
    <w:rsid w:val="00301E06"/>
    <w:rsid w:val="0030214E"/>
    <w:rsid w:val="003026FA"/>
    <w:rsid w:val="00302B13"/>
    <w:rsid w:val="00302D0B"/>
    <w:rsid w:val="003031BB"/>
    <w:rsid w:val="003039C9"/>
    <w:rsid w:val="00303B10"/>
    <w:rsid w:val="00303D72"/>
    <w:rsid w:val="003044BB"/>
    <w:rsid w:val="003045FF"/>
    <w:rsid w:val="003058C7"/>
    <w:rsid w:val="003061EB"/>
    <w:rsid w:val="0031149D"/>
    <w:rsid w:val="003125D2"/>
    <w:rsid w:val="00312B37"/>
    <w:rsid w:val="00312BFB"/>
    <w:rsid w:val="00314E96"/>
    <w:rsid w:val="00314FD6"/>
    <w:rsid w:val="00315500"/>
    <w:rsid w:val="003157A2"/>
    <w:rsid w:val="003158D0"/>
    <w:rsid w:val="0031675A"/>
    <w:rsid w:val="00317D72"/>
    <w:rsid w:val="003208FB"/>
    <w:rsid w:val="00320984"/>
    <w:rsid w:val="00321EDD"/>
    <w:rsid w:val="003259C7"/>
    <w:rsid w:val="00326A4F"/>
    <w:rsid w:val="00326CC4"/>
    <w:rsid w:val="00327186"/>
    <w:rsid w:val="00327DBB"/>
    <w:rsid w:val="00332735"/>
    <w:rsid w:val="0033433B"/>
    <w:rsid w:val="00334C2D"/>
    <w:rsid w:val="00336982"/>
    <w:rsid w:val="00340B08"/>
    <w:rsid w:val="0035048E"/>
    <w:rsid w:val="00351A6F"/>
    <w:rsid w:val="00351C5A"/>
    <w:rsid w:val="00352CC1"/>
    <w:rsid w:val="003539F5"/>
    <w:rsid w:val="00353B50"/>
    <w:rsid w:val="00356F39"/>
    <w:rsid w:val="00360939"/>
    <w:rsid w:val="00360AA7"/>
    <w:rsid w:val="00361865"/>
    <w:rsid w:val="00361A3E"/>
    <w:rsid w:val="00366883"/>
    <w:rsid w:val="00366B2D"/>
    <w:rsid w:val="00367FB6"/>
    <w:rsid w:val="00370DCB"/>
    <w:rsid w:val="00370F79"/>
    <w:rsid w:val="00372A90"/>
    <w:rsid w:val="00373528"/>
    <w:rsid w:val="00373663"/>
    <w:rsid w:val="0037558A"/>
    <w:rsid w:val="00375FF8"/>
    <w:rsid w:val="0038026C"/>
    <w:rsid w:val="003825F5"/>
    <w:rsid w:val="00383338"/>
    <w:rsid w:val="00384176"/>
    <w:rsid w:val="00385D86"/>
    <w:rsid w:val="00386B1B"/>
    <w:rsid w:val="00387781"/>
    <w:rsid w:val="0039068F"/>
    <w:rsid w:val="00390FA2"/>
    <w:rsid w:val="00392CF3"/>
    <w:rsid w:val="00394516"/>
    <w:rsid w:val="00394945"/>
    <w:rsid w:val="00394E3E"/>
    <w:rsid w:val="003961A6"/>
    <w:rsid w:val="00397BC4"/>
    <w:rsid w:val="003A215E"/>
    <w:rsid w:val="003A46EA"/>
    <w:rsid w:val="003A4970"/>
    <w:rsid w:val="003A62EB"/>
    <w:rsid w:val="003A7D06"/>
    <w:rsid w:val="003B0B8B"/>
    <w:rsid w:val="003B1B28"/>
    <w:rsid w:val="003B405B"/>
    <w:rsid w:val="003B4A52"/>
    <w:rsid w:val="003B5280"/>
    <w:rsid w:val="003B7F2C"/>
    <w:rsid w:val="003C17FA"/>
    <w:rsid w:val="003C291B"/>
    <w:rsid w:val="003C2E77"/>
    <w:rsid w:val="003C3139"/>
    <w:rsid w:val="003C529A"/>
    <w:rsid w:val="003C75A9"/>
    <w:rsid w:val="003D0ED4"/>
    <w:rsid w:val="003D6955"/>
    <w:rsid w:val="003D7136"/>
    <w:rsid w:val="003E098F"/>
    <w:rsid w:val="003E21C6"/>
    <w:rsid w:val="003E4D83"/>
    <w:rsid w:val="003E5CC6"/>
    <w:rsid w:val="003E626F"/>
    <w:rsid w:val="003E687F"/>
    <w:rsid w:val="003E7050"/>
    <w:rsid w:val="003F106D"/>
    <w:rsid w:val="003F1398"/>
    <w:rsid w:val="003F7B8C"/>
    <w:rsid w:val="004027C6"/>
    <w:rsid w:val="004053FB"/>
    <w:rsid w:val="00407341"/>
    <w:rsid w:val="004075D5"/>
    <w:rsid w:val="004078D4"/>
    <w:rsid w:val="00411150"/>
    <w:rsid w:val="004132B8"/>
    <w:rsid w:val="0041391B"/>
    <w:rsid w:val="00413985"/>
    <w:rsid w:val="004156C8"/>
    <w:rsid w:val="00416687"/>
    <w:rsid w:val="00416E9F"/>
    <w:rsid w:val="00417F0E"/>
    <w:rsid w:val="00422A19"/>
    <w:rsid w:val="00422BCE"/>
    <w:rsid w:val="00423635"/>
    <w:rsid w:val="0042413E"/>
    <w:rsid w:val="00424645"/>
    <w:rsid w:val="004248B1"/>
    <w:rsid w:val="00425FB1"/>
    <w:rsid w:val="00426676"/>
    <w:rsid w:val="00427C86"/>
    <w:rsid w:val="0043014A"/>
    <w:rsid w:val="0043030F"/>
    <w:rsid w:val="0043107E"/>
    <w:rsid w:val="004312E4"/>
    <w:rsid w:val="004339D8"/>
    <w:rsid w:val="00435377"/>
    <w:rsid w:val="00435BC7"/>
    <w:rsid w:val="00440961"/>
    <w:rsid w:val="00443D14"/>
    <w:rsid w:val="00450874"/>
    <w:rsid w:val="004508B1"/>
    <w:rsid w:val="00451A4C"/>
    <w:rsid w:val="00451B4A"/>
    <w:rsid w:val="00452451"/>
    <w:rsid w:val="0045390F"/>
    <w:rsid w:val="00455CDD"/>
    <w:rsid w:val="00456915"/>
    <w:rsid w:val="0045755B"/>
    <w:rsid w:val="00457D65"/>
    <w:rsid w:val="00460451"/>
    <w:rsid w:val="0046059B"/>
    <w:rsid w:val="00460CE3"/>
    <w:rsid w:val="00463D6D"/>
    <w:rsid w:val="00464667"/>
    <w:rsid w:val="00464893"/>
    <w:rsid w:val="004671E0"/>
    <w:rsid w:val="004676C6"/>
    <w:rsid w:val="00467837"/>
    <w:rsid w:val="00470025"/>
    <w:rsid w:val="00470D9A"/>
    <w:rsid w:val="0047173B"/>
    <w:rsid w:val="00472536"/>
    <w:rsid w:val="004757F8"/>
    <w:rsid w:val="004771C4"/>
    <w:rsid w:val="0048013D"/>
    <w:rsid w:val="004828E3"/>
    <w:rsid w:val="004838FC"/>
    <w:rsid w:val="00486BD6"/>
    <w:rsid w:val="00486EAA"/>
    <w:rsid w:val="00487280"/>
    <w:rsid w:val="00490529"/>
    <w:rsid w:val="00491C67"/>
    <w:rsid w:val="00492688"/>
    <w:rsid w:val="00492D6E"/>
    <w:rsid w:val="004939A8"/>
    <w:rsid w:val="00493F27"/>
    <w:rsid w:val="004945DC"/>
    <w:rsid w:val="004948E5"/>
    <w:rsid w:val="00495608"/>
    <w:rsid w:val="00496B39"/>
    <w:rsid w:val="004A11B2"/>
    <w:rsid w:val="004A25C9"/>
    <w:rsid w:val="004A3E87"/>
    <w:rsid w:val="004A49BA"/>
    <w:rsid w:val="004A639B"/>
    <w:rsid w:val="004A6427"/>
    <w:rsid w:val="004A6936"/>
    <w:rsid w:val="004A6BCF"/>
    <w:rsid w:val="004A777F"/>
    <w:rsid w:val="004A7B4A"/>
    <w:rsid w:val="004B0181"/>
    <w:rsid w:val="004B044B"/>
    <w:rsid w:val="004B125C"/>
    <w:rsid w:val="004B1B29"/>
    <w:rsid w:val="004B2D19"/>
    <w:rsid w:val="004B4BE7"/>
    <w:rsid w:val="004B56E8"/>
    <w:rsid w:val="004B7550"/>
    <w:rsid w:val="004B75CF"/>
    <w:rsid w:val="004C465C"/>
    <w:rsid w:val="004C7019"/>
    <w:rsid w:val="004D26BA"/>
    <w:rsid w:val="004D57A7"/>
    <w:rsid w:val="004D6018"/>
    <w:rsid w:val="004E396C"/>
    <w:rsid w:val="004E4679"/>
    <w:rsid w:val="004E57C5"/>
    <w:rsid w:val="004E725D"/>
    <w:rsid w:val="004F0C8B"/>
    <w:rsid w:val="004F2849"/>
    <w:rsid w:val="004F2910"/>
    <w:rsid w:val="004F3D7F"/>
    <w:rsid w:val="004F3ED0"/>
    <w:rsid w:val="004F507F"/>
    <w:rsid w:val="004F59AE"/>
    <w:rsid w:val="004F6A63"/>
    <w:rsid w:val="005013ED"/>
    <w:rsid w:val="0050283F"/>
    <w:rsid w:val="00503410"/>
    <w:rsid w:val="0050357E"/>
    <w:rsid w:val="00504524"/>
    <w:rsid w:val="00505A7B"/>
    <w:rsid w:val="0050660D"/>
    <w:rsid w:val="005075D1"/>
    <w:rsid w:val="00507A8F"/>
    <w:rsid w:val="00510B25"/>
    <w:rsid w:val="00511091"/>
    <w:rsid w:val="00512A74"/>
    <w:rsid w:val="00512D86"/>
    <w:rsid w:val="0051349A"/>
    <w:rsid w:val="00513EA1"/>
    <w:rsid w:val="00513F4E"/>
    <w:rsid w:val="00515652"/>
    <w:rsid w:val="00520730"/>
    <w:rsid w:val="005253BF"/>
    <w:rsid w:val="005256E3"/>
    <w:rsid w:val="005258D7"/>
    <w:rsid w:val="00525B65"/>
    <w:rsid w:val="00526104"/>
    <w:rsid w:val="005276AD"/>
    <w:rsid w:val="005304FB"/>
    <w:rsid w:val="00531346"/>
    <w:rsid w:val="00531C40"/>
    <w:rsid w:val="005325A5"/>
    <w:rsid w:val="0053288B"/>
    <w:rsid w:val="005332DA"/>
    <w:rsid w:val="00533CFC"/>
    <w:rsid w:val="0053483F"/>
    <w:rsid w:val="005351A8"/>
    <w:rsid w:val="005369E2"/>
    <w:rsid w:val="00537B76"/>
    <w:rsid w:val="0054029E"/>
    <w:rsid w:val="005436CB"/>
    <w:rsid w:val="0054378F"/>
    <w:rsid w:val="00544939"/>
    <w:rsid w:val="00547E40"/>
    <w:rsid w:val="0055158D"/>
    <w:rsid w:val="00553360"/>
    <w:rsid w:val="0055510F"/>
    <w:rsid w:val="005568AA"/>
    <w:rsid w:val="00556A31"/>
    <w:rsid w:val="00560E4C"/>
    <w:rsid w:val="00560ECD"/>
    <w:rsid w:val="00561317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171F"/>
    <w:rsid w:val="00581E09"/>
    <w:rsid w:val="00582118"/>
    <w:rsid w:val="005823EF"/>
    <w:rsid w:val="00582B32"/>
    <w:rsid w:val="00582E4E"/>
    <w:rsid w:val="005838F8"/>
    <w:rsid w:val="00585205"/>
    <w:rsid w:val="00594125"/>
    <w:rsid w:val="005946D4"/>
    <w:rsid w:val="00594F7B"/>
    <w:rsid w:val="0059530D"/>
    <w:rsid w:val="005959C1"/>
    <w:rsid w:val="00595A05"/>
    <w:rsid w:val="005961B9"/>
    <w:rsid w:val="005969E7"/>
    <w:rsid w:val="00597142"/>
    <w:rsid w:val="005A67C5"/>
    <w:rsid w:val="005A757A"/>
    <w:rsid w:val="005B0A9F"/>
    <w:rsid w:val="005B1FF1"/>
    <w:rsid w:val="005B7109"/>
    <w:rsid w:val="005C1540"/>
    <w:rsid w:val="005C15AC"/>
    <w:rsid w:val="005C20EF"/>
    <w:rsid w:val="005C277F"/>
    <w:rsid w:val="005C35A0"/>
    <w:rsid w:val="005C44D9"/>
    <w:rsid w:val="005C50F8"/>
    <w:rsid w:val="005C5B9C"/>
    <w:rsid w:val="005C5E8D"/>
    <w:rsid w:val="005C7195"/>
    <w:rsid w:val="005C796F"/>
    <w:rsid w:val="005C7986"/>
    <w:rsid w:val="005D0C19"/>
    <w:rsid w:val="005D2A31"/>
    <w:rsid w:val="005D618E"/>
    <w:rsid w:val="005E13B3"/>
    <w:rsid w:val="005E41E0"/>
    <w:rsid w:val="005E64C6"/>
    <w:rsid w:val="005E7273"/>
    <w:rsid w:val="005F44C5"/>
    <w:rsid w:val="005F592D"/>
    <w:rsid w:val="005F6D1E"/>
    <w:rsid w:val="00600109"/>
    <w:rsid w:val="0060098C"/>
    <w:rsid w:val="0060186D"/>
    <w:rsid w:val="00601AF3"/>
    <w:rsid w:val="00603151"/>
    <w:rsid w:val="006034B8"/>
    <w:rsid w:val="006038FC"/>
    <w:rsid w:val="00603BDC"/>
    <w:rsid w:val="0060451B"/>
    <w:rsid w:val="00604BAA"/>
    <w:rsid w:val="0060759C"/>
    <w:rsid w:val="00607814"/>
    <w:rsid w:val="006078B1"/>
    <w:rsid w:val="00610FD9"/>
    <w:rsid w:val="00611EDA"/>
    <w:rsid w:val="00613F6B"/>
    <w:rsid w:val="00616703"/>
    <w:rsid w:val="006215CF"/>
    <w:rsid w:val="0062194A"/>
    <w:rsid w:val="0062212D"/>
    <w:rsid w:val="0062248D"/>
    <w:rsid w:val="006239DF"/>
    <w:rsid w:val="00623CC4"/>
    <w:rsid w:val="006252B7"/>
    <w:rsid w:val="006256A6"/>
    <w:rsid w:val="006256DC"/>
    <w:rsid w:val="0062657D"/>
    <w:rsid w:val="0062732B"/>
    <w:rsid w:val="00627A0B"/>
    <w:rsid w:val="00631C61"/>
    <w:rsid w:val="0063327B"/>
    <w:rsid w:val="00633795"/>
    <w:rsid w:val="00633FF5"/>
    <w:rsid w:val="00635310"/>
    <w:rsid w:val="006403FC"/>
    <w:rsid w:val="00641ADD"/>
    <w:rsid w:val="006431DE"/>
    <w:rsid w:val="00645E4C"/>
    <w:rsid w:val="00647DFA"/>
    <w:rsid w:val="00647F1D"/>
    <w:rsid w:val="0065221C"/>
    <w:rsid w:val="00652593"/>
    <w:rsid w:val="00652FE8"/>
    <w:rsid w:val="00652FF8"/>
    <w:rsid w:val="006542D6"/>
    <w:rsid w:val="0065496B"/>
    <w:rsid w:val="006549D9"/>
    <w:rsid w:val="00654D19"/>
    <w:rsid w:val="0065561C"/>
    <w:rsid w:val="0065580B"/>
    <w:rsid w:val="00656180"/>
    <w:rsid w:val="00656EF8"/>
    <w:rsid w:val="0065789F"/>
    <w:rsid w:val="00660C7A"/>
    <w:rsid w:val="00660D81"/>
    <w:rsid w:val="00661942"/>
    <w:rsid w:val="00661A33"/>
    <w:rsid w:val="00661E5A"/>
    <w:rsid w:val="00661F2E"/>
    <w:rsid w:val="0066336D"/>
    <w:rsid w:val="00663701"/>
    <w:rsid w:val="00664EF7"/>
    <w:rsid w:val="006650DC"/>
    <w:rsid w:val="00666136"/>
    <w:rsid w:val="006666B5"/>
    <w:rsid w:val="00670915"/>
    <w:rsid w:val="00671B18"/>
    <w:rsid w:val="0067327C"/>
    <w:rsid w:val="00674519"/>
    <w:rsid w:val="00674DBB"/>
    <w:rsid w:val="00675F4E"/>
    <w:rsid w:val="00681B94"/>
    <w:rsid w:val="006833E5"/>
    <w:rsid w:val="0068388C"/>
    <w:rsid w:val="00683D93"/>
    <w:rsid w:val="0068445C"/>
    <w:rsid w:val="00684943"/>
    <w:rsid w:val="006854EC"/>
    <w:rsid w:val="00685DB6"/>
    <w:rsid w:val="0068600F"/>
    <w:rsid w:val="0068757F"/>
    <w:rsid w:val="006878DF"/>
    <w:rsid w:val="0069383D"/>
    <w:rsid w:val="006A083D"/>
    <w:rsid w:val="006A13C7"/>
    <w:rsid w:val="006A1EC2"/>
    <w:rsid w:val="006A3962"/>
    <w:rsid w:val="006A46B2"/>
    <w:rsid w:val="006A48C4"/>
    <w:rsid w:val="006A4963"/>
    <w:rsid w:val="006A5CC2"/>
    <w:rsid w:val="006B469E"/>
    <w:rsid w:val="006B7398"/>
    <w:rsid w:val="006B765D"/>
    <w:rsid w:val="006B7CA6"/>
    <w:rsid w:val="006C0765"/>
    <w:rsid w:val="006C1FEE"/>
    <w:rsid w:val="006C500F"/>
    <w:rsid w:val="006C54C7"/>
    <w:rsid w:val="006D2120"/>
    <w:rsid w:val="006D2CFD"/>
    <w:rsid w:val="006D3558"/>
    <w:rsid w:val="006D3C04"/>
    <w:rsid w:val="006D5C23"/>
    <w:rsid w:val="006D6A37"/>
    <w:rsid w:val="006D6EA5"/>
    <w:rsid w:val="006D7E6A"/>
    <w:rsid w:val="006E0191"/>
    <w:rsid w:val="006E0F74"/>
    <w:rsid w:val="006E2CDA"/>
    <w:rsid w:val="006E3381"/>
    <w:rsid w:val="006E6FF9"/>
    <w:rsid w:val="006E742D"/>
    <w:rsid w:val="006F04B0"/>
    <w:rsid w:val="006F26A4"/>
    <w:rsid w:val="006F321F"/>
    <w:rsid w:val="006F37BD"/>
    <w:rsid w:val="006F5837"/>
    <w:rsid w:val="006F6F00"/>
    <w:rsid w:val="007008BF"/>
    <w:rsid w:val="00703884"/>
    <w:rsid w:val="00703D6A"/>
    <w:rsid w:val="0070506F"/>
    <w:rsid w:val="0070617C"/>
    <w:rsid w:val="007070F0"/>
    <w:rsid w:val="007122AE"/>
    <w:rsid w:val="00714D4F"/>
    <w:rsid w:val="007154B3"/>
    <w:rsid w:val="00715CAC"/>
    <w:rsid w:val="00716A64"/>
    <w:rsid w:val="0071719B"/>
    <w:rsid w:val="007173A1"/>
    <w:rsid w:val="00721576"/>
    <w:rsid w:val="00722529"/>
    <w:rsid w:val="007226D7"/>
    <w:rsid w:val="00723076"/>
    <w:rsid w:val="00723246"/>
    <w:rsid w:val="00723B25"/>
    <w:rsid w:val="00724411"/>
    <w:rsid w:val="00727D87"/>
    <w:rsid w:val="00730304"/>
    <w:rsid w:val="00730945"/>
    <w:rsid w:val="007320A8"/>
    <w:rsid w:val="007338C9"/>
    <w:rsid w:val="00734022"/>
    <w:rsid w:val="007353A6"/>
    <w:rsid w:val="007361B1"/>
    <w:rsid w:val="0074109F"/>
    <w:rsid w:val="007457C2"/>
    <w:rsid w:val="00745D8F"/>
    <w:rsid w:val="0074612A"/>
    <w:rsid w:val="007462DF"/>
    <w:rsid w:val="007472ED"/>
    <w:rsid w:val="0074738A"/>
    <w:rsid w:val="00750D82"/>
    <w:rsid w:val="00753C68"/>
    <w:rsid w:val="00755175"/>
    <w:rsid w:val="00756347"/>
    <w:rsid w:val="007565E0"/>
    <w:rsid w:val="00756EF9"/>
    <w:rsid w:val="00757391"/>
    <w:rsid w:val="007615CE"/>
    <w:rsid w:val="00762612"/>
    <w:rsid w:val="00762B76"/>
    <w:rsid w:val="00763478"/>
    <w:rsid w:val="007640DD"/>
    <w:rsid w:val="00764914"/>
    <w:rsid w:val="00764E0F"/>
    <w:rsid w:val="00765AB1"/>
    <w:rsid w:val="00766BA9"/>
    <w:rsid w:val="00766C59"/>
    <w:rsid w:val="007672CC"/>
    <w:rsid w:val="00767A3D"/>
    <w:rsid w:val="00771521"/>
    <w:rsid w:val="0077229B"/>
    <w:rsid w:val="00772D63"/>
    <w:rsid w:val="0077329B"/>
    <w:rsid w:val="00773A55"/>
    <w:rsid w:val="0077597C"/>
    <w:rsid w:val="00776C3A"/>
    <w:rsid w:val="007776CD"/>
    <w:rsid w:val="0078111A"/>
    <w:rsid w:val="00783A6E"/>
    <w:rsid w:val="00784B78"/>
    <w:rsid w:val="0078512C"/>
    <w:rsid w:val="00786AA8"/>
    <w:rsid w:val="007878D4"/>
    <w:rsid w:val="00792EF3"/>
    <w:rsid w:val="007961E4"/>
    <w:rsid w:val="00796556"/>
    <w:rsid w:val="0079688C"/>
    <w:rsid w:val="00797007"/>
    <w:rsid w:val="007A092D"/>
    <w:rsid w:val="007A3CCE"/>
    <w:rsid w:val="007A4B7C"/>
    <w:rsid w:val="007A5276"/>
    <w:rsid w:val="007A6738"/>
    <w:rsid w:val="007A6994"/>
    <w:rsid w:val="007A6F58"/>
    <w:rsid w:val="007A71BC"/>
    <w:rsid w:val="007B097F"/>
    <w:rsid w:val="007B0DE6"/>
    <w:rsid w:val="007B0FC8"/>
    <w:rsid w:val="007B18A8"/>
    <w:rsid w:val="007B264F"/>
    <w:rsid w:val="007B3252"/>
    <w:rsid w:val="007B416F"/>
    <w:rsid w:val="007B6574"/>
    <w:rsid w:val="007C210E"/>
    <w:rsid w:val="007C2231"/>
    <w:rsid w:val="007C3FE3"/>
    <w:rsid w:val="007C5EC0"/>
    <w:rsid w:val="007C7506"/>
    <w:rsid w:val="007D0789"/>
    <w:rsid w:val="007D1EA5"/>
    <w:rsid w:val="007D3DC7"/>
    <w:rsid w:val="007D5DB3"/>
    <w:rsid w:val="007D6D53"/>
    <w:rsid w:val="007E09B8"/>
    <w:rsid w:val="007E0F81"/>
    <w:rsid w:val="007E2107"/>
    <w:rsid w:val="007E570F"/>
    <w:rsid w:val="007F1160"/>
    <w:rsid w:val="007F4A49"/>
    <w:rsid w:val="007F50AB"/>
    <w:rsid w:val="007F53DD"/>
    <w:rsid w:val="007F5607"/>
    <w:rsid w:val="007F6D17"/>
    <w:rsid w:val="007F6F9E"/>
    <w:rsid w:val="007F77BF"/>
    <w:rsid w:val="00800AD5"/>
    <w:rsid w:val="0080165E"/>
    <w:rsid w:val="00801B84"/>
    <w:rsid w:val="00805D71"/>
    <w:rsid w:val="0080655F"/>
    <w:rsid w:val="008065ED"/>
    <w:rsid w:val="008070D6"/>
    <w:rsid w:val="008079BE"/>
    <w:rsid w:val="00812589"/>
    <w:rsid w:val="00813FA9"/>
    <w:rsid w:val="00814B73"/>
    <w:rsid w:val="00814F0E"/>
    <w:rsid w:val="008160F6"/>
    <w:rsid w:val="00817430"/>
    <w:rsid w:val="00820355"/>
    <w:rsid w:val="00822CA9"/>
    <w:rsid w:val="00823FFC"/>
    <w:rsid w:val="00824049"/>
    <w:rsid w:val="0082528E"/>
    <w:rsid w:val="008258A5"/>
    <w:rsid w:val="008259A9"/>
    <w:rsid w:val="00825F9E"/>
    <w:rsid w:val="008278BE"/>
    <w:rsid w:val="008279E3"/>
    <w:rsid w:val="008304E0"/>
    <w:rsid w:val="0083055C"/>
    <w:rsid w:val="00831C5D"/>
    <w:rsid w:val="00832B1C"/>
    <w:rsid w:val="00833BFD"/>
    <w:rsid w:val="008365AF"/>
    <w:rsid w:val="00840E4D"/>
    <w:rsid w:val="00841029"/>
    <w:rsid w:val="00841265"/>
    <w:rsid w:val="00843C57"/>
    <w:rsid w:val="00844568"/>
    <w:rsid w:val="008456BC"/>
    <w:rsid w:val="008473FD"/>
    <w:rsid w:val="0084742B"/>
    <w:rsid w:val="00847761"/>
    <w:rsid w:val="008500DF"/>
    <w:rsid w:val="00850E4B"/>
    <w:rsid w:val="00851223"/>
    <w:rsid w:val="0085378C"/>
    <w:rsid w:val="008546D9"/>
    <w:rsid w:val="00854A8E"/>
    <w:rsid w:val="00856868"/>
    <w:rsid w:val="008568A3"/>
    <w:rsid w:val="0085764B"/>
    <w:rsid w:val="00860227"/>
    <w:rsid w:val="00860A57"/>
    <w:rsid w:val="008620DF"/>
    <w:rsid w:val="0086374E"/>
    <w:rsid w:val="00865103"/>
    <w:rsid w:val="008673FB"/>
    <w:rsid w:val="008729F9"/>
    <w:rsid w:val="008769EB"/>
    <w:rsid w:val="00877FD8"/>
    <w:rsid w:val="0088014F"/>
    <w:rsid w:val="00880F0A"/>
    <w:rsid w:val="00881833"/>
    <w:rsid w:val="00881D0B"/>
    <w:rsid w:val="00882604"/>
    <w:rsid w:val="008839E3"/>
    <w:rsid w:val="0088404E"/>
    <w:rsid w:val="008846BE"/>
    <w:rsid w:val="008864B6"/>
    <w:rsid w:val="008878F4"/>
    <w:rsid w:val="0089007B"/>
    <w:rsid w:val="008901B6"/>
    <w:rsid w:val="0089593C"/>
    <w:rsid w:val="008965FE"/>
    <w:rsid w:val="008A01A4"/>
    <w:rsid w:val="008A08BD"/>
    <w:rsid w:val="008A12B3"/>
    <w:rsid w:val="008A2DCF"/>
    <w:rsid w:val="008A7193"/>
    <w:rsid w:val="008A7209"/>
    <w:rsid w:val="008B01A1"/>
    <w:rsid w:val="008B1116"/>
    <w:rsid w:val="008B117D"/>
    <w:rsid w:val="008B26C9"/>
    <w:rsid w:val="008B449E"/>
    <w:rsid w:val="008B4671"/>
    <w:rsid w:val="008B54EB"/>
    <w:rsid w:val="008C0699"/>
    <w:rsid w:val="008C10B2"/>
    <w:rsid w:val="008C10D9"/>
    <w:rsid w:val="008C3EF8"/>
    <w:rsid w:val="008C43DA"/>
    <w:rsid w:val="008C44D3"/>
    <w:rsid w:val="008C5D40"/>
    <w:rsid w:val="008D044C"/>
    <w:rsid w:val="008D1678"/>
    <w:rsid w:val="008D2D0A"/>
    <w:rsid w:val="008D2ED0"/>
    <w:rsid w:val="008D4A94"/>
    <w:rsid w:val="008D4C91"/>
    <w:rsid w:val="008D4EEC"/>
    <w:rsid w:val="008D516F"/>
    <w:rsid w:val="008D529D"/>
    <w:rsid w:val="008D5F44"/>
    <w:rsid w:val="008D6502"/>
    <w:rsid w:val="008D6924"/>
    <w:rsid w:val="008D74E1"/>
    <w:rsid w:val="008D7F49"/>
    <w:rsid w:val="008E10D4"/>
    <w:rsid w:val="008E247C"/>
    <w:rsid w:val="008E2578"/>
    <w:rsid w:val="008E5145"/>
    <w:rsid w:val="008E6076"/>
    <w:rsid w:val="008E60B3"/>
    <w:rsid w:val="008E6C35"/>
    <w:rsid w:val="008E72DC"/>
    <w:rsid w:val="008E7428"/>
    <w:rsid w:val="008F006F"/>
    <w:rsid w:val="008F21AF"/>
    <w:rsid w:val="008F39A4"/>
    <w:rsid w:val="008F49F9"/>
    <w:rsid w:val="008F501F"/>
    <w:rsid w:val="008F5E34"/>
    <w:rsid w:val="008F5F83"/>
    <w:rsid w:val="008F6A00"/>
    <w:rsid w:val="00900DF3"/>
    <w:rsid w:val="009023D1"/>
    <w:rsid w:val="00902FAA"/>
    <w:rsid w:val="00902FC4"/>
    <w:rsid w:val="0090504B"/>
    <w:rsid w:val="00905E9C"/>
    <w:rsid w:val="00906FBD"/>
    <w:rsid w:val="00907467"/>
    <w:rsid w:val="00914423"/>
    <w:rsid w:val="00920477"/>
    <w:rsid w:val="009239B2"/>
    <w:rsid w:val="00925331"/>
    <w:rsid w:val="00927812"/>
    <w:rsid w:val="00927C2B"/>
    <w:rsid w:val="009305D1"/>
    <w:rsid w:val="009322EE"/>
    <w:rsid w:val="0093322F"/>
    <w:rsid w:val="0093504A"/>
    <w:rsid w:val="00936833"/>
    <w:rsid w:val="009411BC"/>
    <w:rsid w:val="00941BF5"/>
    <w:rsid w:val="009431E6"/>
    <w:rsid w:val="00947239"/>
    <w:rsid w:val="00947290"/>
    <w:rsid w:val="009476F0"/>
    <w:rsid w:val="0095024D"/>
    <w:rsid w:val="00951C77"/>
    <w:rsid w:val="00953222"/>
    <w:rsid w:val="009540A3"/>
    <w:rsid w:val="00956BD3"/>
    <w:rsid w:val="00957322"/>
    <w:rsid w:val="00957B31"/>
    <w:rsid w:val="00957FDD"/>
    <w:rsid w:val="00960205"/>
    <w:rsid w:val="0096250C"/>
    <w:rsid w:val="0096349F"/>
    <w:rsid w:val="00964083"/>
    <w:rsid w:val="009674BC"/>
    <w:rsid w:val="00970346"/>
    <w:rsid w:val="009703B6"/>
    <w:rsid w:val="00971F12"/>
    <w:rsid w:val="00973567"/>
    <w:rsid w:val="00974016"/>
    <w:rsid w:val="0097462D"/>
    <w:rsid w:val="009747B0"/>
    <w:rsid w:val="00974EC3"/>
    <w:rsid w:val="00975C05"/>
    <w:rsid w:val="00975FB5"/>
    <w:rsid w:val="009766B9"/>
    <w:rsid w:val="00977250"/>
    <w:rsid w:val="009827C3"/>
    <w:rsid w:val="009832DD"/>
    <w:rsid w:val="00985D7B"/>
    <w:rsid w:val="0098769E"/>
    <w:rsid w:val="00990686"/>
    <w:rsid w:val="00990F0F"/>
    <w:rsid w:val="0099100D"/>
    <w:rsid w:val="0099108D"/>
    <w:rsid w:val="00993B55"/>
    <w:rsid w:val="00994583"/>
    <w:rsid w:val="009947FE"/>
    <w:rsid w:val="00994B2F"/>
    <w:rsid w:val="009952BF"/>
    <w:rsid w:val="009A0588"/>
    <w:rsid w:val="009A10C4"/>
    <w:rsid w:val="009A2E02"/>
    <w:rsid w:val="009A3553"/>
    <w:rsid w:val="009A3B1C"/>
    <w:rsid w:val="009A4743"/>
    <w:rsid w:val="009A5B14"/>
    <w:rsid w:val="009A728B"/>
    <w:rsid w:val="009B0151"/>
    <w:rsid w:val="009B4673"/>
    <w:rsid w:val="009B6743"/>
    <w:rsid w:val="009B7A17"/>
    <w:rsid w:val="009C171D"/>
    <w:rsid w:val="009C1A53"/>
    <w:rsid w:val="009C216A"/>
    <w:rsid w:val="009C282D"/>
    <w:rsid w:val="009C2A4D"/>
    <w:rsid w:val="009C33F5"/>
    <w:rsid w:val="009C3870"/>
    <w:rsid w:val="009C4542"/>
    <w:rsid w:val="009C4790"/>
    <w:rsid w:val="009C64B7"/>
    <w:rsid w:val="009D06F1"/>
    <w:rsid w:val="009D22F3"/>
    <w:rsid w:val="009D3F9B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5ED7"/>
    <w:rsid w:val="009E646C"/>
    <w:rsid w:val="009F0750"/>
    <w:rsid w:val="009F1512"/>
    <w:rsid w:val="009F20B1"/>
    <w:rsid w:val="009F436A"/>
    <w:rsid w:val="009F4E73"/>
    <w:rsid w:val="009F53A0"/>
    <w:rsid w:val="009F56DE"/>
    <w:rsid w:val="009F7B1A"/>
    <w:rsid w:val="009F7C5B"/>
    <w:rsid w:val="00A0489D"/>
    <w:rsid w:val="00A050AE"/>
    <w:rsid w:val="00A05204"/>
    <w:rsid w:val="00A05889"/>
    <w:rsid w:val="00A06825"/>
    <w:rsid w:val="00A0741D"/>
    <w:rsid w:val="00A12200"/>
    <w:rsid w:val="00A148C6"/>
    <w:rsid w:val="00A160DB"/>
    <w:rsid w:val="00A1782F"/>
    <w:rsid w:val="00A179C4"/>
    <w:rsid w:val="00A17A2C"/>
    <w:rsid w:val="00A21453"/>
    <w:rsid w:val="00A2208B"/>
    <w:rsid w:val="00A223E7"/>
    <w:rsid w:val="00A24F29"/>
    <w:rsid w:val="00A2511C"/>
    <w:rsid w:val="00A3204C"/>
    <w:rsid w:val="00A3265B"/>
    <w:rsid w:val="00A32B9A"/>
    <w:rsid w:val="00A34D9A"/>
    <w:rsid w:val="00A35488"/>
    <w:rsid w:val="00A358CA"/>
    <w:rsid w:val="00A35CD7"/>
    <w:rsid w:val="00A3622B"/>
    <w:rsid w:val="00A37E91"/>
    <w:rsid w:val="00A40A23"/>
    <w:rsid w:val="00A43232"/>
    <w:rsid w:val="00A43B24"/>
    <w:rsid w:val="00A43ED8"/>
    <w:rsid w:val="00A446F2"/>
    <w:rsid w:val="00A46351"/>
    <w:rsid w:val="00A527CA"/>
    <w:rsid w:val="00A5492D"/>
    <w:rsid w:val="00A553C4"/>
    <w:rsid w:val="00A56157"/>
    <w:rsid w:val="00A56DF6"/>
    <w:rsid w:val="00A572E3"/>
    <w:rsid w:val="00A5732D"/>
    <w:rsid w:val="00A619FB"/>
    <w:rsid w:val="00A62E52"/>
    <w:rsid w:val="00A63DDB"/>
    <w:rsid w:val="00A66338"/>
    <w:rsid w:val="00A66B78"/>
    <w:rsid w:val="00A677A4"/>
    <w:rsid w:val="00A7047E"/>
    <w:rsid w:val="00A72534"/>
    <w:rsid w:val="00A727E6"/>
    <w:rsid w:val="00A747A0"/>
    <w:rsid w:val="00A74B11"/>
    <w:rsid w:val="00A74BC6"/>
    <w:rsid w:val="00A75197"/>
    <w:rsid w:val="00A7611E"/>
    <w:rsid w:val="00A80248"/>
    <w:rsid w:val="00A8026B"/>
    <w:rsid w:val="00A806EC"/>
    <w:rsid w:val="00A82933"/>
    <w:rsid w:val="00A82ECA"/>
    <w:rsid w:val="00A8447A"/>
    <w:rsid w:val="00A849E6"/>
    <w:rsid w:val="00A86465"/>
    <w:rsid w:val="00A874FE"/>
    <w:rsid w:val="00A9001A"/>
    <w:rsid w:val="00A90198"/>
    <w:rsid w:val="00A90791"/>
    <w:rsid w:val="00A92ECE"/>
    <w:rsid w:val="00A93B3F"/>
    <w:rsid w:val="00A971D6"/>
    <w:rsid w:val="00AA09F9"/>
    <w:rsid w:val="00AA2587"/>
    <w:rsid w:val="00AA2F32"/>
    <w:rsid w:val="00AA31C2"/>
    <w:rsid w:val="00AA48F4"/>
    <w:rsid w:val="00AA5AC2"/>
    <w:rsid w:val="00AA5C34"/>
    <w:rsid w:val="00AA7119"/>
    <w:rsid w:val="00AA79B2"/>
    <w:rsid w:val="00AB0875"/>
    <w:rsid w:val="00AB2F7A"/>
    <w:rsid w:val="00AB3C0D"/>
    <w:rsid w:val="00AB4BB2"/>
    <w:rsid w:val="00AB559F"/>
    <w:rsid w:val="00AB6986"/>
    <w:rsid w:val="00AB6DB2"/>
    <w:rsid w:val="00AC006F"/>
    <w:rsid w:val="00AC1278"/>
    <w:rsid w:val="00AC1D58"/>
    <w:rsid w:val="00AC329D"/>
    <w:rsid w:val="00AC47DB"/>
    <w:rsid w:val="00AC541A"/>
    <w:rsid w:val="00AC5EE8"/>
    <w:rsid w:val="00AC6E0B"/>
    <w:rsid w:val="00AC76AD"/>
    <w:rsid w:val="00AC772F"/>
    <w:rsid w:val="00AD20B7"/>
    <w:rsid w:val="00AE0D65"/>
    <w:rsid w:val="00AE1625"/>
    <w:rsid w:val="00AE3E19"/>
    <w:rsid w:val="00AE57E1"/>
    <w:rsid w:val="00AE67B5"/>
    <w:rsid w:val="00AE67D0"/>
    <w:rsid w:val="00AE6807"/>
    <w:rsid w:val="00AF0838"/>
    <w:rsid w:val="00AF270E"/>
    <w:rsid w:val="00AF2973"/>
    <w:rsid w:val="00AF29FC"/>
    <w:rsid w:val="00AF4B51"/>
    <w:rsid w:val="00AF51C9"/>
    <w:rsid w:val="00AF601A"/>
    <w:rsid w:val="00AF691C"/>
    <w:rsid w:val="00AF6F2E"/>
    <w:rsid w:val="00AF6F84"/>
    <w:rsid w:val="00AF7736"/>
    <w:rsid w:val="00AF796A"/>
    <w:rsid w:val="00AF79EF"/>
    <w:rsid w:val="00AF7E85"/>
    <w:rsid w:val="00B031E6"/>
    <w:rsid w:val="00B03765"/>
    <w:rsid w:val="00B04218"/>
    <w:rsid w:val="00B04A10"/>
    <w:rsid w:val="00B127CB"/>
    <w:rsid w:val="00B14155"/>
    <w:rsid w:val="00B1611A"/>
    <w:rsid w:val="00B16C49"/>
    <w:rsid w:val="00B170AF"/>
    <w:rsid w:val="00B21436"/>
    <w:rsid w:val="00B218AF"/>
    <w:rsid w:val="00B23830"/>
    <w:rsid w:val="00B247B4"/>
    <w:rsid w:val="00B26E57"/>
    <w:rsid w:val="00B308FD"/>
    <w:rsid w:val="00B31E21"/>
    <w:rsid w:val="00B324CD"/>
    <w:rsid w:val="00B33389"/>
    <w:rsid w:val="00B34283"/>
    <w:rsid w:val="00B36691"/>
    <w:rsid w:val="00B375D0"/>
    <w:rsid w:val="00B40174"/>
    <w:rsid w:val="00B407E1"/>
    <w:rsid w:val="00B416DC"/>
    <w:rsid w:val="00B4491E"/>
    <w:rsid w:val="00B47E98"/>
    <w:rsid w:val="00B52F0F"/>
    <w:rsid w:val="00B53F17"/>
    <w:rsid w:val="00B60D55"/>
    <w:rsid w:val="00B64E4B"/>
    <w:rsid w:val="00B651F2"/>
    <w:rsid w:val="00B65552"/>
    <w:rsid w:val="00B67D2F"/>
    <w:rsid w:val="00B70E73"/>
    <w:rsid w:val="00B72AAE"/>
    <w:rsid w:val="00B74C96"/>
    <w:rsid w:val="00B75235"/>
    <w:rsid w:val="00B76173"/>
    <w:rsid w:val="00B80F47"/>
    <w:rsid w:val="00B83D7C"/>
    <w:rsid w:val="00B84420"/>
    <w:rsid w:val="00B84DEE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6D7"/>
    <w:rsid w:val="00BA1B91"/>
    <w:rsid w:val="00BA1E90"/>
    <w:rsid w:val="00BA7630"/>
    <w:rsid w:val="00BA7C6F"/>
    <w:rsid w:val="00BB1D2F"/>
    <w:rsid w:val="00BB1E10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21D"/>
    <w:rsid w:val="00BD2B48"/>
    <w:rsid w:val="00BD41ED"/>
    <w:rsid w:val="00BD4F0C"/>
    <w:rsid w:val="00BD57A2"/>
    <w:rsid w:val="00BD5831"/>
    <w:rsid w:val="00BD5911"/>
    <w:rsid w:val="00BD5E30"/>
    <w:rsid w:val="00BD5E4D"/>
    <w:rsid w:val="00BD68A4"/>
    <w:rsid w:val="00BD6C29"/>
    <w:rsid w:val="00BE18EF"/>
    <w:rsid w:val="00BE2153"/>
    <w:rsid w:val="00BE2770"/>
    <w:rsid w:val="00BE415C"/>
    <w:rsid w:val="00BE629B"/>
    <w:rsid w:val="00BF0817"/>
    <w:rsid w:val="00BF5004"/>
    <w:rsid w:val="00BF5089"/>
    <w:rsid w:val="00BF51B0"/>
    <w:rsid w:val="00BF724F"/>
    <w:rsid w:val="00BF7444"/>
    <w:rsid w:val="00C0044A"/>
    <w:rsid w:val="00C01579"/>
    <w:rsid w:val="00C018F2"/>
    <w:rsid w:val="00C02835"/>
    <w:rsid w:val="00C030C3"/>
    <w:rsid w:val="00C05A07"/>
    <w:rsid w:val="00C07485"/>
    <w:rsid w:val="00C078BF"/>
    <w:rsid w:val="00C12B4F"/>
    <w:rsid w:val="00C1381F"/>
    <w:rsid w:val="00C15B38"/>
    <w:rsid w:val="00C20B3A"/>
    <w:rsid w:val="00C23142"/>
    <w:rsid w:val="00C27E30"/>
    <w:rsid w:val="00C31BDB"/>
    <w:rsid w:val="00C32823"/>
    <w:rsid w:val="00C33600"/>
    <w:rsid w:val="00C33CBD"/>
    <w:rsid w:val="00C34925"/>
    <w:rsid w:val="00C35242"/>
    <w:rsid w:val="00C359D6"/>
    <w:rsid w:val="00C36964"/>
    <w:rsid w:val="00C370AB"/>
    <w:rsid w:val="00C40822"/>
    <w:rsid w:val="00C409C5"/>
    <w:rsid w:val="00C42036"/>
    <w:rsid w:val="00C440FC"/>
    <w:rsid w:val="00C44414"/>
    <w:rsid w:val="00C4673D"/>
    <w:rsid w:val="00C47E18"/>
    <w:rsid w:val="00C502CC"/>
    <w:rsid w:val="00C536EA"/>
    <w:rsid w:val="00C53D78"/>
    <w:rsid w:val="00C54127"/>
    <w:rsid w:val="00C54D3D"/>
    <w:rsid w:val="00C565D2"/>
    <w:rsid w:val="00C6114B"/>
    <w:rsid w:val="00C627DD"/>
    <w:rsid w:val="00C6496F"/>
    <w:rsid w:val="00C65766"/>
    <w:rsid w:val="00C67614"/>
    <w:rsid w:val="00C707E0"/>
    <w:rsid w:val="00C70978"/>
    <w:rsid w:val="00C723D1"/>
    <w:rsid w:val="00C72408"/>
    <w:rsid w:val="00C73D39"/>
    <w:rsid w:val="00C747D7"/>
    <w:rsid w:val="00C74DB1"/>
    <w:rsid w:val="00C750F5"/>
    <w:rsid w:val="00C75364"/>
    <w:rsid w:val="00C77125"/>
    <w:rsid w:val="00C77715"/>
    <w:rsid w:val="00C8256C"/>
    <w:rsid w:val="00C82768"/>
    <w:rsid w:val="00C86398"/>
    <w:rsid w:val="00C87192"/>
    <w:rsid w:val="00C91833"/>
    <w:rsid w:val="00C91FB9"/>
    <w:rsid w:val="00C923D2"/>
    <w:rsid w:val="00C93659"/>
    <w:rsid w:val="00C958E5"/>
    <w:rsid w:val="00C9599B"/>
    <w:rsid w:val="00C95EE0"/>
    <w:rsid w:val="00CA04F2"/>
    <w:rsid w:val="00CA06C6"/>
    <w:rsid w:val="00CA22EF"/>
    <w:rsid w:val="00CA24C1"/>
    <w:rsid w:val="00CA3D27"/>
    <w:rsid w:val="00CA61E4"/>
    <w:rsid w:val="00CA68DE"/>
    <w:rsid w:val="00CB0DCB"/>
    <w:rsid w:val="00CB296E"/>
    <w:rsid w:val="00CB3D03"/>
    <w:rsid w:val="00CB426B"/>
    <w:rsid w:val="00CB442B"/>
    <w:rsid w:val="00CB7C25"/>
    <w:rsid w:val="00CC0FF1"/>
    <w:rsid w:val="00CC2094"/>
    <w:rsid w:val="00CC217F"/>
    <w:rsid w:val="00CC25B3"/>
    <w:rsid w:val="00CC4D84"/>
    <w:rsid w:val="00CC5B4D"/>
    <w:rsid w:val="00CC5B71"/>
    <w:rsid w:val="00CC6D5E"/>
    <w:rsid w:val="00CD3740"/>
    <w:rsid w:val="00CD3F85"/>
    <w:rsid w:val="00CD421F"/>
    <w:rsid w:val="00CD641D"/>
    <w:rsid w:val="00CE0563"/>
    <w:rsid w:val="00CE09E8"/>
    <w:rsid w:val="00CE3B14"/>
    <w:rsid w:val="00CE3B21"/>
    <w:rsid w:val="00CE4D6D"/>
    <w:rsid w:val="00CF03D0"/>
    <w:rsid w:val="00CF06FF"/>
    <w:rsid w:val="00CF1360"/>
    <w:rsid w:val="00CF166B"/>
    <w:rsid w:val="00CF2238"/>
    <w:rsid w:val="00CF2C14"/>
    <w:rsid w:val="00CF3A89"/>
    <w:rsid w:val="00CF3D13"/>
    <w:rsid w:val="00CF4FF0"/>
    <w:rsid w:val="00CF5D21"/>
    <w:rsid w:val="00CF6837"/>
    <w:rsid w:val="00D029E0"/>
    <w:rsid w:val="00D02B42"/>
    <w:rsid w:val="00D03064"/>
    <w:rsid w:val="00D03738"/>
    <w:rsid w:val="00D06F30"/>
    <w:rsid w:val="00D074AB"/>
    <w:rsid w:val="00D0769F"/>
    <w:rsid w:val="00D112AC"/>
    <w:rsid w:val="00D11388"/>
    <w:rsid w:val="00D118FF"/>
    <w:rsid w:val="00D13A8A"/>
    <w:rsid w:val="00D1444E"/>
    <w:rsid w:val="00D144BF"/>
    <w:rsid w:val="00D155F8"/>
    <w:rsid w:val="00D17872"/>
    <w:rsid w:val="00D21B21"/>
    <w:rsid w:val="00D21F21"/>
    <w:rsid w:val="00D2292D"/>
    <w:rsid w:val="00D2472D"/>
    <w:rsid w:val="00D25E1A"/>
    <w:rsid w:val="00D2630C"/>
    <w:rsid w:val="00D2687B"/>
    <w:rsid w:val="00D26D2C"/>
    <w:rsid w:val="00D27736"/>
    <w:rsid w:val="00D277C9"/>
    <w:rsid w:val="00D308CA"/>
    <w:rsid w:val="00D30D28"/>
    <w:rsid w:val="00D32B2A"/>
    <w:rsid w:val="00D3490B"/>
    <w:rsid w:val="00D34E52"/>
    <w:rsid w:val="00D35410"/>
    <w:rsid w:val="00D35C5B"/>
    <w:rsid w:val="00D35E39"/>
    <w:rsid w:val="00D360CE"/>
    <w:rsid w:val="00D3689C"/>
    <w:rsid w:val="00D40B96"/>
    <w:rsid w:val="00D4250D"/>
    <w:rsid w:val="00D4270E"/>
    <w:rsid w:val="00D42A2A"/>
    <w:rsid w:val="00D42F2E"/>
    <w:rsid w:val="00D45525"/>
    <w:rsid w:val="00D468F1"/>
    <w:rsid w:val="00D47D32"/>
    <w:rsid w:val="00D47DFE"/>
    <w:rsid w:val="00D501FF"/>
    <w:rsid w:val="00D5034D"/>
    <w:rsid w:val="00D50837"/>
    <w:rsid w:val="00D518D5"/>
    <w:rsid w:val="00D51D2E"/>
    <w:rsid w:val="00D51EF8"/>
    <w:rsid w:val="00D54288"/>
    <w:rsid w:val="00D54DAE"/>
    <w:rsid w:val="00D60243"/>
    <w:rsid w:val="00D6025B"/>
    <w:rsid w:val="00D61400"/>
    <w:rsid w:val="00D6194B"/>
    <w:rsid w:val="00D62C11"/>
    <w:rsid w:val="00D63247"/>
    <w:rsid w:val="00D63922"/>
    <w:rsid w:val="00D65C84"/>
    <w:rsid w:val="00D70182"/>
    <w:rsid w:val="00D7050F"/>
    <w:rsid w:val="00D712A2"/>
    <w:rsid w:val="00D71396"/>
    <w:rsid w:val="00D72529"/>
    <w:rsid w:val="00D726A1"/>
    <w:rsid w:val="00D73F1E"/>
    <w:rsid w:val="00D7402C"/>
    <w:rsid w:val="00D75CFB"/>
    <w:rsid w:val="00D75E46"/>
    <w:rsid w:val="00D82623"/>
    <w:rsid w:val="00D84CE4"/>
    <w:rsid w:val="00D8673D"/>
    <w:rsid w:val="00D87241"/>
    <w:rsid w:val="00D9176E"/>
    <w:rsid w:val="00D91998"/>
    <w:rsid w:val="00D91FC5"/>
    <w:rsid w:val="00D9530A"/>
    <w:rsid w:val="00D967C0"/>
    <w:rsid w:val="00D974D2"/>
    <w:rsid w:val="00DA0107"/>
    <w:rsid w:val="00DA085D"/>
    <w:rsid w:val="00DA0E90"/>
    <w:rsid w:val="00DA19FB"/>
    <w:rsid w:val="00DA3202"/>
    <w:rsid w:val="00DA3B1E"/>
    <w:rsid w:val="00DA5B82"/>
    <w:rsid w:val="00DA5E1B"/>
    <w:rsid w:val="00DA63FA"/>
    <w:rsid w:val="00DA7A1C"/>
    <w:rsid w:val="00DA7F95"/>
    <w:rsid w:val="00DB0F2A"/>
    <w:rsid w:val="00DB249D"/>
    <w:rsid w:val="00DB3663"/>
    <w:rsid w:val="00DB36F4"/>
    <w:rsid w:val="00DB38F1"/>
    <w:rsid w:val="00DB648C"/>
    <w:rsid w:val="00DB66B4"/>
    <w:rsid w:val="00DC0EBE"/>
    <w:rsid w:val="00DC139F"/>
    <w:rsid w:val="00DC13BB"/>
    <w:rsid w:val="00DC41EF"/>
    <w:rsid w:val="00DC57A0"/>
    <w:rsid w:val="00DC5CF0"/>
    <w:rsid w:val="00DC64B2"/>
    <w:rsid w:val="00DC7D38"/>
    <w:rsid w:val="00DD15FD"/>
    <w:rsid w:val="00DD2A23"/>
    <w:rsid w:val="00DD55B6"/>
    <w:rsid w:val="00DD619D"/>
    <w:rsid w:val="00DD687F"/>
    <w:rsid w:val="00DE0A9C"/>
    <w:rsid w:val="00DE0FEE"/>
    <w:rsid w:val="00DE307B"/>
    <w:rsid w:val="00DE3218"/>
    <w:rsid w:val="00DE3FD7"/>
    <w:rsid w:val="00DE4069"/>
    <w:rsid w:val="00DE58AE"/>
    <w:rsid w:val="00DE5E6B"/>
    <w:rsid w:val="00DE7C61"/>
    <w:rsid w:val="00DF3678"/>
    <w:rsid w:val="00DF3B28"/>
    <w:rsid w:val="00DF6274"/>
    <w:rsid w:val="00DF6E43"/>
    <w:rsid w:val="00DF781C"/>
    <w:rsid w:val="00E026B9"/>
    <w:rsid w:val="00E05975"/>
    <w:rsid w:val="00E07F1C"/>
    <w:rsid w:val="00E1120B"/>
    <w:rsid w:val="00E13AF6"/>
    <w:rsid w:val="00E1507D"/>
    <w:rsid w:val="00E15396"/>
    <w:rsid w:val="00E17753"/>
    <w:rsid w:val="00E224C4"/>
    <w:rsid w:val="00E234B9"/>
    <w:rsid w:val="00E23667"/>
    <w:rsid w:val="00E23FB0"/>
    <w:rsid w:val="00E24AA8"/>
    <w:rsid w:val="00E2792A"/>
    <w:rsid w:val="00E3072E"/>
    <w:rsid w:val="00E30E86"/>
    <w:rsid w:val="00E31A20"/>
    <w:rsid w:val="00E327B3"/>
    <w:rsid w:val="00E33471"/>
    <w:rsid w:val="00E344D8"/>
    <w:rsid w:val="00E34E64"/>
    <w:rsid w:val="00E36772"/>
    <w:rsid w:val="00E36F1F"/>
    <w:rsid w:val="00E3724F"/>
    <w:rsid w:val="00E4177B"/>
    <w:rsid w:val="00E42250"/>
    <w:rsid w:val="00E42B51"/>
    <w:rsid w:val="00E432BF"/>
    <w:rsid w:val="00E43B29"/>
    <w:rsid w:val="00E44FB3"/>
    <w:rsid w:val="00E47670"/>
    <w:rsid w:val="00E47959"/>
    <w:rsid w:val="00E526E9"/>
    <w:rsid w:val="00E5341D"/>
    <w:rsid w:val="00E61D4D"/>
    <w:rsid w:val="00E61FFD"/>
    <w:rsid w:val="00E62496"/>
    <w:rsid w:val="00E6534B"/>
    <w:rsid w:val="00E6664C"/>
    <w:rsid w:val="00E671AA"/>
    <w:rsid w:val="00E71A6A"/>
    <w:rsid w:val="00E71DDC"/>
    <w:rsid w:val="00E758DC"/>
    <w:rsid w:val="00E76D13"/>
    <w:rsid w:val="00E8133C"/>
    <w:rsid w:val="00E834EC"/>
    <w:rsid w:val="00E8465A"/>
    <w:rsid w:val="00E847B7"/>
    <w:rsid w:val="00E84F32"/>
    <w:rsid w:val="00E8518C"/>
    <w:rsid w:val="00E85386"/>
    <w:rsid w:val="00E86D4C"/>
    <w:rsid w:val="00E877EE"/>
    <w:rsid w:val="00E92136"/>
    <w:rsid w:val="00E933F8"/>
    <w:rsid w:val="00E953DD"/>
    <w:rsid w:val="00E96C48"/>
    <w:rsid w:val="00E972F7"/>
    <w:rsid w:val="00E97454"/>
    <w:rsid w:val="00EA0427"/>
    <w:rsid w:val="00EA2220"/>
    <w:rsid w:val="00EA2E14"/>
    <w:rsid w:val="00EA3447"/>
    <w:rsid w:val="00EA53A0"/>
    <w:rsid w:val="00EA6B4F"/>
    <w:rsid w:val="00EA7B3D"/>
    <w:rsid w:val="00EB3CFB"/>
    <w:rsid w:val="00EB3E36"/>
    <w:rsid w:val="00EB503C"/>
    <w:rsid w:val="00EB5073"/>
    <w:rsid w:val="00EB781B"/>
    <w:rsid w:val="00EC2A34"/>
    <w:rsid w:val="00EC36D1"/>
    <w:rsid w:val="00EC4403"/>
    <w:rsid w:val="00EC4A0F"/>
    <w:rsid w:val="00EC5B9A"/>
    <w:rsid w:val="00EC6D3C"/>
    <w:rsid w:val="00EC7657"/>
    <w:rsid w:val="00ED13D6"/>
    <w:rsid w:val="00ED1DE9"/>
    <w:rsid w:val="00ED201A"/>
    <w:rsid w:val="00ED27FE"/>
    <w:rsid w:val="00ED2BB2"/>
    <w:rsid w:val="00ED3153"/>
    <w:rsid w:val="00ED6094"/>
    <w:rsid w:val="00ED6C71"/>
    <w:rsid w:val="00EE2292"/>
    <w:rsid w:val="00EE4C22"/>
    <w:rsid w:val="00EE531D"/>
    <w:rsid w:val="00EE7741"/>
    <w:rsid w:val="00EF2818"/>
    <w:rsid w:val="00EF2CE8"/>
    <w:rsid w:val="00EF4C12"/>
    <w:rsid w:val="00EF7839"/>
    <w:rsid w:val="00F02CFB"/>
    <w:rsid w:val="00F034C6"/>
    <w:rsid w:val="00F0462C"/>
    <w:rsid w:val="00F06BB2"/>
    <w:rsid w:val="00F07935"/>
    <w:rsid w:val="00F10349"/>
    <w:rsid w:val="00F10B31"/>
    <w:rsid w:val="00F10EFF"/>
    <w:rsid w:val="00F12421"/>
    <w:rsid w:val="00F124BC"/>
    <w:rsid w:val="00F137B7"/>
    <w:rsid w:val="00F139CB"/>
    <w:rsid w:val="00F13FBA"/>
    <w:rsid w:val="00F1517F"/>
    <w:rsid w:val="00F177D9"/>
    <w:rsid w:val="00F21A28"/>
    <w:rsid w:val="00F223CA"/>
    <w:rsid w:val="00F22C03"/>
    <w:rsid w:val="00F23117"/>
    <w:rsid w:val="00F233D3"/>
    <w:rsid w:val="00F2345E"/>
    <w:rsid w:val="00F23790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E15"/>
    <w:rsid w:val="00F47F65"/>
    <w:rsid w:val="00F51A59"/>
    <w:rsid w:val="00F530B4"/>
    <w:rsid w:val="00F53319"/>
    <w:rsid w:val="00F54F78"/>
    <w:rsid w:val="00F5669E"/>
    <w:rsid w:val="00F6070E"/>
    <w:rsid w:val="00F61AFB"/>
    <w:rsid w:val="00F6300A"/>
    <w:rsid w:val="00F63B3F"/>
    <w:rsid w:val="00F6596B"/>
    <w:rsid w:val="00F70249"/>
    <w:rsid w:val="00F719C7"/>
    <w:rsid w:val="00F80D8F"/>
    <w:rsid w:val="00F8119A"/>
    <w:rsid w:val="00F82FF9"/>
    <w:rsid w:val="00F8356F"/>
    <w:rsid w:val="00F836FA"/>
    <w:rsid w:val="00F83D66"/>
    <w:rsid w:val="00F86251"/>
    <w:rsid w:val="00F871E9"/>
    <w:rsid w:val="00F927E2"/>
    <w:rsid w:val="00F927E3"/>
    <w:rsid w:val="00F9329E"/>
    <w:rsid w:val="00F939D3"/>
    <w:rsid w:val="00F946BB"/>
    <w:rsid w:val="00F95046"/>
    <w:rsid w:val="00F9527B"/>
    <w:rsid w:val="00F95F8B"/>
    <w:rsid w:val="00F96764"/>
    <w:rsid w:val="00F96F6F"/>
    <w:rsid w:val="00F974EA"/>
    <w:rsid w:val="00F97B64"/>
    <w:rsid w:val="00FA0EDA"/>
    <w:rsid w:val="00FA1749"/>
    <w:rsid w:val="00FA1A30"/>
    <w:rsid w:val="00FA216E"/>
    <w:rsid w:val="00FA2B75"/>
    <w:rsid w:val="00FA35F4"/>
    <w:rsid w:val="00FA4245"/>
    <w:rsid w:val="00FA42BB"/>
    <w:rsid w:val="00FA5220"/>
    <w:rsid w:val="00FB0A48"/>
    <w:rsid w:val="00FB203D"/>
    <w:rsid w:val="00FB28B7"/>
    <w:rsid w:val="00FB39F0"/>
    <w:rsid w:val="00FB3E7E"/>
    <w:rsid w:val="00FB4455"/>
    <w:rsid w:val="00FB609A"/>
    <w:rsid w:val="00FB616F"/>
    <w:rsid w:val="00FB63CD"/>
    <w:rsid w:val="00FB6E06"/>
    <w:rsid w:val="00FC1E58"/>
    <w:rsid w:val="00FC33FB"/>
    <w:rsid w:val="00FC59CC"/>
    <w:rsid w:val="00FC7B1E"/>
    <w:rsid w:val="00FD01E8"/>
    <w:rsid w:val="00FD0F3D"/>
    <w:rsid w:val="00FD25E7"/>
    <w:rsid w:val="00FD355B"/>
    <w:rsid w:val="00FD3BE7"/>
    <w:rsid w:val="00FD3EBD"/>
    <w:rsid w:val="00FD4346"/>
    <w:rsid w:val="00FD477B"/>
    <w:rsid w:val="00FD47C6"/>
    <w:rsid w:val="00FD5F33"/>
    <w:rsid w:val="00FD7859"/>
    <w:rsid w:val="00FD79EE"/>
    <w:rsid w:val="00FE03A2"/>
    <w:rsid w:val="00FE6E71"/>
    <w:rsid w:val="00FE77A6"/>
    <w:rsid w:val="00FF2E87"/>
    <w:rsid w:val="00FF6638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320CD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FollowedHyperlink">
    <w:name w:val="FollowedHyperlink"/>
    <w:basedOn w:val="DefaultParagraphFont"/>
    <w:uiPriority w:val="99"/>
    <w:semiHidden/>
    <w:unhideWhenUsed/>
    <w:rsid w:val="00D74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424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Zhang, Cleo</cp:lastModifiedBy>
  <cp:revision>857</cp:revision>
  <cp:lastPrinted>2019-05-10T20:56:00Z</cp:lastPrinted>
  <dcterms:created xsi:type="dcterms:W3CDTF">2019-05-10T20:56:00Z</dcterms:created>
  <dcterms:modified xsi:type="dcterms:W3CDTF">2023-03-18T07:56:00Z</dcterms:modified>
</cp:coreProperties>
</file>